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55582" w:rsidRPr="006369CD" w:rsidRDefault="00B55582" w:rsidP="00B55582">
      <w:pPr>
        <w:pStyle w:val="TitleCover"/>
      </w:pPr>
    </w:p>
    <w:p w:rsidR="00D83312" w:rsidRDefault="00D83312" w:rsidP="00D83312">
      <w:pPr>
        <w:pStyle w:val="CompanyName"/>
        <w:framePr w:w="8789" w:wrap="notBeside" w:hAnchor="page" w:x="1700" w:y="3484"/>
      </w:pPr>
      <w:r>
        <w:t>The Best Blogging Platform</w:t>
      </w:r>
    </w:p>
    <w:p w:rsidR="00D83312" w:rsidRDefault="00D83312" w:rsidP="00D83312">
      <w:pPr>
        <w:pStyle w:val="CompanyName"/>
        <w:framePr w:w="8789" w:wrap="notBeside" w:hAnchor="page" w:x="1700" w:y="3484"/>
      </w:pPr>
      <w:r>
        <w:t>+</w:t>
      </w:r>
    </w:p>
    <w:p w:rsidR="00D83312" w:rsidRPr="00FB674F" w:rsidRDefault="00D83312" w:rsidP="00D83312">
      <w:pPr>
        <w:pStyle w:val="CompanyName"/>
        <w:framePr w:w="8789" w:wrap="notBeside" w:hAnchor="page" w:x="1700" w:y="3484"/>
      </w:pPr>
      <w:r>
        <w:t>The most popular open source cms</w:t>
      </w:r>
    </w:p>
    <w:p w:rsidR="00B55582" w:rsidRDefault="00A016E5" w:rsidP="00B55582">
      <w:pPr>
        <w:pStyle w:val="TitleCover"/>
      </w:pPr>
      <w:r>
        <w:t>W</w:t>
      </w:r>
      <w:r w:rsidR="002D4267">
        <w:rPr>
          <w:sz w:val="48"/>
        </w:rPr>
        <w:t>ord</w:t>
      </w:r>
      <w:r w:rsidR="002D4267" w:rsidRPr="002D4267">
        <w:t>P</w:t>
      </w:r>
      <w:r w:rsidRPr="00A016E5">
        <w:rPr>
          <w:sz w:val="48"/>
        </w:rPr>
        <w:t>ress</w:t>
      </w:r>
      <w:r>
        <w:t xml:space="preserve"> f</w:t>
      </w:r>
      <w:r w:rsidRPr="00A016E5">
        <w:rPr>
          <w:sz w:val="48"/>
        </w:rPr>
        <w:t>or</w:t>
      </w:r>
      <w:r>
        <w:t xml:space="preserve"> J</w:t>
      </w:r>
      <w:r w:rsidRPr="00A016E5">
        <w:rPr>
          <w:sz w:val="48"/>
        </w:rPr>
        <w:t>oomla</w:t>
      </w:r>
      <w:r>
        <w:t>!</w:t>
      </w:r>
    </w:p>
    <w:p w:rsidR="00D020A0" w:rsidRPr="00D83312" w:rsidRDefault="00561611" w:rsidP="00D83312">
      <w:pPr>
        <w:pStyle w:val="Heading1"/>
        <w:pBdr>
          <w:top w:val="none" w:sz="0" w:space="0" w:color="auto"/>
          <w:bottom w:val="none" w:sz="0" w:space="0" w:color="auto"/>
        </w:pBdr>
      </w:pPr>
      <w:r>
        <w:pict>
          <v:shapetype id="_x0000_t202" coordsize="21600,21600" o:spt="202" path="m0,0l0,21600,21600,21600,21600,0xe">
            <v:stroke joinstyle="miter"/>
            <v:path gradientshapeok="t" o:connecttype="rect"/>
          </v:shapetype>
          <v:shape id="_x0000_s1027" type="#_x0000_t202" style="position:absolute;left:0;text-align:left;margin-left:159.75pt;margin-top:660.35pt;width:299.2pt;height:65.45pt;z-index:251657728;mso-position-horizontal-relative:page;mso-position-vertical-relative:page" stroked="f">
            <v:textbox style="mso-next-textbox:#_x0000_s1027">
              <w:txbxContent>
                <w:p w:rsidR="00954CF7" w:rsidRDefault="00954CF7" w:rsidP="009E268D">
                  <w:pPr>
                    <w:pStyle w:val="CompanyName"/>
                  </w:pPr>
                  <w:r>
                    <w:t>Support:</w:t>
                  </w:r>
                </w:p>
                <w:p w:rsidR="00954CF7" w:rsidRDefault="00954CF7" w:rsidP="009E268D">
                  <w:pPr>
                    <w:pStyle w:val="CompanyName"/>
                  </w:pPr>
                  <w:r>
                    <w:t>Tel: 269-979-5582</w:t>
                  </w:r>
                </w:p>
                <w:p w:rsidR="00954CF7" w:rsidRDefault="00954CF7" w:rsidP="009E268D">
                  <w:pPr>
                    <w:pStyle w:val="CompanyName"/>
                  </w:pPr>
                  <w:r>
                    <w:t>support@corephp.com</w:t>
                  </w:r>
                </w:p>
              </w:txbxContent>
            </v:textbox>
            <w10:wrap anchorx="page" anchory="page"/>
          </v:shape>
        </w:pict>
      </w:r>
      <w:bookmarkStart w:id="0" w:name="_Toc140658226"/>
    </w:p>
    <w:p w:rsidR="00D83312" w:rsidRDefault="00D83312">
      <w:pPr>
        <w:rPr>
          <w:rFonts w:asciiTheme="majorHAnsi" w:eastAsiaTheme="majorEastAsia" w:hAnsiTheme="majorHAnsi" w:cstheme="majorBidi"/>
          <w:b/>
          <w:bCs/>
          <w:color w:val="365F91" w:themeColor="accent1" w:themeShade="BF"/>
          <w:sz w:val="28"/>
          <w:szCs w:val="28"/>
        </w:rPr>
      </w:pPr>
      <w:r>
        <w:br w:type="page"/>
      </w:r>
    </w:p>
    <w:sdt>
      <w:sdtPr>
        <w:rPr>
          <w:rFonts w:ascii="Garamond" w:eastAsia="Times New Roman" w:hAnsi="Garamond" w:cs="Times New Roman"/>
          <w:b w:val="0"/>
          <w:bCs w:val="0"/>
          <w:color w:val="auto"/>
          <w:sz w:val="22"/>
          <w:szCs w:val="24"/>
        </w:rPr>
        <w:id w:val="75840917"/>
        <w:docPartObj>
          <w:docPartGallery w:val="Table of Contents"/>
          <w:docPartUnique/>
        </w:docPartObj>
      </w:sdtPr>
      <w:sdtContent>
        <w:p w:rsidR="00F05945" w:rsidRDefault="00F05945">
          <w:pPr>
            <w:pStyle w:val="TOCHeading"/>
          </w:pPr>
          <w:r>
            <w:t>Table of Contents</w:t>
          </w:r>
        </w:p>
        <w:p w:rsidR="00F40664" w:rsidRDefault="00561611">
          <w:pPr>
            <w:pStyle w:val="TOC1"/>
            <w:tabs>
              <w:tab w:val="right" w:leader="dot" w:pos="8630"/>
            </w:tabs>
            <w:rPr>
              <w:rFonts w:asciiTheme="minorHAnsi" w:eastAsiaTheme="minorEastAsia" w:hAnsiTheme="minorHAnsi" w:cstheme="minorBidi"/>
              <w:b w:val="0"/>
              <w:noProof/>
              <w:color w:val="auto"/>
            </w:rPr>
          </w:pPr>
          <w:r w:rsidRPr="00561611">
            <w:fldChar w:fldCharType="begin"/>
          </w:r>
          <w:r w:rsidR="00F05945">
            <w:instrText xml:space="preserve"> TOC \o "1-3" \h \z \u </w:instrText>
          </w:r>
          <w:r w:rsidRPr="00561611">
            <w:fldChar w:fldCharType="separate"/>
          </w:r>
          <w:r w:rsidR="00F40664">
            <w:rPr>
              <w:noProof/>
            </w:rPr>
            <w:t>Introduction</w:t>
          </w:r>
          <w:r w:rsidR="00F40664">
            <w:rPr>
              <w:noProof/>
            </w:rPr>
            <w:tab/>
          </w:r>
          <w:r w:rsidR="00F40664">
            <w:rPr>
              <w:noProof/>
            </w:rPr>
            <w:fldChar w:fldCharType="begin"/>
          </w:r>
          <w:r w:rsidR="00F40664">
            <w:rPr>
              <w:noProof/>
            </w:rPr>
            <w:instrText xml:space="preserve"> PAGEREF _Toc178749282 \h </w:instrText>
          </w:r>
          <w:r w:rsidR="00F40664">
            <w:rPr>
              <w:noProof/>
            </w:rPr>
          </w:r>
          <w:r w:rsidR="00F40664">
            <w:rPr>
              <w:noProof/>
            </w:rPr>
            <w:fldChar w:fldCharType="separate"/>
          </w:r>
          <w:r w:rsidR="00F40664">
            <w:rPr>
              <w:noProof/>
            </w:rPr>
            <w:t>4</w:t>
          </w:r>
          <w:r w:rsidR="00F40664">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Terms to know</w:t>
          </w:r>
          <w:r>
            <w:rPr>
              <w:noProof/>
            </w:rPr>
            <w:tab/>
          </w:r>
          <w:r>
            <w:rPr>
              <w:noProof/>
            </w:rPr>
            <w:fldChar w:fldCharType="begin"/>
          </w:r>
          <w:r>
            <w:rPr>
              <w:noProof/>
            </w:rPr>
            <w:instrText xml:space="preserve"> PAGEREF _Toc178749283 \h </w:instrText>
          </w:r>
          <w:r>
            <w:rPr>
              <w:noProof/>
            </w:rPr>
          </w:r>
          <w:r>
            <w:rPr>
              <w:noProof/>
            </w:rPr>
            <w:fldChar w:fldCharType="separate"/>
          </w:r>
          <w:r>
            <w:rPr>
              <w:noProof/>
            </w:rPr>
            <w:t>4</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Requirements</w:t>
          </w:r>
          <w:r>
            <w:rPr>
              <w:noProof/>
            </w:rPr>
            <w:tab/>
          </w:r>
          <w:r>
            <w:rPr>
              <w:noProof/>
            </w:rPr>
            <w:fldChar w:fldCharType="begin"/>
          </w:r>
          <w:r>
            <w:rPr>
              <w:noProof/>
            </w:rPr>
            <w:instrText xml:space="preserve"> PAGEREF _Toc178749284 \h </w:instrText>
          </w:r>
          <w:r>
            <w:rPr>
              <w:noProof/>
            </w:rPr>
          </w:r>
          <w:r>
            <w:rPr>
              <w:noProof/>
            </w:rPr>
            <w:fldChar w:fldCharType="separate"/>
          </w:r>
          <w:r>
            <w:rPr>
              <w:noProof/>
            </w:rPr>
            <w:t>4</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Installation Guide</w:t>
          </w:r>
          <w:r>
            <w:rPr>
              <w:noProof/>
            </w:rPr>
            <w:tab/>
          </w:r>
          <w:r>
            <w:rPr>
              <w:noProof/>
            </w:rPr>
            <w:fldChar w:fldCharType="begin"/>
          </w:r>
          <w:r>
            <w:rPr>
              <w:noProof/>
            </w:rPr>
            <w:instrText xml:space="preserve"> PAGEREF _Toc178749285 \h </w:instrText>
          </w:r>
          <w:r>
            <w:rPr>
              <w:noProof/>
            </w:rPr>
          </w:r>
          <w:r>
            <w:rPr>
              <w:noProof/>
            </w:rPr>
            <w:fldChar w:fldCharType="separate"/>
          </w:r>
          <w:r>
            <w:rPr>
              <w:noProof/>
            </w:rPr>
            <w:t>5</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Installation Process</w:t>
          </w:r>
          <w:r>
            <w:rPr>
              <w:noProof/>
            </w:rPr>
            <w:tab/>
          </w:r>
          <w:r>
            <w:rPr>
              <w:noProof/>
            </w:rPr>
            <w:fldChar w:fldCharType="begin"/>
          </w:r>
          <w:r>
            <w:rPr>
              <w:noProof/>
            </w:rPr>
            <w:instrText xml:space="preserve"> PAGEREF _Toc178749286 \h </w:instrText>
          </w:r>
          <w:r>
            <w:rPr>
              <w:noProof/>
            </w:rPr>
          </w:r>
          <w:r>
            <w:rPr>
              <w:noProof/>
            </w:rPr>
            <w:fldChar w:fldCharType="separate"/>
          </w:r>
          <w:r>
            <w:rPr>
              <w:noProof/>
            </w:rPr>
            <w:t>5</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Upgrading Wordpress</w:t>
          </w:r>
          <w:r>
            <w:rPr>
              <w:noProof/>
            </w:rPr>
            <w:tab/>
          </w:r>
          <w:r>
            <w:rPr>
              <w:noProof/>
            </w:rPr>
            <w:fldChar w:fldCharType="begin"/>
          </w:r>
          <w:r>
            <w:rPr>
              <w:noProof/>
            </w:rPr>
            <w:instrText xml:space="preserve"> PAGEREF _Toc178749287 \h </w:instrText>
          </w:r>
          <w:r>
            <w:rPr>
              <w:noProof/>
            </w:rPr>
          </w:r>
          <w:r>
            <w:rPr>
              <w:noProof/>
            </w:rPr>
            <w:fldChar w:fldCharType="separate"/>
          </w:r>
          <w:r>
            <w:rPr>
              <w:noProof/>
            </w:rPr>
            <w:t>6</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Configuring a Single Blog</w:t>
          </w:r>
          <w:r>
            <w:rPr>
              <w:noProof/>
            </w:rPr>
            <w:tab/>
          </w:r>
          <w:r>
            <w:rPr>
              <w:noProof/>
            </w:rPr>
            <w:fldChar w:fldCharType="begin"/>
          </w:r>
          <w:r>
            <w:rPr>
              <w:noProof/>
            </w:rPr>
            <w:instrText xml:space="preserve"> PAGEREF _Toc178749288 \h </w:instrText>
          </w:r>
          <w:r>
            <w:rPr>
              <w:noProof/>
            </w:rPr>
          </w:r>
          <w:r>
            <w:rPr>
              <w:noProof/>
            </w:rPr>
            <w:fldChar w:fldCharType="separate"/>
          </w:r>
          <w:r>
            <w:rPr>
              <w:noProof/>
            </w:rPr>
            <w:t>7</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Create a Menu Item for WordPress</w:t>
          </w:r>
          <w:r>
            <w:rPr>
              <w:noProof/>
            </w:rPr>
            <w:tab/>
          </w:r>
          <w:r>
            <w:rPr>
              <w:noProof/>
            </w:rPr>
            <w:fldChar w:fldCharType="begin"/>
          </w:r>
          <w:r>
            <w:rPr>
              <w:noProof/>
            </w:rPr>
            <w:instrText xml:space="preserve"> PAGEREF _Toc178749289 \h </w:instrText>
          </w:r>
          <w:r>
            <w:rPr>
              <w:noProof/>
            </w:rPr>
          </w:r>
          <w:r>
            <w:rPr>
              <w:noProof/>
            </w:rPr>
            <w:fldChar w:fldCharType="separate"/>
          </w:r>
          <w:r>
            <w:rPr>
              <w:noProof/>
            </w:rPr>
            <w:t>7</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Enable Search Engine Friendly URLs</w:t>
          </w:r>
          <w:r>
            <w:rPr>
              <w:noProof/>
            </w:rPr>
            <w:tab/>
          </w:r>
          <w:r>
            <w:rPr>
              <w:noProof/>
            </w:rPr>
            <w:fldChar w:fldCharType="begin"/>
          </w:r>
          <w:r>
            <w:rPr>
              <w:noProof/>
            </w:rPr>
            <w:instrText xml:space="preserve"> PAGEREF _Toc178749290 \h </w:instrText>
          </w:r>
          <w:r>
            <w:rPr>
              <w:noProof/>
            </w:rPr>
          </w:r>
          <w:r>
            <w:rPr>
              <w:noProof/>
            </w:rPr>
            <w:fldChar w:fldCharType="separate"/>
          </w:r>
          <w:r>
            <w:rPr>
              <w:noProof/>
            </w:rPr>
            <w:t>7</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Widgets and Modules</w:t>
          </w:r>
          <w:r>
            <w:rPr>
              <w:noProof/>
            </w:rPr>
            <w:tab/>
          </w:r>
          <w:r>
            <w:rPr>
              <w:noProof/>
            </w:rPr>
            <w:fldChar w:fldCharType="begin"/>
          </w:r>
          <w:r>
            <w:rPr>
              <w:noProof/>
            </w:rPr>
            <w:instrText xml:space="preserve"> PAGEREF _Toc178749291 \h </w:instrText>
          </w:r>
          <w:r>
            <w:rPr>
              <w:noProof/>
            </w:rPr>
          </w:r>
          <w:r>
            <w:rPr>
              <w:noProof/>
            </w:rPr>
            <w:fldChar w:fldCharType="separate"/>
          </w:r>
          <w:r>
            <w:rPr>
              <w:noProof/>
            </w:rPr>
            <w:t>7</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Configure the Twenty Ten Theme Setting</w:t>
          </w:r>
          <w:r>
            <w:rPr>
              <w:noProof/>
            </w:rPr>
            <w:tab/>
          </w:r>
          <w:r>
            <w:rPr>
              <w:noProof/>
            </w:rPr>
            <w:fldChar w:fldCharType="begin"/>
          </w:r>
          <w:r>
            <w:rPr>
              <w:noProof/>
            </w:rPr>
            <w:instrText xml:space="preserve"> PAGEREF _Toc178749292 \h </w:instrText>
          </w:r>
          <w:r>
            <w:rPr>
              <w:noProof/>
            </w:rPr>
          </w:r>
          <w:r>
            <w:rPr>
              <w:noProof/>
            </w:rPr>
            <w:fldChar w:fldCharType="separate"/>
          </w:r>
          <w:r>
            <w:rPr>
              <w:noProof/>
            </w:rPr>
            <w:t>8</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Additional TwentyTen Template Options</w:t>
          </w:r>
          <w:r>
            <w:rPr>
              <w:noProof/>
            </w:rPr>
            <w:tab/>
          </w:r>
          <w:r>
            <w:rPr>
              <w:noProof/>
            </w:rPr>
            <w:fldChar w:fldCharType="begin"/>
          </w:r>
          <w:r>
            <w:rPr>
              <w:noProof/>
            </w:rPr>
            <w:instrText xml:space="preserve"> PAGEREF _Toc178749293 \h </w:instrText>
          </w:r>
          <w:r>
            <w:rPr>
              <w:noProof/>
            </w:rPr>
          </w:r>
          <w:r>
            <w:rPr>
              <w:noProof/>
            </w:rPr>
            <w:fldChar w:fldCharType="separate"/>
          </w:r>
          <w:r>
            <w:rPr>
              <w:noProof/>
            </w:rPr>
            <w:t>8</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Joomla! Template Company</w:t>
          </w:r>
          <w:r>
            <w:rPr>
              <w:noProof/>
            </w:rPr>
            <w:tab/>
          </w:r>
          <w:r>
            <w:rPr>
              <w:noProof/>
            </w:rPr>
            <w:fldChar w:fldCharType="begin"/>
          </w:r>
          <w:r>
            <w:rPr>
              <w:noProof/>
            </w:rPr>
            <w:instrText xml:space="preserve"> PAGEREF _Toc178749294 \h </w:instrText>
          </w:r>
          <w:r>
            <w:rPr>
              <w:noProof/>
            </w:rPr>
          </w:r>
          <w:r>
            <w:rPr>
              <w:noProof/>
            </w:rPr>
            <w:fldChar w:fldCharType="separate"/>
          </w:r>
          <w:r>
            <w:rPr>
              <w:noProof/>
            </w:rPr>
            <w:t>8</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Wrap metadata in modifydate class</w:t>
          </w:r>
          <w:r>
            <w:rPr>
              <w:noProof/>
            </w:rPr>
            <w:tab/>
          </w:r>
          <w:r>
            <w:rPr>
              <w:noProof/>
            </w:rPr>
            <w:fldChar w:fldCharType="begin"/>
          </w:r>
          <w:r>
            <w:rPr>
              <w:noProof/>
            </w:rPr>
            <w:instrText xml:space="preserve"> PAGEREF _Toc178749295 \h </w:instrText>
          </w:r>
          <w:r>
            <w:rPr>
              <w:noProof/>
            </w:rPr>
          </w:r>
          <w:r>
            <w:rPr>
              <w:noProof/>
            </w:rPr>
            <w:fldChar w:fldCharType="separate"/>
          </w:r>
          <w:r>
            <w:rPr>
              <w:noProof/>
            </w:rPr>
            <w:t>8</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Site title size (in pixels)</w:t>
          </w:r>
          <w:r>
            <w:rPr>
              <w:noProof/>
            </w:rPr>
            <w:tab/>
          </w:r>
          <w:r>
            <w:rPr>
              <w:noProof/>
            </w:rPr>
            <w:fldChar w:fldCharType="begin"/>
          </w:r>
          <w:r>
            <w:rPr>
              <w:noProof/>
            </w:rPr>
            <w:instrText xml:space="preserve"> PAGEREF _Toc178749296 \h </w:instrText>
          </w:r>
          <w:r>
            <w:rPr>
              <w:noProof/>
            </w:rPr>
          </w:r>
          <w:r>
            <w:rPr>
              <w:noProof/>
            </w:rPr>
            <w:fldChar w:fldCharType="separate"/>
          </w:r>
          <w:r>
            <w:rPr>
              <w:noProof/>
            </w:rPr>
            <w:t>8</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Site Link Color &amp; Hover Color</w:t>
          </w:r>
          <w:r>
            <w:rPr>
              <w:noProof/>
            </w:rPr>
            <w:tab/>
          </w:r>
          <w:r>
            <w:rPr>
              <w:noProof/>
            </w:rPr>
            <w:fldChar w:fldCharType="begin"/>
          </w:r>
          <w:r>
            <w:rPr>
              <w:noProof/>
            </w:rPr>
            <w:instrText xml:space="preserve"> PAGEREF _Toc178749297 \h </w:instrText>
          </w:r>
          <w:r>
            <w:rPr>
              <w:noProof/>
            </w:rPr>
          </w:r>
          <w:r>
            <w:rPr>
              <w:noProof/>
            </w:rPr>
            <w:fldChar w:fldCharType="separate"/>
          </w:r>
          <w:r>
            <w:rPr>
              <w:noProof/>
            </w:rPr>
            <w:t>9</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Sticky post background color</w:t>
          </w:r>
          <w:r>
            <w:rPr>
              <w:noProof/>
            </w:rPr>
            <w:tab/>
          </w:r>
          <w:r>
            <w:rPr>
              <w:noProof/>
            </w:rPr>
            <w:fldChar w:fldCharType="begin"/>
          </w:r>
          <w:r>
            <w:rPr>
              <w:noProof/>
            </w:rPr>
            <w:instrText xml:space="preserve"> PAGEREF _Toc178749298 \h </w:instrText>
          </w:r>
          <w:r>
            <w:rPr>
              <w:noProof/>
            </w:rPr>
          </w:r>
          <w:r>
            <w:rPr>
              <w:noProof/>
            </w:rPr>
            <w:fldChar w:fldCharType="separate"/>
          </w:r>
          <w:r>
            <w:rPr>
              <w:noProof/>
            </w:rPr>
            <w:t>9</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Navigation colors</w:t>
          </w:r>
          <w:r>
            <w:rPr>
              <w:noProof/>
            </w:rPr>
            <w:tab/>
          </w:r>
          <w:r>
            <w:rPr>
              <w:noProof/>
            </w:rPr>
            <w:fldChar w:fldCharType="begin"/>
          </w:r>
          <w:r>
            <w:rPr>
              <w:noProof/>
            </w:rPr>
            <w:instrText xml:space="preserve"> PAGEREF _Toc178749299 \h </w:instrText>
          </w:r>
          <w:r>
            <w:rPr>
              <w:noProof/>
            </w:rPr>
          </w:r>
          <w:r>
            <w:rPr>
              <w:noProof/>
            </w:rPr>
            <w:fldChar w:fldCharType="separate"/>
          </w:r>
          <w:r>
            <w:rPr>
              <w:noProof/>
            </w:rPr>
            <w:t>9</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Enabling Multisite</w:t>
          </w:r>
          <w:r>
            <w:rPr>
              <w:noProof/>
            </w:rPr>
            <w:tab/>
          </w:r>
          <w:r>
            <w:rPr>
              <w:noProof/>
            </w:rPr>
            <w:fldChar w:fldCharType="begin"/>
          </w:r>
          <w:r>
            <w:rPr>
              <w:noProof/>
            </w:rPr>
            <w:instrText xml:space="preserve"> PAGEREF _Toc178749300 \h </w:instrText>
          </w:r>
          <w:r>
            <w:rPr>
              <w:noProof/>
            </w:rPr>
          </w:r>
          <w:r>
            <w:rPr>
              <w:noProof/>
            </w:rPr>
            <w:fldChar w:fldCharType="separate"/>
          </w:r>
          <w:r>
            <w:rPr>
              <w:noProof/>
            </w:rPr>
            <w:t>9</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Utilize One Domain</w:t>
          </w:r>
          <w:r>
            <w:rPr>
              <w:noProof/>
            </w:rPr>
            <w:tab/>
          </w:r>
          <w:r>
            <w:rPr>
              <w:noProof/>
            </w:rPr>
            <w:fldChar w:fldCharType="begin"/>
          </w:r>
          <w:r>
            <w:rPr>
              <w:noProof/>
            </w:rPr>
            <w:instrText xml:space="preserve"> PAGEREF _Toc178749301 \h </w:instrText>
          </w:r>
          <w:r>
            <w:rPr>
              <w:noProof/>
            </w:rPr>
          </w:r>
          <w:r>
            <w:rPr>
              <w:noProof/>
            </w:rPr>
            <w:fldChar w:fldCharType="separate"/>
          </w:r>
          <w:r>
            <w:rPr>
              <w:noProof/>
            </w:rPr>
            <w:t>9</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Enable Multisite</w:t>
          </w:r>
          <w:r>
            <w:rPr>
              <w:noProof/>
            </w:rPr>
            <w:tab/>
          </w:r>
          <w:r>
            <w:rPr>
              <w:noProof/>
            </w:rPr>
            <w:fldChar w:fldCharType="begin"/>
          </w:r>
          <w:r>
            <w:rPr>
              <w:noProof/>
            </w:rPr>
            <w:instrText xml:space="preserve"> PAGEREF _Toc178749302 \h </w:instrText>
          </w:r>
          <w:r>
            <w:rPr>
              <w:noProof/>
            </w:rPr>
          </w:r>
          <w:r>
            <w:rPr>
              <w:noProof/>
            </w:rPr>
            <w:fldChar w:fldCharType="separate"/>
          </w:r>
          <w:r>
            <w:rPr>
              <w:noProof/>
            </w:rPr>
            <w:t>10</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Pick a Directory</w:t>
          </w:r>
          <w:r>
            <w:rPr>
              <w:noProof/>
            </w:rPr>
            <w:tab/>
          </w:r>
          <w:r>
            <w:rPr>
              <w:noProof/>
            </w:rPr>
            <w:fldChar w:fldCharType="begin"/>
          </w:r>
          <w:r>
            <w:rPr>
              <w:noProof/>
            </w:rPr>
            <w:instrText xml:space="preserve"> PAGEREF _Toc178749303 \h </w:instrText>
          </w:r>
          <w:r>
            <w:rPr>
              <w:noProof/>
            </w:rPr>
          </w:r>
          <w:r>
            <w:rPr>
              <w:noProof/>
            </w:rPr>
            <w:fldChar w:fldCharType="separate"/>
          </w:r>
          <w:r>
            <w:rPr>
              <w:noProof/>
            </w:rPr>
            <w:t>10</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Complete the setup</w:t>
          </w:r>
          <w:r>
            <w:rPr>
              <w:noProof/>
            </w:rPr>
            <w:tab/>
          </w:r>
          <w:r>
            <w:rPr>
              <w:noProof/>
            </w:rPr>
            <w:fldChar w:fldCharType="begin"/>
          </w:r>
          <w:r>
            <w:rPr>
              <w:noProof/>
            </w:rPr>
            <w:instrText xml:space="preserve"> PAGEREF _Toc178749304 \h </w:instrText>
          </w:r>
          <w:r>
            <w:rPr>
              <w:noProof/>
            </w:rPr>
          </w:r>
          <w:r>
            <w:rPr>
              <w:noProof/>
            </w:rPr>
            <w:fldChar w:fldCharType="separate"/>
          </w:r>
          <w:r>
            <w:rPr>
              <w:noProof/>
            </w:rPr>
            <w:t>10</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Configuring Multisite</w:t>
          </w:r>
          <w:r>
            <w:rPr>
              <w:noProof/>
            </w:rPr>
            <w:tab/>
          </w:r>
          <w:r>
            <w:rPr>
              <w:noProof/>
            </w:rPr>
            <w:fldChar w:fldCharType="begin"/>
          </w:r>
          <w:r>
            <w:rPr>
              <w:noProof/>
            </w:rPr>
            <w:instrText xml:space="preserve"> PAGEREF _Toc178749305 \h </w:instrText>
          </w:r>
          <w:r>
            <w:rPr>
              <w:noProof/>
            </w:rPr>
          </w:r>
          <w:r>
            <w:rPr>
              <w:noProof/>
            </w:rPr>
            <w:fldChar w:fldCharType="separate"/>
          </w:r>
          <w:r>
            <w:rPr>
              <w:noProof/>
            </w:rPr>
            <w:t>11</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Creating a Menu Item for WordPress Multisite</w:t>
          </w:r>
          <w:r>
            <w:rPr>
              <w:noProof/>
            </w:rPr>
            <w:tab/>
          </w:r>
          <w:r>
            <w:rPr>
              <w:noProof/>
            </w:rPr>
            <w:fldChar w:fldCharType="begin"/>
          </w:r>
          <w:r>
            <w:rPr>
              <w:noProof/>
            </w:rPr>
            <w:instrText xml:space="preserve"> PAGEREF _Toc178749306 \h </w:instrText>
          </w:r>
          <w:r>
            <w:rPr>
              <w:noProof/>
            </w:rPr>
          </w:r>
          <w:r>
            <w:rPr>
              <w:noProof/>
            </w:rPr>
            <w:fldChar w:fldCharType="separate"/>
          </w:r>
          <w:r>
            <w:rPr>
              <w:noProof/>
            </w:rPr>
            <w:t>11</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Creating a Menu Item for Individual Blogs</w:t>
          </w:r>
          <w:r>
            <w:rPr>
              <w:noProof/>
            </w:rPr>
            <w:tab/>
          </w:r>
          <w:r>
            <w:rPr>
              <w:noProof/>
            </w:rPr>
            <w:fldChar w:fldCharType="begin"/>
          </w:r>
          <w:r>
            <w:rPr>
              <w:noProof/>
            </w:rPr>
            <w:instrText xml:space="preserve"> PAGEREF _Toc178749307 \h </w:instrText>
          </w:r>
          <w:r>
            <w:rPr>
              <w:noProof/>
            </w:rPr>
          </w:r>
          <w:r>
            <w:rPr>
              <w:noProof/>
            </w:rPr>
            <w:fldChar w:fldCharType="separate"/>
          </w:r>
          <w:r>
            <w:rPr>
              <w:noProof/>
            </w:rPr>
            <w:t>11</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Enable the EveryHome Theme</w:t>
          </w:r>
          <w:r>
            <w:rPr>
              <w:noProof/>
            </w:rPr>
            <w:tab/>
          </w:r>
          <w:r>
            <w:rPr>
              <w:noProof/>
            </w:rPr>
            <w:fldChar w:fldCharType="begin"/>
          </w:r>
          <w:r>
            <w:rPr>
              <w:noProof/>
            </w:rPr>
            <w:instrText xml:space="preserve"> PAGEREF _Toc178749308 \h </w:instrText>
          </w:r>
          <w:r>
            <w:rPr>
              <w:noProof/>
            </w:rPr>
          </w:r>
          <w:r>
            <w:rPr>
              <w:noProof/>
            </w:rPr>
            <w:fldChar w:fldCharType="separate"/>
          </w:r>
          <w:r>
            <w:rPr>
              <w:noProof/>
            </w:rPr>
            <w:t>11</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Updating Multisite</w:t>
          </w:r>
          <w:r>
            <w:rPr>
              <w:noProof/>
            </w:rPr>
            <w:tab/>
          </w:r>
          <w:r>
            <w:rPr>
              <w:noProof/>
            </w:rPr>
            <w:fldChar w:fldCharType="begin"/>
          </w:r>
          <w:r>
            <w:rPr>
              <w:noProof/>
            </w:rPr>
            <w:instrText xml:space="preserve"> PAGEREF _Toc178749309 \h </w:instrText>
          </w:r>
          <w:r>
            <w:rPr>
              <w:noProof/>
            </w:rPr>
          </w:r>
          <w:r>
            <w:rPr>
              <w:noProof/>
            </w:rPr>
            <w:fldChar w:fldCharType="separate"/>
          </w:r>
          <w:r>
            <w:rPr>
              <w:noProof/>
            </w:rPr>
            <w:t>11</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Uninstalling</w:t>
          </w:r>
          <w:r>
            <w:rPr>
              <w:noProof/>
            </w:rPr>
            <w:tab/>
          </w:r>
          <w:r>
            <w:rPr>
              <w:noProof/>
            </w:rPr>
            <w:fldChar w:fldCharType="begin"/>
          </w:r>
          <w:r>
            <w:rPr>
              <w:noProof/>
            </w:rPr>
            <w:instrText xml:space="preserve"> PAGEREF _Toc178749310 \h </w:instrText>
          </w:r>
          <w:r>
            <w:rPr>
              <w:noProof/>
            </w:rPr>
          </w:r>
          <w:r>
            <w:rPr>
              <w:noProof/>
            </w:rPr>
            <w:fldChar w:fldCharType="separate"/>
          </w:r>
          <w:r>
            <w:rPr>
              <w:noProof/>
            </w:rPr>
            <w:t>12</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Adding users</w:t>
          </w:r>
          <w:r>
            <w:rPr>
              <w:noProof/>
            </w:rPr>
            <w:tab/>
          </w:r>
          <w:r>
            <w:rPr>
              <w:noProof/>
            </w:rPr>
            <w:fldChar w:fldCharType="begin"/>
          </w:r>
          <w:r>
            <w:rPr>
              <w:noProof/>
            </w:rPr>
            <w:instrText xml:space="preserve"> PAGEREF _Toc178749311 \h </w:instrText>
          </w:r>
          <w:r>
            <w:rPr>
              <w:noProof/>
            </w:rPr>
          </w:r>
          <w:r>
            <w:rPr>
              <w:noProof/>
            </w:rPr>
            <w:fldChar w:fldCharType="separate"/>
          </w:r>
          <w:r>
            <w:rPr>
              <w:noProof/>
            </w:rPr>
            <w:t>12</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Installing Plugins</w:t>
          </w:r>
          <w:r>
            <w:rPr>
              <w:noProof/>
            </w:rPr>
            <w:tab/>
          </w:r>
          <w:r>
            <w:rPr>
              <w:noProof/>
            </w:rPr>
            <w:fldChar w:fldCharType="begin"/>
          </w:r>
          <w:r>
            <w:rPr>
              <w:noProof/>
            </w:rPr>
            <w:instrText xml:space="preserve"> PAGEREF _Toc178749312 \h </w:instrText>
          </w:r>
          <w:r>
            <w:rPr>
              <w:noProof/>
            </w:rPr>
          </w:r>
          <w:r>
            <w:rPr>
              <w:noProof/>
            </w:rPr>
            <w:fldChar w:fldCharType="separate"/>
          </w:r>
          <w:r>
            <w:rPr>
              <w:noProof/>
            </w:rPr>
            <w:t>12</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Installing Themes</w:t>
          </w:r>
          <w:r>
            <w:rPr>
              <w:noProof/>
            </w:rPr>
            <w:tab/>
          </w:r>
          <w:r>
            <w:rPr>
              <w:noProof/>
            </w:rPr>
            <w:fldChar w:fldCharType="begin"/>
          </w:r>
          <w:r>
            <w:rPr>
              <w:noProof/>
            </w:rPr>
            <w:instrText xml:space="preserve"> PAGEREF _Toc178749313 \h </w:instrText>
          </w:r>
          <w:r>
            <w:rPr>
              <w:noProof/>
            </w:rPr>
          </w:r>
          <w:r>
            <w:rPr>
              <w:noProof/>
            </w:rPr>
            <w:fldChar w:fldCharType="separate"/>
          </w:r>
          <w:r>
            <w:rPr>
              <w:noProof/>
            </w:rPr>
            <w:t>12</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Using sh404SEF</w:t>
          </w:r>
          <w:r>
            <w:rPr>
              <w:noProof/>
            </w:rPr>
            <w:tab/>
          </w:r>
          <w:r>
            <w:rPr>
              <w:noProof/>
            </w:rPr>
            <w:fldChar w:fldCharType="begin"/>
          </w:r>
          <w:r>
            <w:rPr>
              <w:noProof/>
            </w:rPr>
            <w:instrText xml:space="preserve"> PAGEREF _Toc178749314 \h </w:instrText>
          </w:r>
          <w:r>
            <w:rPr>
              <w:noProof/>
            </w:rPr>
          </w:r>
          <w:r>
            <w:rPr>
              <w:noProof/>
            </w:rPr>
            <w:fldChar w:fldCharType="separate"/>
          </w:r>
          <w:r>
            <w:rPr>
              <w:noProof/>
            </w:rPr>
            <w:t>13</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Translate Wordpress for Joomla!</w:t>
          </w:r>
          <w:r>
            <w:rPr>
              <w:noProof/>
            </w:rPr>
            <w:tab/>
          </w:r>
          <w:r>
            <w:rPr>
              <w:noProof/>
            </w:rPr>
            <w:fldChar w:fldCharType="begin"/>
          </w:r>
          <w:r>
            <w:rPr>
              <w:noProof/>
            </w:rPr>
            <w:instrText xml:space="preserve"> PAGEREF _Toc178749315 \h </w:instrText>
          </w:r>
          <w:r>
            <w:rPr>
              <w:noProof/>
            </w:rPr>
          </w:r>
          <w:r>
            <w:rPr>
              <w:noProof/>
            </w:rPr>
            <w:fldChar w:fldCharType="separate"/>
          </w:r>
          <w:r>
            <w:rPr>
              <w:noProof/>
            </w:rPr>
            <w:t>13</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Additional modules and plugins</w:t>
          </w:r>
          <w:r>
            <w:rPr>
              <w:noProof/>
            </w:rPr>
            <w:tab/>
          </w:r>
          <w:r>
            <w:rPr>
              <w:noProof/>
            </w:rPr>
            <w:fldChar w:fldCharType="begin"/>
          </w:r>
          <w:r>
            <w:rPr>
              <w:noProof/>
            </w:rPr>
            <w:instrText xml:space="preserve"> PAGEREF _Toc178749316 \h </w:instrText>
          </w:r>
          <w:r>
            <w:rPr>
              <w:noProof/>
            </w:rPr>
          </w:r>
          <w:r>
            <w:rPr>
              <w:noProof/>
            </w:rPr>
            <w:fldChar w:fldCharType="separate"/>
          </w:r>
          <w:r>
            <w:rPr>
              <w:noProof/>
            </w:rPr>
            <w:t>13</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Modules</w:t>
          </w:r>
          <w:r>
            <w:rPr>
              <w:noProof/>
            </w:rPr>
            <w:tab/>
          </w:r>
          <w:r>
            <w:rPr>
              <w:noProof/>
            </w:rPr>
            <w:fldChar w:fldCharType="begin"/>
          </w:r>
          <w:r>
            <w:rPr>
              <w:noProof/>
            </w:rPr>
            <w:instrText xml:space="preserve"> PAGEREF _Toc178749317 \h </w:instrText>
          </w:r>
          <w:r>
            <w:rPr>
              <w:noProof/>
            </w:rPr>
          </w:r>
          <w:r>
            <w:rPr>
              <w:noProof/>
            </w:rPr>
            <w:fldChar w:fldCharType="separate"/>
          </w:r>
          <w:r>
            <w:rPr>
              <w:noProof/>
            </w:rPr>
            <w:t>13</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Plugins</w:t>
          </w:r>
          <w:r>
            <w:rPr>
              <w:noProof/>
            </w:rPr>
            <w:tab/>
          </w:r>
          <w:r>
            <w:rPr>
              <w:noProof/>
            </w:rPr>
            <w:fldChar w:fldCharType="begin"/>
          </w:r>
          <w:r>
            <w:rPr>
              <w:noProof/>
            </w:rPr>
            <w:instrText xml:space="preserve"> PAGEREF _Toc178749318 \h </w:instrText>
          </w:r>
          <w:r>
            <w:rPr>
              <w:noProof/>
            </w:rPr>
          </w:r>
          <w:r>
            <w:rPr>
              <w:noProof/>
            </w:rPr>
            <w:fldChar w:fldCharType="separate"/>
          </w:r>
          <w:r>
            <w:rPr>
              <w:noProof/>
            </w:rPr>
            <w:t>14</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Migrating from WordPress Stand-alone</w:t>
          </w:r>
          <w:r>
            <w:rPr>
              <w:noProof/>
            </w:rPr>
            <w:tab/>
          </w:r>
          <w:r>
            <w:rPr>
              <w:noProof/>
            </w:rPr>
            <w:fldChar w:fldCharType="begin"/>
          </w:r>
          <w:r>
            <w:rPr>
              <w:noProof/>
            </w:rPr>
            <w:instrText xml:space="preserve"> PAGEREF _Toc178749319 \h </w:instrText>
          </w:r>
          <w:r>
            <w:rPr>
              <w:noProof/>
            </w:rPr>
          </w:r>
          <w:r>
            <w:rPr>
              <w:noProof/>
            </w:rPr>
            <w:fldChar w:fldCharType="separate"/>
          </w:r>
          <w:r>
            <w:rPr>
              <w:noProof/>
            </w:rPr>
            <w:t>15</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Migrating from WordPress for Joomla! version 2.9.x or Lower</w:t>
          </w:r>
          <w:r>
            <w:rPr>
              <w:noProof/>
            </w:rPr>
            <w:tab/>
          </w:r>
          <w:r>
            <w:rPr>
              <w:noProof/>
            </w:rPr>
            <w:fldChar w:fldCharType="begin"/>
          </w:r>
          <w:r>
            <w:rPr>
              <w:noProof/>
            </w:rPr>
            <w:instrText xml:space="preserve"> PAGEREF _Toc178749320 \h </w:instrText>
          </w:r>
          <w:r>
            <w:rPr>
              <w:noProof/>
            </w:rPr>
          </w:r>
          <w:r>
            <w:rPr>
              <w:noProof/>
            </w:rPr>
            <w:fldChar w:fldCharType="separate"/>
          </w:r>
          <w:r>
            <w:rPr>
              <w:noProof/>
            </w:rPr>
            <w:t>15</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Video Steps</w:t>
          </w:r>
          <w:r>
            <w:rPr>
              <w:noProof/>
            </w:rPr>
            <w:tab/>
          </w:r>
          <w:r>
            <w:rPr>
              <w:noProof/>
            </w:rPr>
            <w:fldChar w:fldCharType="begin"/>
          </w:r>
          <w:r>
            <w:rPr>
              <w:noProof/>
            </w:rPr>
            <w:instrText xml:space="preserve"> PAGEREF _Toc178749321 \h </w:instrText>
          </w:r>
          <w:r>
            <w:rPr>
              <w:noProof/>
            </w:rPr>
          </w:r>
          <w:r>
            <w:rPr>
              <w:noProof/>
            </w:rPr>
            <w:fldChar w:fldCharType="separate"/>
          </w:r>
          <w:r>
            <w:rPr>
              <w:noProof/>
            </w:rPr>
            <w:t>15</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Migrating from WordPress MU for Joomla! version 2.9.x or Lower</w:t>
          </w:r>
          <w:r>
            <w:rPr>
              <w:noProof/>
            </w:rPr>
            <w:tab/>
          </w:r>
          <w:r>
            <w:rPr>
              <w:noProof/>
            </w:rPr>
            <w:fldChar w:fldCharType="begin"/>
          </w:r>
          <w:r>
            <w:rPr>
              <w:noProof/>
            </w:rPr>
            <w:instrText xml:space="preserve"> PAGEREF _Toc178749322 \h </w:instrText>
          </w:r>
          <w:r>
            <w:rPr>
              <w:noProof/>
            </w:rPr>
          </w:r>
          <w:r>
            <w:rPr>
              <w:noProof/>
            </w:rPr>
            <w:fldChar w:fldCharType="separate"/>
          </w:r>
          <w:r>
            <w:rPr>
              <w:noProof/>
            </w:rPr>
            <w:t>16</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Video Steps</w:t>
          </w:r>
          <w:r>
            <w:rPr>
              <w:noProof/>
            </w:rPr>
            <w:tab/>
          </w:r>
          <w:r>
            <w:rPr>
              <w:noProof/>
            </w:rPr>
            <w:fldChar w:fldCharType="begin"/>
          </w:r>
          <w:r>
            <w:rPr>
              <w:noProof/>
            </w:rPr>
            <w:instrText xml:space="preserve"> PAGEREF _Toc178749323 \h </w:instrText>
          </w:r>
          <w:r>
            <w:rPr>
              <w:noProof/>
            </w:rPr>
          </w:r>
          <w:r>
            <w:rPr>
              <w:noProof/>
            </w:rPr>
            <w:fldChar w:fldCharType="separate"/>
          </w:r>
          <w:r>
            <w:rPr>
              <w:noProof/>
            </w:rPr>
            <w:t>16</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Upgrading from Wordpress For Joomla! 3.x to a newer version</w:t>
          </w:r>
          <w:r>
            <w:rPr>
              <w:noProof/>
            </w:rPr>
            <w:tab/>
          </w:r>
          <w:r>
            <w:rPr>
              <w:noProof/>
            </w:rPr>
            <w:fldChar w:fldCharType="begin"/>
          </w:r>
          <w:r>
            <w:rPr>
              <w:noProof/>
            </w:rPr>
            <w:instrText xml:space="preserve"> PAGEREF _Toc178749324 \h </w:instrText>
          </w:r>
          <w:r>
            <w:rPr>
              <w:noProof/>
            </w:rPr>
          </w:r>
          <w:r>
            <w:rPr>
              <w:noProof/>
            </w:rPr>
            <w:fldChar w:fldCharType="separate"/>
          </w:r>
          <w:r>
            <w:rPr>
              <w:noProof/>
            </w:rPr>
            <w:t>17</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Troubleshooting</w:t>
          </w:r>
          <w:r>
            <w:rPr>
              <w:noProof/>
            </w:rPr>
            <w:tab/>
          </w:r>
          <w:r>
            <w:rPr>
              <w:noProof/>
            </w:rPr>
            <w:fldChar w:fldCharType="begin"/>
          </w:r>
          <w:r>
            <w:rPr>
              <w:noProof/>
            </w:rPr>
            <w:instrText xml:space="preserve"> PAGEREF _Toc178749325 \h </w:instrText>
          </w:r>
          <w:r>
            <w:rPr>
              <w:noProof/>
            </w:rPr>
          </w:r>
          <w:r>
            <w:rPr>
              <w:noProof/>
            </w:rPr>
            <w:fldChar w:fldCharType="separate"/>
          </w:r>
          <w:r>
            <w:rPr>
              <w:noProof/>
            </w:rPr>
            <w:t>18</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_Toc178749326 \h </w:instrText>
          </w:r>
          <w:r>
            <w:rPr>
              <w:noProof/>
            </w:rPr>
          </w:r>
          <w:r>
            <w:rPr>
              <w:noProof/>
            </w:rPr>
            <w:fldChar w:fldCharType="separate"/>
          </w:r>
          <w:r>
            <w:rPr>
              <w:noProof/>
            </w:rPr>
            <w:t>18</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Blank Pages</w:t>
          </w:r>
          <w:r>
            <w:rPr>
              <w:noProof/>
            </w:rPr>
            <w:tab/>
          </w:r>
          <w:r>
            <w:rPr>
              <w:noProof/>
            </w:rPr>
            <w:fldChar w:fldCharType="begin"/>
          </w:r>
          <w:r>
            <w:rPr>
              <w:noProof/>
            </w:rPr>
            <w:instrText xml:space="preserve"> PAGEREF _Toc178749327 \h </w:instrText>
          </w:r>
          <w:r>
            <w:rPr>
              <w:noProof/>
            </w:rPr>
          </w:r>
          <w:r>
            <w:rPr>
              <w:noProof/>
            </w:rPr>
            <w:fldChar w:fldCharType="separate"/>
          </w:r>
          <w:r>
            <w:rPr>
              <w:noProof/>
            </w:rPr>
            <w:t>18</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403 Messages</w:t>
          </w:r>
          <w:r>
            <w:rPr>
              <w:noProof/>
            </w:rPr>
            <w:tab/>
          </w:r>
          <w:r>
            <w:rPr>
              <w:noProof/>
            </w:rPr>
            <w:fldChar w:fldCharType="begin"/>
          </w:r>
          <w:r>
            <w:rPr>
              <w:noProof/>
            </w:rPr>
            <w:instrText xml:space="preserve"> PAGEREF _Toc178749328 \h </w:instrText>
          </w:r>
          <w:r>
            <w:rPr>
              <w:noProof/>
            </w:rPr>
          </w:r>
          <w:r>
            <w:rPr>
              <w:noProof/>
            </w:rPr>
            <w:fldChar w:fldCharType="separate"/>
          </w:r>
          <w:r>
            <w:rPr>
              <w:noProof/>
            </w:rPr>
            <w:t>19</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404 Messages</w:t>
          </w:r>
          <w:r>
            <w:rPr>
              <w:noProof/>
            </w:rPr>
            <w:tab/>
          </w:r>
          <w:r>
            <w:rPr>
              <w:noProof/>
            </w:rPr>
            <w:fldChar w:fldCharType="begin"/>
          </w:r>
          <w:r>
            <w:rPr>
              <w:noProof/>
            </w:rPr>
            <w:instrText xml:space="preserve"> PAGEREF _Toc178749329 \h </w:instrText>
          </w:r>
          <w:r>
            <w:rPr>
              <w:noProof/>
            </w:rPr>
          </w:r>
          <w:r>
            <w:rPr>
              <w:noProof/>
            </w:rPr>
            <w:fldChar w:fldCharType="separate"/>
          </w:r>
          <w:r>
            <w:rPr>
              <w:noProof/>
            </w:rPr>
            <w:t>19</w:t>
          </w:r>
          <w:r>
            <w:rPr>
              <w:noProof/>
            </w:rPr>
            <w:fldChar w:fldCharType="end"/>
          </w:r>
        </w:p>
        <w:p w:rsidR="00F40664" w:rsidRDefault="00F40664">
          <w:pPr>
            <w:pStyle w:val="TOC2"/>
            <w:tabs>
              <w:tab w:val="right" w:leader="dot" w:pos="8630"/>
            </w:tabs>
            <w:rPr>
              <w:rFonts w:eastAsiaTheme="minorEastAsia" w:cstheme="minorBidi"/>
              <w:noProof/>
              <w:sz w:val="24"/>
              <w:szCs w:val="24"/>
            </w:rPr>
          </w:pPr>
          <w:r>
            <w:rPr>
              <w:noProof/>
            </w:rPr>
            <w:t>500 Messages</w:t>
          </w:r>
          <w:r>
            <w:rPr>
              <w:noProof/>
            </w:rPr>
            <w:tab/>
          </w:r>
          <w:r>
            <w:rPr>
              <w:noProof/>
            </w:rPr>
            <w:fldChar w:fldCharType="begin"/>
          </w:r>
          <w:r>
            <w:rPr>
              <w:noProof/>
            </w:rPr>
            <w:instrText xml:space="preserve"> PAGEREF _Toc178749330 \h </w:instrText>
          </w:r>
          <w:r>
            <w:rPr>
              <w:noProof/>
            </w:rPr>
          </w:r>
          <w:r>
            <w:rPr>
              <w:noProof/>
            </w:rPr>
            <w:fldChar w:fldCharType="separate"/>
          </w:r>
          <w:r>
            <w:rPr>
              <w:noProof/>
            </w:rPr>
            <w:t>19</w:t>
          </w:r>
          <w:r>
            <w:rPr>
              <w:noProof/>
            </w:rPr>
            <w:fldChar w:fldCharType="end"/>
          </w:r>
        </w:p>
        <w:p w:rsidR="00F40664" w:rsidRDefault="00F40664">
          <w:pPr>
            <w:pStyle w:val="TOC1"/>
            <w:tabs>
              <w:tab w:val="right" w:leader="dot" w:pos="8630"/>
            </w:tabs>
            <w:rPr>
              <w:rFonts w:asciiTheme="minorHAnsi" w:eastAsiaTheme="minorEastAsia" w:hAnsiTheme="minorHAnsi" w:cstheme="minorBidi"/>
              <w:b w:val="0"/>
              <w:noProof/>
              <w:color w:val="auto"/>
            </w:rPr>
          </w:pPr>
          <w:r>
            <w:rPr>
              <w:noProof/>
            </w:rPr>
            <w:t>Support</w:t>
          </w:r>
          <w:r>
            <w:rPr>
              <w:noProof/>
            </w:rPr>
            <w:tab/>
          </w:r>
          <w:r>
            <w:rPr>
              <w:noProof/>
            </w:rPr>
            <w:fldChar w:fldCharType="begin"/>
          </w:r>
          <w:r>
            <w:rPr>
              <w:noProof/>
            </w:rPr>
            <w:instrText xml:space="preserve"> PAGEREF _Toc178749331 \h </w:instrText>
          </w:r>
          <w:r>
            <w:rPr>
              <w:noProof/>
            </w:rPr>
          </w:r>
          <w:r>
            <w:rPr>
              <w:noProof/>
            </w:rPr>
            <w:fldChar w:fldCharType="separate"/>
          </w:r>
          <w:r>
            <w:rPr>
              <w:noProof/>
            </w:rPr>
            <w:t>20</w:t>
          </w:r>
          <w:r>
            <w:rPr>
              <w:noProof/>
            </w:rPr>
            <w:fldChar w:fldCharType="end"/>
          </w:r>
        </w:p>
        <w:p w:rsidR="00F05945" w:rsidRDefault="00561611">
          <w:r>
            <w:fldChar w:fldCharType="end"/>
          </w:r>
        </w:p>
      </w:sdtContent>
    </w:sdt>
    <w:p w:rsidR="00B55582" w:rsidRDefault="00A31E98" w:rsidP="00B55582">
      <w:pPr>
        <w:pStyle w:val="Heading1"/>
      </w:pPr>
      <w:r>
        <w:br w:type="page"/>
      </w:r>
      <w:bookmarkStart w:id="1" w:name="_Toc178749282"/>
      <w:r w:rsidR="00B55582">
        <w:t>Introduction</w:t>
      </w:r>
      <w:bookmarkEnd w:id="0"/>
      <w:bookmarkEnd w:id="1"/>
    </w:p>
    <w:p w:rsidR="00B83F16" w:rsidRDefault="00B55582" w:rsidP="0034697C">
      <w:pPr>
        <w:pStyle w:val="BodyText"/>
      </w:pPr>
      <w:r>
        <w:t xml:space="preserve">‘corePHP’ has designed world-class applications for many public and private sectors. </w:t>
      </w:r>
      <w:r w:rsidR="0034697C">
        <w:t>WordPress for Joomla! is a modified version of the powerful</w:t>
      </w:r>
      <w:r w:rsidR="001A2035">
        <w:t xml:space="preserve"> WordPress blogging platform </w:t>
      </w:r>
      <w:r w:rsidR="0034697C">
        <w:t>that is design</w:t>
      </w:r>
      <w:r w:rsidR="00246AB4">
        <w:t xml:space="preserve">ed to work on Joomla! websites. </w:t>
      </w:r>
      <w:r w:rsidR="00436B2B">
        <w:t>It provides a variety</w:t>
      </w:r>
      <w:r w:rsidR="00246AB4">
        <w:t xml:space="preserve"> of WordPress </w:t>
      </w:r>
      <w:r w:rsidR="00436B2B">
        <w:t xml:space="preserve">features, </w:t>
      </w:r>
      <w:r w:rsidR="0020012F">
        <w:t xml:space="preserve">plus a few special modifications </w:t>
      </w:r>
      <w:r w:rsidR="00436B2B">
        <w:t>of its own. Happy blogging!</w:t>
      </w:r>
    </w:p>
    <w:p w:rsidR="00B55582" w:rsidRDefault="00B55582" w:rsidP="0099458A">
      <w:pPr>
        <w:pStyle w:val="BodyText"/>
        <w:ind w:left="0"/>
      </w:pPr>
    </w:p>
    <w:p w:rsidR="00121EDA" w:rsidRPr="00BB70DB" w:rsidRDefault="00FE0337" w:rsidP="00121EDA">
      <w:pPr>
        <w:pStyle w:val="Heading2"/>
      </w:pPr>
      <w:bookmarkStart w:id="2" w:name="_TEST"/>
      <w:bookmarkStart w:id="3" w:name="_Toc178749283"/>
      <w:bookmarkEnd w:id="2"/>
      <w:r>
        <w:t>Terms to know</w:t>
      </w:r>
      <w:bookmarkEnd w:id="3"/>
    </w:p>
    <w:p w:rsidR="00175DC2" w:rsidRPr="00175DC2" w:rsidRDefault="00FE0337" w:rsidP="009E268D">
      <w:pPr>
        <w:pStyle w:val="BodyText"/>
      </w:pPr>
      <w:r w:rsidRPr="00FE0337">
        <w:rPr>
          <w:b/>
          <w:bCs/>
        </w:rPr>
        <w:t>WordPress</w:t>
      </w:r>
      <w:r w:rsidRPr="00FE0337">
        <w:t xml:space="preserve"> – An open source blog publishing application. Learn more at: </w:t>
      </w:r>
      <w:hyperlink r:id="rId7" w:history="1">
        <w:r w:rsidRPr="00FE0337">
          <w:rPr>
            <w:color w:val="000099"/>
            <w:u w:val="single"/>
          </w:rPr>
          <w:t>http://en.wikipedia.org/wiki/WordPress</w:t>
        </w:r>
        <w:r w:rsidRPr="00FE0337">
          <w:t xml:space="preserve"> </w:t>
        </w:r>
      </w:hyperlink>
    </w:p>
    <w:p w:rsidR="00175DC2" w:rsidRPr="00175DC2" w:rsidRDefault="00FE0337" w:rsidP="009E268D">
      <w:pPr>
        <w:pStyle w:val="BodyText"/>
      </w:pPr>
      <w:r w:rsidRPr="00175DC2">
        <w:rPr>
          <w:b/>
          <w:bCs/>
        </w:rPr>
        <w:t>Joomla!</w:t>
      </w:r>
      <w:r w:rsidRPr="00175DC2">
        <w:t xml:space="preserve"> – An open source content management system. Learn more at: </w:t>
      </w:r>
      <w:hyperlink r:id="rId8" w:history="1">
        <w:r w:rsidR="00C66DE9" w:rsidRPr="00194B13">
          <w:rPr>
            <w:rStyle w:val="Hyperlink"/>
          </w:rPr>
          <w:t xml:space="preserve">http://en.wikipedia.org/wiki/Joomla </w:t>
        </w:r>
      </w:hyperlink>
      <w:r w:rsidR="007076B9" w:rsidRPr="00175DC2">
        <w:t xml:space="preserve"> </w:t>
      </w:r>
    </w:p>
    <w:p w:rsidR="00175DC2" w:rsidRPr="00175DC2" w:rsidRDefault="00FE0337" w:rsidP="009E268D">
      <w:pPr>
        <w:pStyle w:val="BodyText"/>
      </w:pPr>
      <w:r w:rsidRPr="00175DC2">
        <w:rPr>
          <w:b/>
          <w:bCs/>
        </w:rPr>
        <w:t>WordPress for Joomla!</w:t>
      </w:r>
      <w:r w:rsidRPr="00175DC2">
        <w:t xml:space="preserve"> –  A modified package of WordPress that is designed to work inside of </w:t>
      </w:r>
      <w:r w:rsidR="005C7E46">
        <w:t>Joomla!.</w:t>
      </w:r>
    </w:p>
    <w:p w:rsidR="00175DC2" w:rsidRPr="00175DC2" w:rsidRDefault="00FE0337" w:rsidP="009E268D">
      <w:pPr>
        <w:pStyle w:val="BodyText"/>
      </w:pPr>
      <w:r w:rsidRPr="00175DC2">
        <w:rPr>
          <w:b/>
          <w:bCs/>
        </w:rPr>
        <w:t>Permalinks</w:t>
      </w:r>
      <w:r w:rsidRPr="00175DC2">
        <w:t xml:space="preserve"> – These are SEF (Search Engine Friendly) URLs. Learn more at: </w:t>
      </w:r>
      <w:hyperlink r:id="rId9" w:history="1">
        <w:r w:rsidR="00175DC2" w:rsidRPr="00A0395D">
          <w:rPr>
            <w:rStyle w:val="Hyperlink"/>
          </w:rPr>
          <w:t>http://en.wikipedia.org/wiki/Permalinks</w:t>
        </w:r>
      </w:hyperlink>
    </w:p>
    <w:p w:rsidR="00175DC2" w:rsidRPr="00175DC2" w:rsidRDefault="00FE0337" w:rsidP="009E268D">
      <w:pPr>
        <w:pStyle w:val="BodyText"/>
      </w:pPr>
      <w:r w:rsidRPr="00175DC2">
        <w:rPr>
          <w:b/>
          <w:bCs/>
        </w:rPr>
        <w:t>Modules</w:t>
      </w:r>
      <w:r w:rsidRPr="00175DC2">
        <w:t xml:space="preserve"> – Small content items in a Joomla! template that complement the main content of the page.</w:t>
      </w:r>
    </w:p>
    <w:p w:rsidR="00DA3E5B" w:rsidRDefault="00FE0337" w:rsidP="009E268D">
      <w:pPr>
        <w:pStyle w:val="BodyText"/>
      </w:pPr>
      <w:r w:rsidRPr="00175DC2">
        <w:rPr>
          <w:b/>
          <w:bCs/>
        </w:rPr>
        <w:t>Widgets</w:t>
      </w:r>
      <w:r w:rsidR="00767817">
        <w:t xml:space="preserve"> – The equivalent of m</w:t>
      </w:r>
      <w:r w:rsidRPr="00175DC2">
        <w:t>odules, but in WordPress.</w:t>
      </w:r>
    </w:p>
    <w:p w:rsidR="00121EDA" w:rsidRPr="00175DC2" w:rsidRDefault="00DA3E5B" w:rsidP="009E268D">
      <w:pPr>
        <w:pStyle w:val="BodyText"/>
      </w:pPr>
      <w:r>
        <w:rPr>
          <w:b/>
          <w:bCs/>
        </w:rPr>
        <w:t xml:space="preserve">Stand-Alone Wordpress </w:t>
      </w:r>
      <w:r>
        <w:t xml:space="preserve">– A Wordpress installation from </w:t>
      </w:r>
      <w:hyperlink r:id="rId10" w:history="1">
        <w:r w:rsidRPr="00D83404">
          <w:rPr>
            <w:rStyle w:val="Hyperlink"/>
          </w:rPr>
          <w:t>http://www.wordpress.org</w:t>
        </w:r>
      </w:hyperlink>
      <w:r>
        <w:t>; a version that has not been modified by ‘corePHP’.</w:t>
      </w:r>
    </w:p>
    <w:p w:rsidR="00121EDA" w:rsidRPr="00BB70DB" w:rsidRDefault="00121EDA" w:rsidP="00121EDA">
      <w:pPr>
        <w:pStyle w:val="Heading2"/>
      </w:pPr>
      <w:bookmarkStart w:id="4" w:name="_Toc178749284"/>
      <w:r>
        <w:t>Requirements</w:t>
      </w:r>
      <w:bookmarkEnd w:id="4"/>
    </w:p>
    <w:p w:rsidR="00121EDA" w:rsidRDefault="00121EDA" w:rsidP="009E268D">
      <w:pPr>
        <w:pStyle w:val="BodyText"/>
      </w:pPr>
      <w:r>
        <w:t xml:space="preserve">Here are </w:t>
      </w:r>
      <w:r w:rsidR="00ED4137">
        <w:t>the</w:t>
      </w:r>
      <w:r>
        <w:t xml:space="preserve"> requirements for installation:</w:t>
      </w:r>
    </w:p>
    <w:p w:rsidR="00FB7446" w:rsidRDefault="00EF4A39" w:rsidP="001E4676">
      <w:pPr>
        <w:pStyle w:val="BodyText"/>
        <w:numPr>
          <w:ilvl w:val="0"/>
          <w:numId w:val="4"/>
        </w:numPr>
      </w:pPr>
      <w:r>
        <w:t>Joomla! 1.5</w:t>
      </w:r>
      <w:r w:rsidR="00BE3710">
        <w:t xml:space="preserve">. </w:t>
      </w:r>
    </w:p>
    <w:p w:rsidR="007B12C9" w:rsidRDefault="00121EDA" w:rsidP="001E4676">
      <w:pPr>
        <w:pStyle w:val="BodyText"/>
        <w:numPr>
          <w:ilvl w:val="0"/>
          <w:numId w:val="4"/>
        </w:numPr>
      </w:pPr>
      <w:r>
        <w:t>PHP</w:t>
      </w:r>
      <w:r w:rsidR="007B12C9">
        <w:t xml:space="preserve"> version</w:t>
      </w:r>
      <w:r>
        <w:t xml:space="preserve"> </w:t>
      </w:r>
      <w:r w:rsidR="00B04683">
        <w:t>4.3</w:t>
      </w:r>
      <w:r w:rsidR="007B12C9">
        <w:t xml:space="preserve"> or greater</w:t>
      </w:r>
    </w:p>
    <w:p w:rsidR="00417B8E" w:rsidRDefault="007B12C9" w:rsidP="001E4676">
      <w:pPr>
        <w:pStyle w:val="BodyText"/>
        <w:numPr>
          <w:ilvl w:val="0"/>
          <w:numId w:val="4"/>
        </w:numPr>
      </w:pPr>
      <w:r w:rsidRPr="007B12C9">
        <w:t>MySQL version 4.1.2 or greater</w:t>
      </w:r>
    </w:p>
    <w:p w:rsidR="00417B8E" w:rsidRDefault="00417B8E" w:rsidP="001E4676">
      <w:pPr>
        <w:pStyle w:val="BodyText"/>
        <w:numPr>
          <w:ilvl w:val="0"/>
          <w:numId w:val="4"/>
        </w:numPr>
      </w:pPr>
      <w:r>
        <w:t>If you want your URLs to be search friendly (SEF), the SEF URLs and mod_rewrite need to be turned on in Joomla!</w:t>
      </w:r>
    </w:p>
    <w:p w:rsidR="00121EDA" w:rsidRDefault="00167AA6" w:rsidP="009A7BDE">
      <w:pPr>
        <w:pStyle w:val="BodyText"/>
        <w:numPr>
          <w:ilvl w:val="0"/>
          <w:numId w:val="4"/>
        </w:numPr>
      </w:pPr>
      <w:r>
        <w:t>If you want to use the Multisite feature, the SEF URLs and mod_rewrite need to be</w:t>
      </w:r>
      <w:r w:rsidR="009A7BDE">
        <w:t xml:space="preserve"> turned on in Joomla!</w:t>
      </w:r>
    </w:p>
    <w:p w:rsidR="00B55582" w:rsidRPr="00F05D94" w:rsidRDefault="009A7BDE" w:rsidP="00F05D94">
      <w:pPr>
        <w:pStyle w:val="Heading1"/>
      </w:pPr>
      <w:bookmarkStart w:id="5" w:name="_Toc140658228"/>
      <w:r>
        <w:br w:type="page"/>
      </w:r>
      <w:bookmarkStart w:id="6" w:name="_Toc178749285"/>
      <w:r w:rsidR="00B55582">
        <w:t>Installation Guide</w:t>
      </w:r>
      <w:bookmarkEnd w:id="5"/>
      <w:bookmarkEnd w:id="6"/>
    </w:p>
    <w:p w:rsidR="00767F1F" w:rsidRDefault="00B55582" w:rsidP="009E268D">
      <w:pPr>
        <w:pStyle w:val="BodyText"/>
      </w:pPr>
      <w:r>
        <w:t xml:space="preserve">We have designed our instructions to prevent most problems you may encounter. </w:t>
      </w:r>
      <w:r w:rsidR="00167AA6">
        <w:t>S</w:t>
      </w:r>
      <w:r>
        <w:t>ome installations may not go as smoothly as others</w:t>
      </w:r>
      <w:r w:rsidR="00167AA6">
        <w:t>, but</w:t>
      </w:r>
      <w:r>
        <w:t xml:space="preserve"> if you follow these simple instructions step by step, you will be up and running in no time. </w:t>
      </w:r>
      <w:r w:rsidR="00167AA6">
        <w:t>Need a little extra help? View our installation video at</w:t>
      </w:r>
      <w:r w:rsidR="00753C48">
        <w:t xml:space="preserve"> </w:t>
      </w:r>
      <w:hyperlink r:id="rId11" w:history="1">
        <w:r w:rsidR="00753C48" w:rsidRPr="002859A1">
          <w:rPr>
            <w:rStyle w:val="Hyperlink"/>
          </w:rPr>
          <w:t>http://vimeo.com/14948657</w:t>
        </w:r>
      </w:hyperlink>
      <w:r w:rsidR="00753C48">
        <w:t>.</w:t>
      </w:r>
    </w:p>
    <w:p w:rsidR="004A0F8C" w:rsidRDefault="00767F1F" w:rsidP="009E268D">
      <w:pPr>
        <w:pStyle w:val="BodyText"/>
      </w:pPr>
      <w:r>
        <w:t>Note: if you have been using a previous version of WordPress for Joomla! and you wish to migrate anything over, please view our installation video at</w:t>
      </w:r>
      <w:r w:rsidR="00753C48">
        <w:t xml:space="preserve"> </w:t>
      </w:r>
      <w:hyperlink r:id="rId12" w:history="1">
        <w:r w:rsidR="00753C48" w:rsidRPr="002859A1">
          <w:rPr>
            <w:rStyle w:val="Hyperlink"/>
          </w:rPr>
          <w:t>http://vimeo.com/14947046</w:t>
        </w:r>
      </w:hyperlink>
      <w:r w:rsidR="00753C48">
        <w:t xml:space="preserve"> or </w:t>
      </w:r>
      <w:hyperlink r:id="rId13" w:history="1">
        <w:r w:rsidR="00753C48" w:rsidRPr="002859A1">
          <w:rPr>
            <w:rStyle w:val="Hyperlink"/>
          </w:rPr>
          <w:t>http://vimeo.com/14946427</w:t>
        </w:r>
      </w:hyperlink>
      <w:r w:rsidR="00001EC6">
        <w:t>.</w:t>
      </w:r>
    </w:p>
    <w:p w:rsidR="00B55582" w:rsidRDefault="00B55582" w:rsidP="00F05D94">
      <w:pPr>
        <w:pStyle w:val="BodyText"/>
        <w:ind w:left="0"/>
      </w:pPr>
    </w:p>
    <w:p w:rsidR="00B55582" w:rsidRPr="00BB70DB" w:rsidRDefault="004A0F8C" w:rsidP="00B55582">
      <w:pPr>
        <w:pStyle w:val="Heading2"/>
        <w:ind w:firstLine="360"/>
      </w:pPr>
      <w:bookmarkStart w:id="7" w:name="_Toc178749286"/>
      <w:r>
        <w:t>Installation Process</w:t>
      </w:r>
      <w:bookmarkEnd w:id="7"/>
    </w:p>
    <w:p w:rsidR="00630200" w:rsidRPr="008A7A27" w:rsidRDefault="00630200" w:rsidP="009E268D">
      <w:pPr>
        <w:pStyle w:val="BodyText"/>
        <w:numPr>
          <w:ilvl w:val="0"/>
          <w:numId w:val="3"/>
        </w:numPr>
      </w:pPr>
      <w:r w:rsidRPr="008A7A27">
        <w:t xml:space="preserve">Download the WordPress for Joomla! extension from our website at </w:t>
      </w:r>
      <w:hyperlink r:id="rId14" w:history="1">
        <w:r w:rsidRPr="008A7A27">
          <w:rPr>
            <w:color w:val="000099"/>
            <w:u w:val="single"/>
          </w:rPr>
          <w:t>http://www.corephp.com/</w:t>
        </w:r>
      </w:hyperlink>
    </w:p>
    <w:p w:rsidR="00630200" w:rsidRPr="008A7A27" w:rsidRDefault="00630200" w:rsidP="009E268D">
      <w:pPr>
        <w:pStyle w:val="BodyText"/>
        <w:numPr>
          <w:ilvl w:val="0"/>
          <w:numId w:val="3"/>
        </w:numPr>
      </w:pPr>
      <w:r w:rsidRPr="008A7A27">
        <w:t xml:space="preserve">Download the component. It will be a zip file. </w:t>
      </w:r>
    </w:p>
    <w:p w:rsidR="00630200" w:rsidRPr="008A7A27" w:rsidRDefault="00630200" w:rsidP="009E268D">
      <w:pPr>
        <w:pStyle w:val="BodyText"/>
        <w:numPr>
          <w:ilvl w:val="0"/>
          <w:numId w:val="3"/>
        </w:numPr>
      </w:pPr>
      <w:r w:rsidRPr="008A7A27">
        <w:t xml:space="preserve">Unpackage the zip file. It will contain 3 zipped files. Two of them are Joomla! plugins and the third is the actual WordPress for Joomla! component. </w:t>
      </w:r>
    </w:p>
    <w:p w:rsidR="00630200" w:rsidRPr="008A7A27" w:rsidRDefault="00630200" w:rsidP="009E268D">
      <w:pPr>
        <w:pStyle w:val="BodyText"/>
        <w:numPr>
          <w:ilvl w:val="0"/>
          <w:numId w:val="3"/>
        </w:numPr>
      </w:pPr>
      <w:r w:rsidRPr="008A7A27">
        <w:t>Install the two plugins first.</w:t>
      </w:r>
    </w:p>
    <w:p w:rsidR="00630200" w:rsidRPr="008A7A27" w:rsidRDefault="00630200" w:rsidP="009E268D">
      <w:pPr>
        <w:pStyle w:val="BodyText"/>
        <w:numPr>
          <w:ilvl w:val="0"/>
          <w:numId w:val="3"/>
        </w:numPr>
      </w:pPr>
      <w:r w:rsidRPr="008A7A27">
        <w:t>Install the component. The component is very large in size, about 4MB. Most servers have a 2MB upload limit, so you may have to use one of the oth</w:t>
      </w:r>
      <w:r w:rsidR="001E0C68">
        <w:t>er two methods of installation (the directory method or the URL method – both located on the product installation page).</w:t>
      </w:r>
    </w:p>
    <w:p w:rsidR="00630200" w:rsidRPr="008A7A27" w:rsidRDefault="00630200" w:rsidP="009E268D">
      <w:pPr>
        <w:pStyle w:val="BodyText"/>
        <w:numPr>
          <w:ilvl w:val="0"/>
          <w:numId w:val="3"/>
        </w:numPr>
      </w:pPr>
      <w:r w:rsidRPr="008A7A27">
        <w:t xml:space="preserve">Once the three extensions are installed, enable the WordPress Authentication plugin and the WordPress User plugin. </w:t>
      </w:r>
    </w:p>
    <w:p w:rsidR="00630200" w:rsidRPr="008A7A27" w:rsidRDefault="00630200" w:rsidP="009E268D">
      <w:pPr>
        <w:pStyle w:val="BodyText"/>
        <w:numPr>
          <w:ilvl w:val="0"/>
          <w:numId w:val="3"/>
        </w:numPr>
      </w:pPr>
      <w:r w:rsidRPr="008A7A27">
        <w:t>Go to Components on your administration menu and click on WordPress.</w:t>
      </w:r>
      <w:r w:rsidRPr="008A7A27">
        <w:br/>
        <w:t>At this point, WordPress will take you through the installation process. If you are not logged in to the front-end of your Joomla</w:t>
      </w:r>
      <w:r w:rsidR="00523544">
        <w:t>!</w:t>
      </w:r>
      <w:r w:rsidRPr="008A7A27">
        <w:t xml:space="preserve"> site, you will need to log in with your </w:t>
      </w:r>
      <w:r w:rsidR="002D4267">
        <w:t>Joomla!</w:t>
      </w:r>
      <w:r w:rsidRPr="008A7A27">
        <w:t xml:space="preserve"> username and password. </w:t>
      </w:r>
    </w:p>
    <w:p w:rsidR="00630200" w:rsidRPr="008A7A27" w:rsidRDefault="00630200" w:rsidP="009E268D">
      <w:pPr>
        <w:pStyle w:val="BodyText"/>
        <w:numPr>
          <w:ilvl w:val="0"/>
          <w:numId w:val="3"/>
        </w:numPr>
      </w:pPr>
      <w:r w:rsidRPr="008A7A27">
        <w:t xml:space="preserve">After you log in, WordPress will ask you for your site title and your email, and whether or not you want your blog to be public. </w:t>
      </w:r>
    </w:p>
    <w:p w:rsidR="00630200" w:rsidRPr="008A7A27" w:rsidRDefault="00630200" w:rsidP="009E268D">
      <w:pPr>
        <w:pStyle w:val="BodyText"/>
        <w:numPr>
          <w:ilvl w:val="0"/>
          <w:numId w:val="3"/>
        </w:numPr>
      </w:pPr>
      <w:r w:rsidRPr="008A7A27">
        <w:t xml:space="preserve">Once you have entered this information, submit the form by clicking “Install WordPress”. </w:t>
      </w:r>
    </w:p>
    <w:p w:rsidR="00B01F4E" w:rsidRDefault="00630200" w:rsidP="007654B3">
      <w:pPr>
        <w:pStyle w:val="BodyText"/>
        <w:numPr>
          <w:ilvl w:val="0"/>
          <w:numId w:val="3"/>
        </w:numPr>
      </w:pPr>
      <w:r w:rsidRPr="008A7A27">
        <w:t>Log in again.</w:t>
      </w:r>
      <w:r w:rsidR="009E268D">
        <w:t xml:space="preserve"> </w:t>
      </w:r>
      <w:r w:rsidRPr="008A7A27">
        <w:t>This completes the WordPress for Joomla! installation.</w:t>
      </w:r>
    </w:p>
    <w:p w:rsidR="00040ED3" w:rsidRDefault="00040ED3" w:rsidP="00B01F4E">
      <w:pPr>
        <w:pStyle w:val="BodyText"/>
      </w:pPr>
    </w:p>
    <w:p w:rsidR="00040ED3" w:rsidRPr="00F05D94" w:rsidRDefault="00040ED3" w:rsidP="00040ED3">
      <w:pPr>
        <w:pStyle w:val="Heading1"/>
      </w:pPr>
      <w:bookmarkStart w:id="8" w:name="_Toc178749287"/>
      <w:r>
        <w:t>Upgrading Wordpress</w:t>
      </w:r>
      <w:bookmarkEnd w:id="8"/>
    </w:p>
    <w:p w:rsidR="00040ED3" w:rsidRDefault="00040ED3" w:rsidP="00040ED3">
      <w:pPr>
        <w:pStyle w:val="BodyText"/>
      </w:pPr>
      <w:r>
        <w:t>It is recommended to make a backup of your Joomla site before any upgrades.</w:t>
      </w:r>
    </w:p>
    <w:p w:rsidR="00040ED3" w:rsidRDefault="00040ED3" w:rsidP="00040ED3">
      <w:pPr>
        <w:pStyle w:val="BodyText"/>
      </w:pPr>
      <w:r>
        <w:t>Follow these steps:</w:t>
      </w:r>
    </w:p>
    <w:p w:rsidR="00040ED3" w:rsidRDefault="00040ED3" w:rsidP="00040ED3">
      <w:pPr>
        <w:pStyle w:val="BodyText"/>
        <w:numPr>
          <w:ilvl w:val="0"/>
          <w:numId w:val="41"/>
        </w:numPr>
      </w:pPr>
      <w:r>
        <w:t>Backup theme folder. It is only required to make a backup of the theme folder if you have made modifications to it, otherwise you may skip this step.</w:t>
      </w:r>
    </w:p>
    <w:p w:rsidR="00040ED3" w:rsidRDefault="00040ED3" w:rsidP="00040ED3">
      <w:pPr>
        <w:pStyle w:val="BodyText"/>
        <w:numPr>
          <w:ilvl w:val="0"/>
          <w:numId w:val="41"/>
        </w:numPr>
      </w:pPr>
      <w:r>
        <w:t>Install the component and the plugins included in the installation zip file. You can install all extension over the current ones that you have installed.</w:t>
      </w:r>
    </w:p>
    <w:p w:rsidR="00040ED3" w:rsidRDefault="00040ED3" w:rsidP="00040ED3">
      <w:pPr>
        <w:pStyle w:val="BodyText"/>
        <w:numPr>
          <w:ilvl w:val="0"/>
          <w:numId w:val="41"/>
        </w:numPr>
      </w:pPr>
      <w:r>
        <w:t>Visit WordPress through the Joomla! back-end.</w:t>
      </w:r>
    </w:p>
    <w:p w:rsidR="00040ED3" w:rsidRDefault="00040ED3" w:rsidP="00040ED3">
      <w:pPr>
        <w:pStyle w:val="BodyText"/>
        <w:numPr>
          <w:ilvl w:val="0"/>
          <w:numId w:val="41"/>
        </w:numPr>
      </w:pPr>
      <w:r>
        <w:t>You may be required to upgrade the database before continuing.</w:t>
      </w:r>
    </w:p>
    <w:p w:rsidR="00040ED3" w:rsidRDefault="00040ED3" w:rsidP="00040ED3">
      <w:pPr>
        <w:pStyle w:val="BodyText"/>
        <w:numPr>
          <w:ilvl w:val="0"/>
          <w:numId w:val="41"/>
        </w:numPr>
      </w:pPr>
      <w:r>
        <w:t>After the upgrade restore your theme if you did a backup of it earlier.</w:t>
      </w:r>
    </w:p>
    <w:p w:rsidR="00B55582" w:rsidRPr="009E268D" w:rsidRDefault="00040ED3" w:rsidP="00040ED3">
      <w:pPr>
        <w:pStyle w:val="BodyText"/>
        <w:numPr>
          <w:ilvl w:val="0"/>
          <w:numId w:val="41"/>
        </w:numPr>
      </w:pPr>
      <w:r>
        <w:t>That is it! Enjoy your updated blog!</w:t>
      </w:r>
    </w:p>
    <w:p w:rsidR="00B55582" w:rsidRDefault="00881C09" w:rsidP="00040ED3">
      <w:pPr>
        <w:pStyle w:val="Heading1"/>
        <w:jc w:val="left"/>
      </w:pPr>
      <w:r>
        <w:br w:type="page"/>
      </w:r>
      <w:bookmarkStart w:id="9" w:name="_Toc178749288"/>
      <w:r w:rsidR="009E268D">
        <w:t>Configuring a Single Blog</w:t>
      </w:r>
      <w:bookmarkEnd w:id="9"/>
    </w:p>
    <w:p w:rsidR="00F05D94" w:rsidRDefault="009E268D" w:rsidP="009E268D">
      <w:pPr>
        <w:pStyle w:val="BodyText"/>
      </w:pPr>
      <w:r>
        <w:t>After installing WordPress, you can configure your blog. For a visual step-by-step guide, view our video at</w:t>
      </w:r>
      <w:r w:rsidR="00001EC6">
        <w:t xml:space="preserve"> </w:t>
      </w:r>
      <w:hyperlink r:id="rId15" w:history="1">
        <w:r w:rsidR="00001EC6" w:rsidRPr="002859A1">
          <w:rPr>
            <w:rStyle w:val="Hyperlink"/>
          </w:rPr>
          <w:t>http://vimeo.com/14948387</w:t>
        </w:r>
      </w:hyperlink>
    </w:p>
    <w:p w:rsidR="00B55582" w:rsidRDefault="00B55582" w:rsidP="00F05D94">
      <w:pPr>
        <w:pStyle w:val="BodyText"/>
        <w:ind w:left="0"/>
      </w:pPr>
    </w:p>
    <w:p w:rsidR="003422F4" w:rsidRPr="00BB70DB" w:rsidRDefault="007518B3" w:rsidP="003422F4">
      <w:pPr>
        <w:pStyle w:val="Heading2"/>
      </w:pPr>
      <w:bookmarkStart w:id="10" w:name="_Toc178749289"/>
      <w:r>
        <w:t>Create a Menu Item for WordPress</w:t>
      </w:r>
      <w:bookmarkEnd w:id="10"/>
    </w:p>
    <w:p w:rsidR="00F05D94" w:rsidRDefault="00A96B7C" w:rsidP="00DC16A4">
      <w:pPr>
        <w:pStyle w:val="BodyText"/>
        <w:rPr>
          <w:color w:val="000000"/>
        </w:rPr>
      </w:pPr>
      <w:r w:rsidRPr="008A7A27">
        <w:rPr>
          <w:color w:val="000000"/>
        </w:rPr>
        <w:t>On your Joomla</w:t>
      </w:r>
      <w:r w:rsidR="0019012F">
        <w:rPr>
          <w:color w:val="000000"/>
        </w:rPr>
        <w:t>!</w:t>
      </w:r>
      <w:r w:rsidRPr="008A7A27">
        <w:rPr>
          <w:color w:val="000000"/>
        </w:rPr>
        <w:t xml:space="preserve"> back-end</w:t>
      </w:r>
      <w:r w:rsidR="0019012F">
        <w:rPr>
          <w:color w:val="000000"/>
        </w:rPr>
        <w:t>,</w:t>
      </w:r>
      <w:r w:rsidR="005A0BFF">
        <w:rPr>
          <w:color w:val="000000"/>
        </w:rPr>
        <w:t xml:space="preserve"> click on Menu Manager. P</w:t>
      </w:r>
      <w:r w:rsidRPr="008A7A27">
        <w:rPr>
          <w:color w:val="000000"/>
        </w:rPr>
        <w:t>ick a menu where you would like to have the link t</w:t>
      </w:r>
      <w:r w:rsidR="006301C0">
        <w:rPr>
          <w:color w:val="000000"/>
        </w:rPr>
        <w:t>o your blog. Create a new menu (the type will be WordPress)</w:t>
      </w:r>
      <w:r w:rsidRPr="008A7A27">
        <w:rPr>
          <w:color w:val="000000"/>
        </w:rPr>
        <w:t xml:space="preserve"> and give it a name. Finally</w:t>
      </w:r>
      <w:r w:rsidR="008E6E37">
        <w:rPr>
          <w:color w:val="000000"/>
        </w:rPr>
        <w:t>, click Save. N</w:t>
      </w:r>
      <w:r w:rsidRPr="008A7A27">
        <w:rPr>
          <w:color w:val="000000"/>
        </w:rPr>
        <w:t>ow your users can navigate to your blog.</w:t>
      </w:r>
    </w:p>
    <w:p w:rsidR="003422F4" w:rsidRPr="00DC16A4" w:rsidRDefault="003422F4" w:rsidP="00DC16A4">
      <w:pPr>
        <w:pStyle w:val="BodyText"/>
        <w:rPr>
          <w:color w:val="000000"/>
        </w:rPr>
      </w:pPr>
    </w:p>
    <w:p w:rsidR="003422F4" w:rsidRPr="00BB70DB" w:rsidRDefault="003422F4" w:rsidP="003422F4">
      <w:pPr>
        <w:pStyle w:val="Heading2"/>
      </w:pPr>
      <w:bookmarkStart w:id="11" w:name="_Toc178749290"/>
      <w:r>
        <w:t>Enable S</w:t>
      </w:r>
      <w:r w:rsidR="00036F4A">
        <w:t>earch Engine Friendly</w:t>
      </w:r>
      <w:r>
        <w:t xml:space="preserve"> URLs</w:t>
      </w:r>
      <w:bookmarkEnd w:id="11"/>
    </w:p>
    <w:p w:rsidR="00421A9F" w:rsidRDefault="008C1663" w:rsidP="003422F4">
      <w:pPr>
        <w:pStyle w:val="BodyText"/>
        <w:rPr>
          <w:color w:val="000000"/>
        </w:rPr>
      </w:pPr>
      <w:r>
        <w:rPr>
          <w:color w:val="000000"/>
        </w:rPr>
        <w:t xml:space="preserve">To enable SEF URLs in WordPress for Joomla!, you must first turn them on </w:t>
      </w:r>
      <w:r w:rsidR="00036F4A" w:rsidRPr="008A7A27">
        <w:rPr>
          <w:color w:val="000000"/>
        </w:rPr>
        <w:t>in Joomla</w:t>
      </w:r>
      <w:r w:rsidR="0062018A">
        <w:rPr>
          <w:color w:val="000000"/>
        </w:rPr>
        <w:t>!.</w:t>
      </w:r>
    </w:p>
    <w:p w:rsidR="00112587" w:rsidRDefault="00DA59F6" w:rsidP="001921B7">
      <w:pPr>
        <w:pStyle w:val="BodyText"/>
        <w:numPr>
          <w:ilvl w:val="0"/>
          <w:numId w:val="5"/>
        </w:numPr>
      </w:pPr>
      <w:r>
        <w:rPr>
          <w:color w:val="000000"/>
        </w:rPr>
        <w:t>Go</w:t>
      </w:r>
      <w:r w:rsidR="00413EEF">
        <w:rPr>
          <w:color w:val="000000"/>
        </w:rPr>
        <w:t xml:space="preserve"> </w:t>
      </w:r>
      <w:r w:rsidR="00036F4A" w:rsidRPr="008A7A27">
        <w:rPr>
          <w:color w:val="000000"/>
        </w:rPr>
        <w:t>to Global Configuration in your Joomla</w:t>
      </w:r>
      <w:r w:rsidR="00A06763">
        <w:rPr>
          <w:color w:val="000000"/>
        </w:rPr>
        <w:t>!</w:t>
      </w:r>
      <w:r w:rsidR="00036F4A" w:rsidRPr="008A7A27">
        <w:rPr>
          <w:color w:val="000000"/>
        </w:rPr>
        <w:t xml:space="preserve"> back-end. </w:t>
      </w:r>
      <w:r w:rsidR="00036F4A" w:rsidRPr="00112587">
        <w:rPr>
          <w:color w:val="000000"/>
        </w:rPr>
        <w:t xml:space="preserve">Under the Site </w:t>
      </w:r>
      <w:r w:rsidR="00E553EB" w:rsidRPr="00112587">
        <w:rPr>
          <w:color w:val="000000"/>
        </w:rPr>
        <w:t xml:space="preserve">tab, you will see SEO Settings. </w:t>
      </w:r>
      <w:r w:rsidR="00E553EB">
        <w:rPr>
          <w:color w:val="000000"/>
        </w:rPr>
        <w:t>E</w:t>
      </w:r>
      <w:r w:rsidR="00036F4A" w:rsidRPr="008A7A27">
        <w:rPr>
          <w:color w:val="000000"/>
        </w:rPr>
        <w:t>nable “Search Engine Friendly URLs”</w:t>
      </w:r>
      <w:r w:rsidR="007161F7">
        <w:rPr>
          <w:color w:val="000000"/>
        </w:rPr>
        <w:t xml:space="preserve"> and “Use Apache mod_rewrite”</w:t>
      </w:r>
      <w:r w:rsidR="00112587">
        <w:t xml:space="preserve"> </w:t>
      </w:r>
    </w:p>
    <w:p w:rsidR="005A0E0E" w:rsidRPr="005A0E0E" w:rsidRDefault="00BD758A" w:rsidP="001921B7">
      <w:pPr>
        <w:pStyle w:val="BodyText"/>
        <w:numPr>
          <w:ilvl w:val="0"/>
          <w:numId w:val="5"/>
        </w:numPr>
      </w:pPr>
      <w:r w:rsidRPr="00F725FF">
        <w:rPr>
          <w:color w:val="000000"/>
        </w:rPr>
        <w:t>B</w:t>
      </w:r>
      <w:r w:rsidR="00036F4A" w:rsidRPr="00F725FF">
        <w:rPr>
          <w:color w:val="000000"/>
        </w:rPr>
        <w:t>efore you save your changes, you must log</w:t>
      </w:r>
      <w:r w:rsidR="00B44511">
        <w:rPr>
          <w:color w:val="000000"/>
        </w:rPr>
        <w:t xml:space="preserve"> </w:t>
      </w:r>
      <w:r w:rsidR="00036F4A" w:rsidRPr="00F725FF">
        <w:rPr>
          <w:color w:val="000000"/>
        </w:rPr>
        <w:t xml:space="preserve">in to your site through FTP or some sort of file system administration </w:t>
      </w:r>
      <w:r w:rsidR="00952B0B" w:rsidRPr="00F725FF">
        <w:rPr>
          <w:color w:val="000000"/>
        </w:rPr>
        <w:t>so you can</w:t>
      </w:r>
      <w:r w:rsidR="000F504F">
        <w:rPr>
          <w:color w:val="000000"/>
        </w:rPr>
        <w:t xml:space="preserve"> rename the</w:t>
      </w:r>
      <w:r w:rsidR="00036F4A" w:rsidRPr="00F725FF">
        <w:rPr>
          <w:color w:val="000000"/>
        </w:rPr>
        <w:t xml:space="preserve"> file named “htaccess.txt” to “.htaccess”. This will complete the </w:t>
      </w:r>
      <w:r w:rsidR="000323A4" w:rsidRPr="00F725FF">
        <w:rPr>
          <w:color w:val="000000"/>
        </w:rPr>
        <w:t>Joomla! setup</w:t>
      </w:r>
      <w:r w:rsidR="005A0E0E" w:rsidRPr="00F725FF">
        <w:rPr>
          <w:color w:val="000000"/>
        </w:rPr>
        <w:t>.</w:t>
      </w:r>
    </w:p>
    <w:p w:rsidR="00717863" w:rsidRDefault="00672889" w:rsidP="001921B7">
      <w:pPr>
        <w:pStyle w:val="BodyText"/>
        <w:numPr>
          <w:ilvl w:val="0"/>
          <w:numId w:val="5"/>
        </w:numPr>
        <w:rPr>
          <w:szCs w:val="20"/>
        </w:rPr>
      </w:pPr>
      <w:r>
        <w:rPr>
          <w:color w:val="000000"/>
        </w:rPr>
        <w:t>To enable them in WordPress</w:t>
      </w:r>
      <w:r w:rsidR="0083412D">
        <w:rPr>
          <w:color w:val="000000"/>
        </w:rPr>
        <w:t xml:space="preserve"> for Joomla!</w:t>
      </w:r>
      <w:r>
        <w:rPr>
          <w:color w:val="000000"/>
        </w:rPr>
        <w:t>, go</w:t>
      </w:r>
      <w:r w:rsidR="00036F4A" w:rsidRPr="005A0E0E">
        <w:rPr>
          <w:color w:val="000000"/>
        </w:rPr>
        <w:t xml:space="preserve"> to your WordPress dashboard and navi</w:t>
      </w:r>
      <w:r w:rsidR="00D50D70">
        <w:rPr>
          <w:color w:val="000000"/>
        </w:rPr>
        <w:t>gate to Settings -&gt; Permalinks. S</w:t>
      </w:r>
      <w:r w:rsidR="00036F4A" w:rsidRPr="005A0E0E">
        <w:rPr>
          <w:color w:val="000000"/>
        </w:rPr>
        <w:t>elect a pe</w:t>
      </w:r>
      <w:r w:rsidR="00F55545">
        <w:rPr>
          <w:color w:val="000000"/>
        </w:rPr>
        <w:t>rmalink structure for your blog.</w:t>
      </w:r>
      <w:r w:rsidR="00C466BC">
        <w:rPr>
          <w:color w:val="000000"/>
        </w:rPr>
        <w:t xml:space="preserve"> I</w:t>
      </w:r>
      <w:r w:rsidR="00036F4A" w:rsidRPr="005A0E0E">
        <w:rPr>
          <w:color w:val="000000"/>
        </w:rPr>
        <w:t>t is recommended that you never change your permalink structure</w:t>
      </w:r>
      <w:r w:rsidR="001F2DFB">
        <w:rPr>
          <w:color w:val="000000"/>
        </w:rPr>
        <w:t xml:space="preserve"> once it is set.</w:t>
      </w:r>
      <w:r w:rsidR="00A101AF">
        <w:rPr>
          <w:szCs w:val="20"/>
        </w:rPr>
        <w:t xml:space="preserve"> </w:t>
      </w:r>
    </w:p>
    <w:p w:rsidR="00F05D94" w:rsidRDefault="006214BA" w:rsidP="00AE18A9">
      <w:pPr>
        <w:pStyle w:val="BodyText"/>
        <w:rPr>
          <w:color w:val="000000"/>
        </w:rPr>
      </w:pPr>
      <w:r>
        <w:rPr>
          <w:color w:val="000000"/>
        </w:rPr>
        <w:t>The</w:t>
      </w:r>
      <w:r w:rsidR="005A7F94">
        <w:rPr>
          <w:color w:val="000000"/>
        </w:rPr>
        <w:t xml:space="preserve"> Permalinks are</w:t>
      </w:r>
      <w:r w:rsidR="00FF181C">
        <w:rPr>
          <w:color w:val="000000"/>
        </w:rPr>
        <w:t xml:space="preserve"> now</w:t>
      </w:r>
      <w:r w:rsidR="005A7F94">
        <w:rPr>
          <w:color w:val="000000"/>
        </w:rPr>
        <w:t xml:space="preserve"> enabled, and y</w:t>
      </w:r>
      <w:r w:rsidR="00036F4A" w:rsidRPr="005A0E0E">
        <w:rPr>
          <w:color w:val="000000"/>
        </w:rPr>
        <w:t xml:space="preserve">ou </w:t>
      </w:r>
      <w:r w:rsidR="00A5235D">
        <w:rPr>
          <w:color w:val="000000"/>
        </w:rPr>
        <w:t>can</w:t>
      </w:r>
      <w:r w:rsidR="00036F4A" w:rsidRPr="005A0E0E">
        <w:rPr>
          <w:color w:val="000000"/>
        </w:rPr>
        <w:t xml:space="preserve"> see the ‘pretty urls’ in the front-end.</w:t>
      </w:r>
    </w:p>
    <w:p w:rsidR="004F77A9" w:rsidRPr="004F77A9" w:rsidRDefault="00964E8A" w:rsidP="00AE18A9">
      <w:pPr>
        <w:pStyle w:val="BodyText"/>
      </w:pPr>
      <w:r>
        <w:t xml:space="preserve">** </w:t>
      </w:r>
      <w:r w:rsidR="004F77A9">
        <w:t>If you are using the .html suffix for your URLs, you must also install the WordPress System Plugin, you can download this plugin from our website. Follow the instructions inside the plugin to complete the installation.</w:t>
      </w:r>
    </w:p>
    <w:p w:rsidR="008C3B51" w:rsidRDefault="008C3B51" w:rsidP="00AE18A9">
      <w:pPr>
        <w:pStyle w:val="BodyText"/>
      </w:pPr>
    </w:p>
    <w:p w:rsidR="008C3B51" w:rsidRPr="00BB70DB" w:rsidRDefault="007518B3" w:rsidP="008C3B51">
      <w:pPr>
        <w:pStyle w:val="Heading2"/>
      </w:pPr>
      <w:bookmarkStart w:id="12" w:name="_Toc178749291"/>
      <w:r>
        <w:t>Widgets and Modules</w:t>
      </w:r>
      <w:bookmarkEnd w:id="12"/>
    </w:p>
    <w:p w:rsidR="001921B7" w:rsidRPr="00D47D0D" w:rsidRDefault="00C8008B" w:rsidP="00D47D0D">
      <w:pPr>
        <w:pStyle w:val="BodyText"/>
        <w:rPr>
          <w:color w:val="000000"/>
        </w:rPr>
      </w:pPr>
      <w:r w:rsidRPr="008A7A27">
        <w:rPr>
          <w:color w:val="000000"/>
        </w:rPr>
        <w:t>On a default install, the WordPress sidebar displays to the r</w:t>
      </w:r>
      <w:r w:rsidR="00CA43FA">
        <w:rPr>
          <w:color w:val="000000"/>
        </w:rPr>
        <w:t>ight of the WordPress content. Y</w:t>
      </w:r>
      <w:r w:rsidRPr="008A7A27">
        <w:rPr>
          <w:color w:val="000000"/>
        </w:rPr>
        <w:t>ou can remove this sidebar and move it to a module position by downloading and installing</w:t>
      </w:r>
      <w:r w:rsidR="001B7A66">
        <w:rPr>
          <w:color w:val="000000"/>
        </w:rPr>
        <w:t xml:space="preserve"> the WordPress Sidebar 1 module</w:t>
      </w:r>
      <w:r w:rsidR="0012608E">
        <w:rPr>
          <w:color w:val="000000"/>
        </w:rPr>
        <w:t xml:space="preserve"> then placing widgets in</w:t>
      </w:r>
      <w:r w:rsidR="00F923E7">
        <w:rPr>
          <w:color w:val="000000"/>
        </w:rPr>
        <w:t xml:space="preserve"> “Joomla module widget area 1”</w:t>
      </w:r>
      <w:r w:rsidR="001B7A66">
        <w:rPr>
          <w:color w:val="000000"/>
        </w:rPr>
        <w:t>. Y</w:t>
      </w:r>
      <w:r w:rsidRPr="008A7A27">
        <w:rPr>
          <w:color w:val="000000"/>
        </w:rPr>
        <w:t>ou will need to disable the setting “Use sidebar in content area” in your WordPress site options. The Joomla</w:t>
      </w:r>
      <w:r w:rsidR="009153C5">
        <w:rPr>
          <w:color w:val="000000"/>
        </w:rPr>
        <w:t>!</w:t>
      </w:r>
      <w:r w:rsidRPr="008A7A27">
        <w:rPr>
          <w:color w:val="000000"/>
        </w:rPr>
        <w:t xml:space="preserve"> module can then be put into any Joomla</w:t>
      </w:r>
      <w:r w:rsidR="009153C5">
        <w:rPr>
          <w:color w:val="000000"/>
        </w:rPr>
        <w:t>!</w:t>
      </w:r>
      <w:r w:rsidRPr="008A7A27">
        <w:rPr>
          <w:color w:val="000000"/>
        </w:rPr>
        <w:t xml:space="preserve"> module position.</w:t>
      </w:r>
    </w:p>
    <w:p w:rsidR="0030500E" w:rsidRDefault="00C8008B" w:rsidP="001921B7">
      <w:pPr>
        <w:pStyle w:val="BodyText"/>
        <w:rPr>
          <w:color w:val="000000"/>
        </w:rPr>
      </w:pPr>
      <w:r w:rsidRPr="008A7A27">
        <w:rPr>
          <w:color w:val="000000"/>
        </w:rPr>
        <w:t xml:space="preserve">One thing to note, this module will only work when you use the Twenty Ten WordPress theme and the </w:t>
      </w:r>
      <w:r w:rsidR="00523544">
        <w:rPr>
          <w:color w:val="000000"/>
        </w:rPr>
        <w:t>EveryH</w:t>
      </w:r>
      <w:r w:rsidR="00523544" w:rsidRPr="008A7A27">
        <w:rPr>
          <w:color w:val="000000"/>
        </w:rPr>
        <w:t>ome</w:t>
      </w:r>
      <w:r w:rsidRPr="008A7A27">
        <w:rPr>
          <w:color w:val="000000"/>
        </w:rPr>
        <w:t xml:space="preserve"> theme.</w:t>
      </w:r>
    </w:p>
    <w:p w:rsidR="007D5D85" w:rsidRDefault="0030500E" w:rsidP="001921B7">
      <w:pPr>
        <w:pStyle w:val="BodyText"/>
        <w:rPr>
          <w:color w:val="000000"/>
        </w:rPr>
      </w:pPr>
      <w:r>
        <w:rPr>
          <w:color w:val="000000"/>
        </w:rPr>
        <w:t xml:space="preserve">If widgets are not showing up in your sidebar or your sidebar is completely empty, you can troubleshoot the issue by placing a different widget in each </w:t>
      </w:r>
      <w:r w:rsidR="0035022D">
        <w:rPr>
          <w:color w:val="000000"/>
        </w:rPr>
        <w:t>widget area</w:t>
      </w:r>
      <w:r>
        <w:rPr>
          <w:color w:val="000000"/>
        </w:rPr>
        <w:t xml:space="preserve"> to verify you are modifying the correct </w:t>
      </w:r>
      <w:r w:rsidR="00CB39D8">
        <w:rPr>
          <w:color w:val="000000"/>
        </w:rPr>
        <w:t>widget area</w:t>
      </w:r>
      <w:r>
        <w:rPr>
          <w:color w:val="000000"/>
        </w:rPr>
        <w:t>.</w:t>
      </w:r>
    </w:p>
    <w:p w:rsidR="00846B2E" w:rsidRPr="001921B7" w:rsidRDefault="00846B2E" w:rsidP="001921B7">
      <w:pPr>
        <w:pStyle w:val="BodyText"/>
        <w:rPr>
          <w:szCs w:val="20"/>
        </w:rPr>
      </w:pPr>
    </w:p>
    <w:p w:rsidR="00846B2E" w:rsidRPr="00BB70DB" w:rsidRDefault="00367EAC" w:rsidP="00846B2E">
      <w:pPr>
        <w:pStyle w:val="Heading2"/>
      </w:pPr>
      <w:bookmarkStart w:id="13" w:name="_Toc178749292"/>
      <w:r>
        <w:t>Configure</w:t>
      </w:r>
      <w:r w:rsidR="00197DA6">
        <w:t xml:space="preserve"> the </w:t>
      </w:r>
      <w:r w:rsidR="00936569">
        <w:t>Twenty Ten Theme Setting</w:t>
      </w:r>
      <w:bookmarkEnd w:id="13"/>
    </w:p>
    <w:p w:rsidR="00F05D94" w:rsidRDefault="00672D2A" w:rsidP="00BD741F">
      <w:pPr>
        <w:pStyle w:val="BodyText"/>
        <w:rPr>
          <w:color w:val="000000"/>
        </w:rPr>
      </w:pPr>
      <w:r>
        <w:rPr>
          <w:color w:val="000000"/>
        </w:rPr>
        <w:t>The</w:t>
      </w:r>
      <w:r w:rsidRPr="008A7A27">
        <w:rPr>
          <w:color w:val="000000"/>
        </w:rPr>
        <w:t xml:space="preserve"> Twenty Ten theme</w:t>
      </w:r>
      <w:r>
        <w:rPr>
          <w:color w:val="000000"/>
        </w:rPr>
        <w:t xml:space="preserve"> is the default theme</w:t>
      </w:r>
      <w:r w:rsidRPr="008A7A27">
        <w:rPr>
          <w:color w:val="000000"/>
        </w:rPr>
        <w:t xml:space="preserve"> for the WordPress </w:t>
      </w:r>
      <w:r w:rsidR="00967332">
        <w:rPr>
          <w:color w:val="000000"/>
        </w:rPr>
        <w:t xml:space="preserve">for Joomla! </w:t>
      </w:r>
      <w:r w:rsidRPr="008A7A27">
        <w:rPr>
          <w:color w:val="000000"/>
        </w:rPr>
        <w:t xml:space="preserve">install. You </w:t>
      </w:r>
      <w:r w:rsidR="00021BC3">
        <w:rPr>
          <w:color w:val="000000"/>
        </w:rPr>
        <w:t>can choose</w:t>
      </w:r>
      <w:r w:rsidRPr="008A7A27">
        <w:rPr>
          <w:color w:val="000000"/>
        </w:rPr>
        <w:t xml:space="preserve"> to hide/display the title and description, hide/display the header image, and hide/display the WordPress menu system.</w:t>
      </w:r>
      <w:r w:rsidR="00D47D0D">
        <w:rPr>
          <w:szCs w:val="20"/>
        </w:rPr>
        <w:t xml:space="preserve"> </w:t>
      </w:r>
      <w:r w:rsidRPr="008A7A27">
        <w:rPr>
          <w:color w:val="000000"/>
        </w:rPr>
        <w:t>You can also customize th</w:t>
      </w:r>
      <w:r w:rsidR="00E27316">
        <w:rPr>
          <w:color w:val="000000"/>
        </w:rPr>
        <w:t>e width of the WordPress page. W</w:t>
      </w:r>
      <w:r w:rsidRPr="008A7A27">
        <w:rPr>
          <w:color w:val="000000"/>
        </w:rPr>
        <w:t>e added this option to make it easier for you to fit your blog into your template, regardless of how many columns you have in your Joomla</w:t>
      </w:r>
      <w:r w:rsidR="00AE19CB">
        <w:rPr>
          <w:color w:val="000000"/>
        </w:rPr>
        <w:t>!</w:t>
      </w:r>
      <w:r w:rsidRPr="008A7A27">
        <w:rPr>
          <w:color w:val="000000"/>
        </w:rPr>
        <w:t xml:space="preserve"> template.</w:t>
      </w:r>
    </w:p>
    <w:p w:rsidR="00F05D94" w:rsidRDefault="00F05D94" w:rsidP="00BD741F">
      <w:pPr>
        <w:pStyle w:val="BodyText"/>
        <w:rPr>
          <w:color w:val="000000"/>
        </w:rPr>
      </w:pPr>
    </w:p>
    <w:p w:rsidR="00F05D94" w:rsidRDefault="00AB0A69" w:rsidP="00F05D94">
      <w:pPr>
        <w:pStyle w:val="Heading1"/>
      </w:pPr>
      <w:bookmarkStart w:id="14" w:name="_Toc178749293"/>
      <w:r>
        <w:t>Additional TwentyTen</w:t>
      </w:r>
      <w:r w:rsidR="00F05D94">
        <w:t xml:space="preserve"> Template </w:t>
      </w:r>
      <w:r>
        <w:t>Options</w:t>
      </w:r>
      <w:bookmarkEnd w:id="14"/>
    </w:p>
    <w:p w:rsidR="00AB0A69" w:rsidRPr="00AB0A69" w:rsidRDefault="00AB0A69" w:rsidP="00AB0A69">
      <w:pPr>
        <w:pStyle w:val="BodyText"/>
        <w:rPr>
          <w:rStyle w:val="BodyTextChar"/>
          <w:b/>
          <w:caps/>
          <w:spacing w:val="20"/>
          <w:kern w:val="16"/>
        </w:rPr>
      </w:pPr>
      <w:r>
        <w:t xml:space="preserve">We have added additional template options for the TwentyTen template to help match the styles of Wordpress with your Joomla! site. Over time we will be adding more as we install Wordpress into more templates and discover more options that are needed. For an up-to-date list of fixes for the templates we have tested visit </w:t>
      </w:r>
      <w:hyperlink r:id="rId16" w:history="1">
        <w:r w:rsidRPr="00AB0A69">
          <w:rPr>
            <w:rStyle w:val="Hyperlink"/>
          </w:rPr>
          <w:t>http://www.corephp.com/wordpress-twentyten-template-fixes.html</w:t>
        </w:r>
      </w:hyperlink>
      <w:r>
        <w:t>.</w:t>
      </w:r>
    </w:p>
    <w:p w:rsidR="00AB0A69" w:rsidRDefault="00C3432B" w:rsidP="00AB0A69">
      <w:pPr>
        <w:pStyle w:val="Heading2"/>
      </w:pPr>
      <w:bookmarkStart w:id="15" w:name="_Toc178749294"/>
      <w:r>
        <w:t>Joomla!</w:t>
      </w:r>
      <w:r w:rsidR="00AB0A69">
        <w:t xml:space="preserve"> Template Company</w:t>
      </w:r>
      <w:bookmarkEnd w:id="15"/>
    </w:p>
    <w:p w:rsidR="00AB0A69" w:rsidRDefault="00F05D94" w:rsidP="00F05D94">
      <w:pPr>
        <w:pStyle w:val="BodyText"/>
      </w:pPr>
      <w:r>
        <w:t>Use this option to enable certain features and styles spe</w:t>
      </w:r>
      <w:r w:rsidR="00AB0A69">
        <w:t xml:space="preserve">cific to each template company. </w:t>
      </w:r>
      <w:r>
        <w:t>We ha</w:t>
      </w:r>
      <w:r w:rsidR="00AB0A69">
        <w:t xml:space="preserve">ve put a lot of work into making </w:t>
      </w:r>
      <w:r>
        <w:t xml:space="preserve">our WordPress for </w:t>
      </w:r>
      <w:r w:rsidR="00AB0A69">
        <w:t>Joomla! extension work with as many template styles as possible. We started with one template from each major Joomla! template company. If the styles don’t work you can revert to the Default Joomla option which should be a solid base for all templates.</w:t>
      </w:r>
    </w:p>
    <w:p w:rsidR="00AB0A69" w:rsidRDefault="00C3432B" w:rsidP="00AB0A69">
      <w:pPr>
        <w:pStyle w:val="Heading2"/>
      </w:pPr>
      <w:bookmarkStart w:id="16" w:name="_Toc178749295"/>
      <w:r>
        <w:t>Wrap metadata in modifydate class</w:t>
      </w:r>
      <w:bookmarkEnd w:id="16"/>
    </w:p>
    <w:p w:rsidR="00ED2B5A" w:rsidRDefault="00C3432B" w:rsidP="00AB0A69">
      <w:pPr>
        <w:pStyle w:val="BodyText"/>
      </w:pPr>
      <w:r>
        <w:t>Some template companies have the entire “Posted on … by …” area in a small font and some use it for specific styling (ie. JoomlaShack Cascada)</w:t>
      </w:r>
      <w:r w:rsidR="00AB0A69">
        <w:t>.</w:t>
      </w:r>
      <w:r>
        <w:t xml:space="preserve"> If you would like this area wrapped in the modifydate class simply change this option to Yes.</w:t>
      </w:r>
    </w:p>
    <w:p w:rsidR="00ED2B5A" w:rsidRDefault="00ED2B5A" w:rsidP="00ED2B5A">
      <w:pPr>
        <w:pStyle w:val="Heading2"/>
      </w:pPr>
      <w:bookmarkStart w:id="17" w:name="_Toc178749296"/>
      <w:r>
        <w:t>Site title size (in pixels)</w:t>
      </w:r>
      <w:bookmarkEnd w:id="17"/>
    </w:p>
    <w:p w:rsidR="00ED2B5A" w:rsidRDefault="00004C8F" w:rsidP="00ED2B5A">
      <w:pPr>
        <w:pStyle w:val="BodyText"/>
      </w:pPr>
      <w:r>
        <w:t>WordP</w:t>
      </w:r>
      <w:r w:rsidR="00ED2B5A">
        <w:t>ress wraps your site name on the homepage in an H1 tag, but then wraps the page title in an H1 on all interior pages, leaving your site title without an H tag around it. This sets a font size for the interior site title to more closely match the h1 on the homepage.</w:t>
      </w:r>
    </w:p>
    <w:p w:rsidR="00ED2B5A" w:rsidRDefault="00ED2B5A" w:rsidP="00ED2B5A">
      <w:pPr>
        <w:pStyle w:val="Heading2"/>
      </w:pPr>
      <w:bookmarkStart w:id="18" w:name="_Toc178749297"/>
      <w:r>
        <w:t xml:space="preserve">Site </w:t>
      </w:r>
      <w:r w:rsidR="00414D9B">
        <w:t>Link Color &amp; Hover Color</w:t>
      </w:r>
      <w:bookmarkEnd w:id="18"/>
    </w:p>
    <w:p w:rsidR="00414D9B" w:rsidRDefault="00004C8F" w:rsidP="00F05D94">
      <w:pPr>
        <w:pStyle w:val="BodyText"/>
      </w:pPr>
      <w:r>
        <w:t>All WordP</w:t>
      </w:r>
      <w:r w:rsidR="00414D9B">
        <w:t>ress blog titles on the homepage will inherit the link colors from your template. If you would prefer to have a different color you can set it here.</w:t>
      </w:r>
    </w:p>
    <w:p w:rsidR="00414D9B" w:rsidRDefault="00414D9B" w:rsidP="00414D9B">
      <w:pPr>
        <w:pStyle w:val="Heading2"/>
      </w:pPr>
      <w:bookmarkStart w:id="19" w:name="_Toc178749298"/>
      <w:r>
        <w:t>Sticky post background color</w:t>
      </w:r>
      <w:bookmarkEnd w:id="19"/>
    </w:p>
    <w:p w:rsidR="00414D9B" w:rsidRDefault="00414D9B" w:rsidP="00414D9B">
      <w:pPr>
        <w:pStyle w:val="BodyText"/>
      </w:pPr>
      <w:r>
        <w:t>If your template doesn’t have a featured article style you can set a different background color for “Sticky Posts”. If your template does have a style it will inherit it. (See Beez template for an example)</w:t>
      </w:r>
    </w:p>
    <w:p w:rsidR="00414D9B" w:rsidRDefault="00414D9B" w:rsidP="00414D9B">
      <w:pPr>
        <w:pStyle w:val="Heading2"/>
      </w:pPr>
      <w:bookmarkStart w:id="20" w:name="_Toc178749299"/>
      <w:r>
        <w:t>Navigation colors</w:t>
      </w:r>
      <w:bookmarkEnd w:id="20"/>
    </w:p>
    <w:p w:rsidR="00414D9B" w:rsidRDefault="00414D9B" w:rsidP="00414D9B">
      <w:pPr>
        <w:pStyle w:val="BodyText"/>
      </w:pPr>
      <w:r>
        <w:t>Since there was no way to inherit styles of the template menus we have added options for setting all colors of a menu such as background color, background hover color, text color and text hover color. The same options are available for the sub</w:t>
      </w:r>
      <w:r w:rsidR="00B24677">
        <w:t>-menu dropdown as well.</w:t>
      </w:r>
    </w:p>
    <w:p w:rsidR="00B55582" w:rsidRPr="00F05D94" w:rsidRDefault="00B55582" w:rsidP="00F05D94">
      <w:pPr>
        <w:pStyle w:val="BodyText"/>
      </w:pPr>
    </w:p>
    <w:p w:rsidR="006E1A50" w:rsidRDefault="00FF4DD7" w:rsidP="006E1A50">
      <w:pPr>
        <w:pStyle w:val="Heading1"/>
      </w:pPr>
      <w:bookmarkStart w:id="21" w:name="_Toc178749300"/>
      <w:r>
        <w:t>Enabling Multisite</w:t>
      </w:r>
      <w:bookmarkEnd w:id="21"/>
    </w:p>
    <w:p w:rsidR="0071044B" w:rsidRDefault="0071044B" w:rsidP="0071044B">
      <w:pPr>
        <w:pStyle w:val="BodyText"/>
        <w:rPr>
          <w:color w:val="000000"/>
        </w:rPr>
      </w:pPr>
      <w:bookmarkStart w:id="22" w:name="_Toc140658236"/>
      <w:r w:rsidRPr="008A7A27">
        <w:rPr>
          <w:color w:val="000000"/>
        </w:rPr>
        <w:t>Once you have WordPress for Joomla</w:t>
      </w:r>
      <w:r>
        <w:rPr>
          <w:color w:val="000000"/>
        </w:rPr>
        <w:t>!</w:t>
      </w:r>
      <w:r w:rsidRPr="008A7A27">
        <w:rPr>
          <w:color w:val="000000"/>
        </w:rPr>
        <w:t xml:space="preserve"> installed, the option to enable multisite is under Settings -&gt; General on your WordPress back-end. It is titled “Enable Multisite”. </w:t>
      </w:r>
      <w:r>
        <w:rPr>
          <w:color w:val="000000"/>
        </w:rPr>
        <w:t xml:space="preserve">Before you enable Multisite in WordPress, </w:t>
      </w:r>
      <w:r w:rsidRPr="008A7A27">
        <w:rPr>
          <w:color w:val="000000"/>
        </w:rPr>
        <w:t>you must first have SEF URLs with mod_rewrite turned on in Joo</w:t>
      </w:r>
      <w:r>
        <w:rPr>
          <w:color w:val="000000"/>
        </w:rPr>
        <w:t>mla!, and we recommend you utilize only one domain for your website. The instructions to both steps are below.</w:t>
      </w:r>
    </w:p>
    <w:p w:rsidR="00577F68" w:rsidRDefault="00577F68" w:rsidP="00105EDA">
      <w:pPr>
        <w:pStyle w:val="BodyText"/>
      </w:pPr>
      <w:r>
        <w:t>For a visual step-by</w:t>
      </w:r>
      <w:r w:rsidR="00105EDA">
        <w:t xml:space="preserve">-step guide, view our video at </w:t>
      </w:r>
      <w:hyperlink r:id="rId17" w:history="1">
        <w:r w:rsidR="00105EDA" w:rsidRPr="002859A1">
          <w:rPr>
            <w:rStyle w:val="Hyperlink"/>
          </w:rPr>
          <w:t>http://vimeo.com/14947961</w:t>
        </w:r>
      </w:hyperlink>
      <w:r w:rsidR="002A40AC">
        <w:t xml:space="preserve"> or if your Joomla! site is installed in a subdirectory from the root of your domain, see this video </w:t>
      </w:r>
      <w:hyperlink r:id="rId18" w:history="1">
        <w:r w:rsidR="002A40AC" w:rsidRPr="002859A1">
          <w:rPr>
            <w:rStyle w:val="Hyperlink"/>
          </w:rPr>
          <w:t>http://vimeo.com/14947328</w:t>
        </w:r>
      </w:hyperlink>
    </w:p>
    <w:p w:rsidR="00B55582" w:rsidRPr="009015D1" w:rsidRDefault="002D4267" w:rsidP="00B55582">
      <w:pPr>
        <w:pStyle w:val="Heading2"/>
      </w:pPr>
      <w:bookmarkStart w:id="23" w:name="_Toc178749301"/>
      <w:bookmarkEnd w:id="22"/>
      <w:r>
        <w:t>Utilize</w:t>
      </w:r>
      <w:r w:rsidR="00D81615">
        <w:t xml:space="preserve"> One Domain</w:t>
      </w:r>
      <w:bookmarkEnd w:id="23"/>
    </w:p>
    <w:p w:rsidR="007D2F71" w:rsidRDefault="00F5060D" w:rsidP="009E268D">
      <w:pPr>
        <w:pStyle w:val="BodyText"/>
        <w:rPr>
          <w:szCs w:val="20"/>
        </w:rPr>
      </w:pPr>
      <w:r w:rsidRPr="008A7A27">
        <w:rPr>
          <w:color w:val="000000"/>
        </w:rPr>
        <w:t>It is recommended that for multisite you use only one domain for your website. Search engines and DNS servers see www.example.com as a different domain than example.com. If you have Joomla installed in a subdomain, you do not need to take any action. If you do have a www. on your domain name then you should enter this in your .htaccess file after the line that reads “RewriteEngine On” –</w:t>
      </w:r>
    </w:p>
    <w:p w:rsidR="00F36C25" w:rsidRDefault="00F5060D" w:rsidP="009E268D">
      <w:pPr>
        <w:pStyle w:val="BodyText"/>
        <w:rPr>
          <w:color w:val="000000"/>
        </w:rPr>
      </w:pPr>
      <w:r w:rsidRPr="008A7A27">
        <w:rPr>
          <w:color w:val="000000"/>
        </w:rPr>
        <w:t>If you want your domain to be www.example.com:</w:t>
      </w:r>
    </w:p>
    <w:p w:rsidR="007D2F71" w:rsidRDefault="00F5060D" w:rsidP="00F36C25">
      <w:pPr>
        <w:pStyle w:val="BodyText"/>
        <w:ind w:left="720"/>
        <w:rPr>
          <w:szCs w:val="20"/>
        </w:rPr>
      </w:pPr>
      <w:r w:rsidRPr="008A7A27">
        <w:rPr>
          <w:color w:val="000000"/>
        </w:rPr>
        <w:t>RewriteCond %{HTTP_HOST} ^example\.com</w:t>
      </w:r>
      <w:r w:rsidRPr="008A7A27">
        <w:rPr>
          <w:szCs w:val="20"/>
        </w:rPr>
        <w:br/>
      </w:r>
      <w:r w:rsidRPr="008A7A27">
        <w:rPr>
          <w:color w:val="000000"/>
        </w:rPr>
        <w:t>RewriteRule ^(.*)$ http://www. example.com/$1 [R=permanent,L]</w:t>
      </w:r>
    </w:p>
    <w:p w:rsidR="00F36C25" w:rsidRDefault="00F5060D" w:rsidP="009E268D">
      <w:pPr>
        <w:pStyle w:val="BodyText"/>
        <w:rPr>
          <w:color w:val="000000"/>
        </w:rPr>
      </w:pPr>
      <w:r w:rsidRPr="008A7A27">
        <w:rPr>
          <w:color w:val="000000"/>
        </w:rPr>
        <w:t>If you want your domain to be example.com:</w:t>
      </w:r>
    </w:p>
    <w:p w:rsidR="002974A0" w:rsidRDefault="00F5060D" w:rsidP="00F36C25">
      <w:pPr>
        <w:pStyle w:val="BodyText"/>
        <w:ind w:left="720"/>
        <w:rPr>
          <w:szCs w:val="20"/>
        </w:rPr>
      </w:pPr>
      <w:r w:rsidRPr="008A7A27">
        <w:rPr>
          <w:color w:val="000000"/>
        </w:rPr>
        <w:t>RewriteCond %{HTTP_HOST} ^www.example\.com</w:t>
      </w:r>
      <w:r w:rsidRPr="008A7A27">
        <w:rPr>
          <w:szCs w:val="20"/>
        </w:rPr>
        <w:br/>
      </w:r>
      <w:r w:rsidRPr="008A7A27">
        <w:rPr>
          <w:color w:val="000000"/>
        </w:rPr>
        <w:t>RewriteRule ^(.*)$ http://example.com/$1 [R=permanent,L]</w:t>
      </w:r>
    </w:p>
    <w:p w:rsidR="00F05D94" w:rsidRDefault="00F5060D" w:rsidP="009E268D">
      <w:pPr>
        <w:pStyle w:val="BodyText"/>
        <w:rPr>
          <w:color w:val="000000"/>
        </w:rPr>
      </w:pPr>
      <w:r w:rsidRPr="008A7A27">
        <w:rPr>
          <w:color w:val="000000"/>
        </w:rPr>
        <w:t xml:space="preserve">Any requests that do not match the </w:t>
      </w:r>
      <w:r w:rsidR="002974A0">
        <w:rPr>
          <w:color w:val="000000"/>
        </w:rPr>
        <w:t xml:space="preserve">URL you chose </w:t>
      </w:r>
      <w:r w:rsidRPr="008A7A27">
        <w:rPr>
          <w:color w:val="000000"/>
        </w:rPr>
        <w:t>will be redirected to the correct one.</w:t>
      </w:r>
    </w:p>
    <w:p w:rsidR="00B55582" w:rsidRDefault="00B55582" w:rsidP="009E268D">
      <w:pPr>
        <w:pStyle w:val="BodyText"/>
      </w:pPr>
    </w:p>
    <w:p w:rsidR="00E70F84" w:rsidRPr="00BB70DB" w:rsidRDefault="005735BB" w:rsidP="00E70F84">
      <w:pPr>
        <w:pStyle w:val="Heading2"/>
      </w:pPr>
      <w:bookmarkStart w:id="24" w:name="_Toc140658238"/>
      <w:bookmarkStart w:id="25" w:name="_Toc178749302"/>
      <w:r>
        <w:t>Enable Multisite</w:t>
      </w:r>
      <w:bookmarkEnd w:id="25"/>
    </w:p>
    <w:p w:rsidR="00596BC6" w:rsidRDefault="00B661D6" w:rsidP="00E70F84">
      <w:pPr>
        <w:pStyle w:val="BodyText"/>
        <w:rPr>
          <w:color w:val="000000"/>
        </w:rPr>
      </w:pPr>
      <w:r w:rsidRPr="008A7A27">
        <w:rPr>
          <w:color w:val="000000"/>
        </w:rPr>
        <w:t>To enable multisite</w:t>
      </w:r>
      <w:r w:rsidR="00596BC6">
        <w:rPr>
          <w:color w:val="000000"/>
        </w:rPr>
        <w:t>,</w:t>
      </w:r>
      <w:r w:rsidRPr="008A7A27">
        <w:rPr>
          <w:color w:val="000000"/>
        </w:rPr>
        <w:t xml:space="preserve"> you must first have SEF URLs with mod_rewrite turned on in Joomla</w:t>
      </w:r>
      <w:r w:rsidR="00E155E4">
        <w:rPr>
          <w:color w:val="000000"/>
        </w:rPr>
        <w:t>! (T</w:t>
      </w:r>
      <w:r w:rsidRPr="008A7A27">
        <w:rPr>
          <w:color w:val="000000"/>
        </w:rPr>
        <w:t>his is the only way to use WordPress Multisite</w:t>
      </w:r>
      <w:r w:rsidR="00E155E4">
        <w:rPr>
          <w:color w:val="000000"/>
        </w:rPr>
        <w:t>)</w:t>
      </w:r>
      <w:r w:rsidRPr="008A7A27">
        <w:rPr>
          <w:color w:val="000000"/>
        </w:rPr>
        <w:t>. To do this, you must go to Global Configuration in your Joomla</w:t>
      </w:r>
      <w:r w:rsidR="00D815B0">
        <w:rPr>
          <w:color w:val="000000"/>
        </w:rPr>
        <w:t>!</w:t>
      </w:r>
      <w:r w:rsidRPr="008A7A27">
        <w:rPr>
          <w:color w:val="000000"/>
        </w:rPr>
        <w:t xml:space="preserve"> back-end. Under the Site tab, you will se</w:t>
      </w:r>
      <w:r w:rsidR="004C48EC">
        <w:rPr>
          <w:color w:val="000000"/>
        </w:rPr>
        <w:t>e</w:t>
      </w:r>
      <w:r w:rsidR="00A752FE">
        <w:rPr>
          <w:color w:val="000000"/>
        </w:rPr>
        <w:t xml:space="preserve"> SEO Settings. E</w:t>
      </w:r>
      <w:r w:rsidRPr="008A7A27">
        <w:rPr>
          <w:color w:val="000000"/>
        </w:rPr>
        <w:t>nable “Search Engine Friendly URLs</w:t>
      </w:r>
      <w:r w:rsidR="00596BC6">
        <w:rPr>
          <w:color w:val="000000"/>
        </w:rPr>
        <w:t>” and “Use Apache mod_rewrite”</w:t>
      </w:r>
    </w:p>
    <w:p w:rsidR="002B5F54" w:rsidRDefault="00596BC6" w:rsidP="00E70F84">
      <w:pPr>
        <w:pStyle w:val="BodyText"/>
        <w:rPr>
          <w:color w:val="000000"/>
        </w:rPr>
      </w:pPr>
      <w:r>
        <w:rPr>
          <w:color w:val="000000"/>
        </w:rPr>
        <w:t>B</w:t>
      </w:r>
      <w:r w:rsidR="00B661D6" w:rsidRPr="008A7A27">
        <w:rPr>
          <w:color w:val="000000"/>
        </w:rPr>
        <w:t xml:space="preserve">efore you save your changes, </w:t>
      </w:r>
      <w:r w:rsidR="00FD4DED">
        <w:rPr>
          <w:color w:val="000000"/>
        </w:rPr>
        <w:t>you need to l</w:t>
      </w:r>
      <w:r w:rsidR="00B661D6" w:rsidRPr="008A7A27">
        <w:rPr>
          <w:color w:val="000000"/>
        </w:rPr>
        <w:t>og</w:t>
      </w:r>
      <w:r w:rsidR="00AA57E5">
        <w:rPr>
          <w:color w:val="000000"/>
        </w:rPr>
        <w:t xml:space="preserve"> </w:t>
      </w:r>
      <w:r w:rsidR="00B661D6" w:rsidRPr="008A7A27">
        <w:rPr>
          <w:color w:val="000000"/>
        </w:rPr>
        <w:t xml:space="preserve">in to your site through FTP or some sort of file system administration and rename a file named “htaccess.txt” to “.htaccess”. </w:t>
      </w:r>
    </w:p>
    <w:p w:rsidR="00F05D94" w:rsidRDefault="00B661D6" w:rsidP="00E70F84">
      <w:pPr>
        <w:pStyle w:val="BodyText"/>
        <w:rPr>
          <w:color w:val="000000"/>
        </w:rPr>
      </w:pPr>
      <w:r w:rsidRPr="008A7A27">
        <w:rPr>
          <w:color w:val="000000"/>
        </w:rPr>
        <w:t>This will complete the setup in Joomla</w:t>
      </w:r>
      <w:r w:rsidR="00623CF0">
        <w:rPr>
          <w:color w:val="000000"/>
        </w:rPr>
        <w:t>!</w:t>
      </w:r>
      <w:r w:rsidRPr="008A7A27">
        <w:rPr>
          <w:color w:val="000000"/>
        </w:rPr>
        <w:t>.</w:t>
      </w:r>
    </w:p>
    <w:p w:rsidR="00560AAE" w:rsidRPr="004F77A9" w:rsidRDefault="00560AAE" w:rsidP="00560AAE">
      <w:pPr>
        <w:pStyle w:val="BodyText"/>
      </w:pPr>
      <w:r>
        <w:t>** If you are using the .html suffix for your URLs, you must also install the WordPress System Plugin, you can download this plugin from our website. Follow the instructions inside the plugin to complete the installation.</w:t>
      </w:r>
    </w:p>
    <w:p w:rsidR="00E70F84" w:rsidRDefault="00E70F84" w:rsidP="00E70F84">
      <w:pPr>
        <w:pStyle w:val="BodyText"/>
      </w:pPr>
    </w:p>
    <w:p w:rsidR="00B55582" w:rsidRDefault="008E28E1" w:rsidP="00B55582">
      <w:pPr>
        <w:pStyle w:val="Heading2"/>
      </w:pPr>
      <w:bookmarkStart w:id="26" w:name="_Toc178749303"/>
      <w:bookmarkEnd w:id="24"/>
      <w:r>
        <w:t>Pick a Directory</w:t>
      </w:r>
      <w:bookmarkEnd w:id="26"/>
    </w:p>
    <w:p w:rsidR="007D2EEC" w:rsidRDefault="00A832C6" w:rsidP="009E268D">
      <w:pPr>
        <w:pStyle w:val="BodyText"/>
        <w:rPr>
          <w:color w:val="000000"/>
        </w:rPr>
      </w:pPr>
      <w:r w:rsidRPr="008A7A27">
        <w:rPr>
          <w:color w:val="000000"/>
        </w:rPr>
        <w:t>After you enable multisite, you will be redirected to the Network page of WordPress. Here you will have to pick a directory where you will want your WordPress Multisite blogs to reside. If you pick the directory name “blogs” and you domain name is example.com, then your blogs will have this URL:</w:t>
      </w:r>
    </w:p>
    <w:p w:rsidR="007D2EEC" w:rsidRDefault="00A832C6" w:rsidP="009E268D">
      <w:pPr>
        <w:pStyle w:val="BodyText"/>
        <w:rPr>
          <w:color w:val="000000"/>
        </w:rPr>
      </w:pPr>
      <w:r w:rsidRPr="008A7A27">
        <w:rPr>
          <w:color w:val="000000"/>
        </w:rPr>
        <w:t xml:space="preserve">http://example.com/blogs/BLOG_NAME </w:t>
      </w:r>
    </w:p>
    <w:p w:rsidR="00F05D94" w:rsidRDefault="005D7235" w:rsidP="009E268D">
      <w:pPr>
        <w:pStyle w:val="BodyText"/>
        <w:rPr>
          <w:color w:val="000000"/>
        </w:rPr>
      </w:pPr>
      <w:r>
        <w:rPr>
          <w:color w:val="000000"/>
        </w:rPr>
        <w:t>(</w:t>
      </w:r>
      <w:r w:rsidR="00A832C6" w:rsidRPr="008A7A27">
        <w:rPr>
          <w:color w:val="000000"/>
        </w:rPr>
        <w:t xml:space="preserve">BLOG_NAME </w:t>
      </w:r>
      <w:r w:rsidR="007D2EEC">
        <w:rPr>
          <w:color w:val="000000"/>
        </w:rPr>
        <w:t>will</w:t>
      </w:r>
      <w:r w:rsidR="00A832C6" w:rsidRPr="008A7A27">
        <w:rPr>
          <w:color w:val="000000"/>
        </w:rPr>
        <w:t xml:space="preserve"> be the name of </w:t>
      </w:r>
      <w:r w:rsidR="003F2D9D">
        <w:rPr>
          <w:color w:val="000000"/>
        </w:rPr>
        <w:t>each one</w:t>
      </w:r>
      <w:r w:rsidR="00A832C6" w:rsidRPr="008A7A27">
        <w:rPr>
          <w:color w:val="000000"/>
        </w:rPr>
        <w:t xml:space="preserve"> of your blogs.</w:t>
      </w:r>
      <w:r>
        <w:rPr>
          <w:color w:val="000000"/>
        </w:rPr>
        <w:t>)</w:t>
      </w:r>
    </w:p>
    <w:p w:rsidR="00B55582" w:rsidRPr="003F0676" w:rsidRDefault="00B55582" w:rsidP="009E268D">
      <w:pPr>
        <w:pStyle w:val="BodyText"/>
      </w:pPr>
    </w:p>
    <w:p w:rsidR="00B55582" w:rsidRDefault="007E1E1A" w:rsidP="00B55582">
      <w:pPr>
        <w:pStyle w:val="Heading2"/>
      </w:pPr>
      <w:bookmarkStart w:id="27" w:name="_Toc178749304"/>
      <w:r>
        <w:t>Complete the setup</w:t>
      </w:r>
      <w:bookmarkEnd w:id="27"/>
    </w:p>
    <w:p w:rsidR="00CF0A4D" w:rsidRDefault="009141A2" w:rsidP="007E1E1A">
      <w:pPr>
        <w:pStyle w:val="BodyText"/>
        <w:rPr>
          <w:color w:val="000000"/>
        </w:rPr>
      </w:pPr>
      <w:r w:rsidRPr="008A7A27">
        <w:rPr>
          <w:color w:val="000000"/>
        </w:rPr>
        <w:t>After picking a directory name</w:t>
      </w:r>
      <w:r w:rsidR="007E1E1A">
        <w:rPr>
          <w:color w:val="000000"/>
        </w:rPr>
        <w:t>,</w:t>
      </w:r>
      <w:r w:rsidRPr="008A7A27">
        <w:rPr>
          <w:color w:val="000000"/>
        </w:rPr>
        <w:t xml:space="preserve"> click on</w:t>
      </w:r>
      <w:r w:rsidR="007E1E1A">
        <w:rPr>
          <w:color w:val="000000"/>
        </w:rPr>
        <w:t xml:space="preserve"> </w:t>
      </w:r>
      <w:r w:rsidR="00605BC4">
        <w:rPr>
          <w:color w:val="000000"/>
        </w:rPr>
        <w:t>Move F</w:t>
      </w:r>
      <w:r w:rsidRPr="008A7A27">
        <w:rPr>
          <w:color w:val="000000"/>
        </w:rPr>
        <w:t xml:space="preserve">older. At this point, WordPress </w:t>
      </w:r>
      <w:r w:rsidR="00605BC4">
        <w:rPr>
          <w:color w:val="000000"/>
        </w:rPr>
        <w:t xml:space="preserve">will </w:t>
      </w:r>
      <w:r w:rsidRPr="008A7A27">
        <w:rPr>
          <w:color w:val="000000"/>
        </w:rPr>
        <w:t>move the core files of WordPress into the new directory name. Once the folder is moved, you will be redirected to this new directory name and you will have to log</w:t>
      </w:r>
      <w:r w:rsidR="001F727E">
        <w:rPr>
          <w:color w:val="000000"/>
        </w:rPr>
        <w:t xml:space="preserve"> </w:t>
      </w:r>
      <w:r w:rsidRPr="008A7A27">
        <w:rPr>
          <w:color w:val="000000"/>
        </w:rPr>
        <w:t>in again. After you log</w:t>
      </w:r>
      <w:r w:rsidR="001F727E">
        <w:rPr>
          <w:color w:val="000000"/>
        </w:rPr>
        <w:t xml:space="preserve"> </w:t>
      </w:r>
      <w:r w:rsidRPr="008A7A27">
        <w:rPr>
          <w:color w:val="000000"/>
        </w:rPr>
        <w:t xml:space="preserve">in, you will need to complete the setup </w:t>
      </w:r>
      <w:r w:rsidR="001F727E">
        <w:rPr>
          <w:color w:val="000000"/>
        </w:rPr>
        <w:t>of WordPress M</w:t>
      </w:r>
      <w:r w:rsidRPr="008A7A27">
        <w:rPr>
          <w:color w:val="000000"/>
        </w:rPr>
        <w:t>ultisite. Follo</w:t>
      </w:r>
      <w:r w:rsidR="00454C10">
        <w:rPr>
          <w:color w:val="000000"/>
        </w:rPr>
        <w:t>w the steps in the installation. When</w:t>
      </w:r>
      <w:r w:rsidRPr="008A7A27">
        <w:rPr>
          <w:color w:val="000000"/>
        </w:rPr>
        <w:t xml:space="preserve"> you are finished, you will need to log</w:t>
      </w:r>
      <w:r w:rsidR="00454C10">
        <w:rPr>
          <w:color w:val="000000"/>
        </w:rPr>
        <w:t xml:space="preserve"> </w:t>
      </w:r>
      <w:r w:rsidRPr="008A7A27">
        <w:rPr>
          <w:color w:val="000000"/>
        </w:rPr>
        <w:t>in again</w:t>
      </w:r>
      <w:r w:rsidR="00454C10">
        <w:rPr>
          <w:color w:val="000000"/>
        </w:rPr>
        <w:t xml:space="preserve">. </w:t>
      </w:r>
    </w:p>
    <w:p w:rsidR="00426135" w:rsidRDefault="009141A2" w:rsidP="007E1E1A">
      <w:pPr>
        <w:pStyle w:val="BodyText"/>
        <w:rPr>
          <w:color w:val="000000"/>
        </w:rPr>
      </w:pPr>
      <w:r w:rsidRPr="008A7A27">
        <w:rPr>
          <w:color w:val="000000"/>
        </w:rPr>
        <w:t>You will see a new menu called “SuperAdmin</w:t>
      </w:r>
      <w:r w:rsidR="00CF0A4D">
        <w:rPr>
          <w:color w:val="000000"/>
        </w:rPr>
        <w:t>.</w:t>
      </w:r>
      <w:r w:rsidRPr="008A7A27">
        <w:rPr>
          <w:color w:val="000000"/>
        </w:rPr>
        <w:t>”</w:t>
      </w:r>
      <w:r w:rsidR="00CF0A4D">
        <w:rPr>
          <w:color w:val="000000"/>
        </w:rPr>
        <w:t xml:space="preserve"> The Multisite is now set up</w:t>
      </w:r>
      <w:r w:rsidR="00CF0A4D" w:rsidRPr="008A7A27">
        <w:rPr>
          <w:color w:val="000000"/>
        </w:rPr>
        <w:t>.</w:t>
      </w:r>
    </w:p>
    <w:p w:rsidR="00B55582" w:rsidRPr="007E1E1A" w:rsidRDefault="00B55582" w:rsidP="007E1E1A">
      <w:pPr>
        <w:pStyle w:val="BodyText"/>
        <w:rPr>
          <w:color w:val="000000"/>
        </w:rPr>
      </w:pPr>
    </w:p>
    <w:p w:rsidR="00B55582" w:rsidRDefault="007D19B0" w:rsidP="00B55582">
      <w:pPr>
        <w:pStyle w:val="Heading1"/>
      </w:pPr>
      <w:bookmarkStart w:id="28" w:name="_Toc178749305"/>
      <w:r>
        <w:t>Configuring Multisite</w:t>
      </w:r>
      <w:bookmarkEnd w:id="28"/>
    </w:p>
    <w:p w:rsidR="00B84EDC" w:rsidRDefault="00B84EDC" w:rsidP="007D19B0">
      <w:pPr>
        <w:pStyle w:val="BodyText"/>
        <w:rPr>
          <w:color w:val="000000"/>
        </w:rPr>
      </w:pPr>
      <w:r w:rsidRPr="00B84EDC">
        <w:rPr>
          <w:b/>
          <w:color w:val="000000"/>
        </w:rPr>
        <w:t>IMPORTANT:</w:t>
      </w:r>
      <w:r>
        <w:rPr>
          <w:color w:val="000000"/>
        </w:rPr>
        <w:t xml:space="preserve"> If you are using the Joomla 1.6 version </w:t>
      </w:r>
      <w:r w:rsidR="00004C8F">
        <w:rPr>
          <w:color w:val="000000"/>
        </w:rPr>
        <w:t>of WordP</w:t>
      </w:r>
      <w:r w:rsidR="00643919">
        <w:rPr>
          <w:color w:val="000000"/>
        </w:rPr>
        <w:t>ress for Joomla!</w:t>
      </w:r>
      <w:r>
        <w:rPr>
          <w:color w:val="000000"/>
        </w:rPr>
        <w:t xml:space="preserve">, you </w:t>
      </w:r>
      <w:r w:rsidR="00004C8F">
        <w:rPr>
          <w:color w:val="000000"/>
        </w:rPr>
        <w:t>must create a menu item to WordP</w:t>
      </w:r>
      <w:r>
        <w:rPr>
          <w:color w:val="000000"/>
        </w:rPr>
        <w:t>ress (even if you wish to leave it disabled)</w:t>
      </w:r>
      <w:r w:rsidR="00643919">
        <w:rPr>
          <w:color w:val="000000"/>
        </w:rPr>
        <w:t xml:space="preserve"> before proceeding with the steps below</w:t>
      </w:r>
      <w:r>
        <w:rPr>
          <w:color w:val="000000"/>
        </w:rPr>
        <w:t xml:space="preserve">. </w:t>
      </w:r>
    </w:p>
    <w:p w:rsidR="00DE3598" w:rsidRDefault="00DE3598" w:rsidP="007D19B0">
      <w:pPr>
        <w:pStyle w:val="BodyText"/>
        <w:rPr>
          <w:color w:val="000000"/>
        </w:rPr>
      </w:pPr>
      <w:r w:rsidRPr="008A7A27">
        <w:rPr>
          <w:color w:val="000000"/>
        </w:rPr>
        <w:t>The Joomla</w:t>
      </w:r>
      <w:r>
        <w:rPr>
          <w:color w:val="000000"/>
        </w:rPr>
        <w:t>!</w:t>
      </w:r>
      <w:r w:rsidRPr="008A7A27">
        <w:rPr>
          <w:color w:val="000000"/>
        </w:rPr>
        <w:t xml:space="preserve"> specific options that used to be located unde</w:t>
      </w:r>
      <w:r w:rsidR="001960D1">
        <w:rPr>
          <w:color w:val="000000"/>
        </w:rPr>
        <w:t xml:space="preserve">r the Settings -&gt; General page are now </w:t>
      </w:r>
      <w:r w:rsidRPr="008A7A27">
        <w:rPr>
          <w:color w:val="000000"/>
        </w:rPr>
        <w:t xml:space="preserve">at the bottom of the Super Admin -&gt; Options page. Here you </w:t>
      </w:r>
      <w:r w:rsidR="008925AB">
        <w:rPr>
          <w:color w:val="000000"/>
        </w:rPr>
        <w:t>can</w:t>
      </w:r>
      <w:r w:rsidRPr="008A7A27">
        <w:rPr>
          <w:color w:val="000000"/>
        </w:rPr>
        <w:t xml:space="preserve"> disable multisite if you like. </w:t>
      </w:r>
      <w:r w:rsidR="008925AB">
        <w:rPr>
          <w:color w:val="000000"/>
        </w:rPr>
        <w:t>Also, t</w:t>
      </w:r>
      <w:r w:rsidRPr="008A7A27">
        <w:rPr>
          <w:color w:val="000000"/>
        </w:rPr>
        <w:t>he Twenty Ten theme settings now apply to the EveryHome template.</w:t>
      </w:r>
    </w:p>
    <w:p w:rsidR="00F05D94" w:rsidRDefault="00A95533" w:rsidP="007D19B0">
      <w:pPr>
        <w:pStyle w:val="BodyText"/>
      </w:pPr>
      <w:r>
        <w:t>Once again, if you need any help or would like to see the instruction</w:t>
      </w:r>
      <w:r w:rsidR="007524E4">
        <w:t>s vi</w:t>
      </w:r>
      <w:r w:rsidR="00032B02">
        <w:t xml:space="preserve">sually, check out our video at </w:t>
      </w:r>
      <w:hyperlink r:id="rId19" w:history="1">
        <w:r w:rsidR="00032B02" w:rsidRPr="002859A1">
          <w:rPr>
            <w:rStyle w:val="Hyperlink"/>
          </w:rPr>
          <w:t>http://vimeo.com/14948252</w:t>
        </w:r>
      </w:hyperlink>
    </w:p>
    <w:p w:rsidR="00B55582" w:rsidRDefault="00B55582" w:rsidP="007D19B0">
      <w:pPr>
        <w:pStyle w:val="BodyText"/>
      </w:pPr>
    </w:p>
    <w:p w:rsidR="00B55582" w:rsidRDefault="003C3C5E" w:rsidP="00B55582">
      <w:pPr>
        <w:pStyle w:val="Heading2"/>
      </w:pPr>
      <w:bookmarkStart w:id="29" w:name="_Toc178749306"/>
      <w:r>
        <w:t>Creating a Menu Item for WordPress Multisite</w:t>
      </w:r>
      <w:bookmarkEnd w:id="29"/>
    </w:p>
    <w:p w:rsidR="00771505" w:rsidRDefault="003C3C5E" w:rsidP="00EC2A7F">
      <w:pPr>
        <w:pStyle w:val="BodyText"/>
        <w:rPr>
          <w:color w:val="000000"/>
        </w:rPr>
      </w:pPr>
      <w:r w:rsidRPr="008A7A27">
        <w:rPr>
          <w:color w:val="000000"/>
        </w:rPr>
        <w:t>On your Joomla</w:t>
      </w:r>
      <w:r w:rsidR="00EC2A7F">
        <w:rPr>
          <w:color w:val="000000"/>
        </w:rPr>
        <w:t>!</w:t>
      </w:r>
      <w:r w:rsidRPr="008A7A27">
        <w:rPr>
          <w:color w:val="000000"/>
        </w:rPr>
        <w:t xml:space="preserve"> back-end</w:t>
      </w:r>
      <w:r w:rsidR="00EC2A7F">
        <w:rPr>
          <w:color w:val="000000"/>
        </w:rPr>
        <w:t>,</w:t>
      </w:r>
      <w:r w:rsidRPr="008A7A27">
        <w:rPr>
          <w:color w:val="000000"/>
        </w:rPr>
        <w:t xml:space="preserve"> click on Menu Manager and pick a menu where you would like to have the link to your netwo</w:t>
      </w:r>
      <w:r w:rsidR="00EC2A7F">
        <w:rPr>
          <w:color w:val="000000"/>
        </w:rPr>
        <w:t xml:space="preserve">rk of blogs. Create a new menu (the type will be WordPress). Note: The </w:t>
      </w:r>
      <w:r w:rsidRPr="008A7A27">
        <w:rPr>
          <w:color w:val="000000"/>
        </w:rPr>
        <w:t xml:space="preserve">title of this menu item </w:t>
      </w:r>
      <w:r w:rsidR="00E9571A">
        <w:rPr>
          <w:color w:val="000000"/>
        </w:rPr>
        <w:t>MUST</w:t>
      </w:r>
      <w:r w:rsidRPr="008A7A27">
        <w:rPr>
          <w:color w:val="000000"/>
        </w:rPr>
        <w:t xml:space="preserve"> be the same name as the directory that you chose for your multisite installation.</w:t>
      </w:r>
      <w:r w:rsidR="00EC2A7F">
        <w:rPr>
          <w:color w:val="000000"/>
        </w:rPr>
        <w:t xml:space="preserve"> Click Save. N</w:t>
      </w:r>
      <w:r w:rsidRPr="008A7A27">
        <w:rPr>
          <w:color w:val="000000"/>
        </w:rPr>
        <w:t>ow</w:t>
      </w:r>
      <w:r w:rsidR="00EC2A7F">
        <w:rPr>
          <w:color w:val="000000"/>
        </w:rPr>
        <w:t>,</w:t>
      </w:r>
      <w:r w:rsidRPr="008A7A27">
        <w:rPr>
          <w:color w:val="000000"/>
        </w:rPr>
        <w:t xml:space="preserve"> your users can navigate to your blog.</w:t>
      </w:r>
    </w:p>
    <w:p w:rsidR="00771505" w:rsidRDefault="00771505" w:rsidP="00771505">
      <w:pPr>
        <w:pStyle w:val="Heading2"/>
      </w:pPr>
      <w:bookmarkStart w:id="30" w:name="_Toc178749307"/>
      <w:r>
        <w:t>Creating a Menu Item</w:t>
      </w:r>
      <w:r w:rsidR="00B05143">
        <w:t xml:space="preserve"> for I</w:t>
      </w:r>
      <w:r>
        <w:t xml:space="preserve">ndividual </w:t>
      </w:r>
      <w:r w:rsidR="00B05143">
        <w:t>B</w:t>
      </w:r>
      <w:r>
        <w:t>logs</w:t>
      </w:r>
      <w:bookmarkEnd w:id="30"/>
    </w:p>
    <w:p w:rsidR="00B55582" w:rsidRPr="00EC2A7F" w:rsidRDefault="00771505" w:rsidP="00EC2A7F">
      <w:pPr>
        <w:pStyle w:val="BodyText"/>
        <w:rPr>
          <w:color w:val="000000"/>
        </w:rPr>
      </w:pPr>
      <w:r>
        <w:rPr>
          <w:color w:val="000000"/>
        </w:rPr>
        <w:t>After the menu ite</w:t>
      </w:r>
      <w:r w:rsidR="00431FA4">
        <w:rPr>
          <w:color w:val="000000"/>
        </w:rPr>
        <w:t xml:space="preserve">m is created to the main blog, </w:t>
      </w:r>
      <w:r>
        <w:rPr>
          <w:color w:val="000000"/>
        </w:rPr>
        <w:t>you can create menu items to the individual blogs by using the menu type “External Link” tha</w:t>
      </w:r>
      <w:r w:rsidR="00F212CC">
        <w:rPr>
          <w:color w:val="000000"/>
        </w:rPr>
        <w:t>t</w:t>
      </w:r>
      <w:r>
        <w:rPr>
          <w:color w:val="000000"/>
        </w:rPr>
        <w:t xml:space="preserve"> is native to Joomla!</w:t>
      </w:r>
    </w:p>
    <w:p w:rsidR="00B55582" w:rsidRDefault="000E605F" w:rsidP="00B55582">
      <w:pPr>
        <w:pStyle w:val="Heading2"/>
      </w:pPr>
      <w:bookmarkStart w:id="31" w:name="_Toc178749308"/>
      <w:r>
        <w:t>Enable the EveryHome Theme</w:t>
      </w:r>
      <w:bookmarkEnd w:id="31"/>
    </w:p>
    <w:p w:rsidR="00B55582" w:rsidRPr="003A3FAB" w:rsidRDefault="000E605F" w:rsidP="003A3FAB">
      <w:pPr>
        <w:pStyle w:val="BodyText"/>
        <w:rPr>
          <w:color w:val="000000"/>
        </w:rPr>
      </w:pPr>
      <w:r w:rsidRPr="008A7A27">
        <w:rPr>
          <w:color w:val="000000"/>
        </w:rPr>
        <w:t xml:space="preserve">The EveryHome template is a template that ‘corePHP’ created. </w:t>
      </w:r>
      <w:r w:rsidR="00621835">
        <w:rPr>
          <w:color w:val="000000"/>
        </w:rPr>
        <w:t>It</w:t>
      </w:r>
      <w:r w:rsidRPr="008A7A27">
        <w:rPr>
          <w:color w:val="000000"/>
        </w:rPr>
        <w:t xml:space="preserve"> is used to display posts from all of the latest updated blogs site-wide. To enable this theme, g</w:t>
      </w:r>
      <w:r w:rsidR="00621835">
        <w:rPr>
          <w:color w:val="000000"/>
        </w:rPr>
        <w:t xml:space="preserve">o to Appearance -&gt; Themes </w:t>
      </w:r>
      <w:r w:rsidRPr="008A7A27">
        <w:rPr>
          <w:color w:val="000000"/>
        </w:rPr>
        <w:t>and activate this new blog. This new theme will now be enabled. As new blogs are created and new posts are written, the latest posts will show on this new theme</w:t>
      </w:r>
      <w:r w:rsidR="00621835">
        <w:rPr>
          <w:color w:val="000000"/>
        </w:rPr>
        <w:t>. We recommend you use this theme</w:t>
      </w:r>
      <w:r w:rsidRPr="008A7A27">
        <w:rPr>
          <w:color w:val="000000"/>
        </w:rPr>
        <w:t xml:space="preserve"> so users from your site</w:t>
      </w:r>
      <w:r w:rsidR="00621835">
        <w:rPr>
          <w:color w:val="000000"/>
        </w:rPr>
        <w:t xml:space="preserve"> will</w:t>
      </w:r>
      <w:r w:rsidRPr="008A7A27">
        <w:rPr>
          <w:color w:val="000000"/>
        </w:rPr>
        <w:t xml:space="preserve"> have an overall view of all the posts site-wide.</w:t>
      </w:r>
    </w:p>
    <w:p w:rsidR="00B55582" w:rsidRDefault="00621835" w:rsidP="00B55582">
      <w:pPr>
        <w:pStyle w:val="Heading2"/>
      </w:pPr>
      <w:bookmarkStart w:id="32" w:name="_Toc178749309"/>
      <w:r>
        <w:t>Updating Multisite</w:t>
      </w:r>
      <w:bookmarkEnd w:id="32"/>
    </w:p>
    <w:p w:rsidR="00CF7664" w:rsidRDefault="0091325F" w:rsidP="00CF7664">
      <w:pPr>
        <w:pStyle w:val="BodyText"/>
        <w:rPr>
          <w:color w:val="000000"/>
        </w:rPr>
      </w:pPr>
      <w:r w:rsidRPr="008A7A27">
        <w:rPr>
          <w:color w:val="000000"/>
        </w:rPr>
        <w:t>Once there is a new version of WordPress for Joomla</w:t>
      </w:r>
      <w:r>
        <w:rPr>
          <w:color w:val="000000"/>
        </w:rPr>
        <w:t>! available</w:t>
      </w:r>
      <w:r w:rsidRPr="008A7A27">
        <w:rPr>
          <w:color w:val="000000"/>
        </w:rPr>
        <w:t xml:space="preserve">, you will need to install </w:t>
      </w:r>
      <w:r>
        <w:rPr>
          <w:color w:val="000000"/>
        </w:rPr>
        <w:t>the</w:t>
      </w:r>
      <w:r w:rsidRPr="008A7A27">
        <w:rPr>
          <w:color w:val="000000"/>
        </w:rPr>
        <w:t xml:space="preserve"> new package through your Joomla</w:t>
      </w:r>
      <w:r>
        <w:rPr>
          <w:color w:val="000000"/>
        </w:rPr>
        <w:t>! installer. When you install the new package, the f</w:t>
      </w:r>
      <w:r w:rsidRPr="008A7A27">
        <w:rPr>
          <w:color w:val="000000"/>
        </w:rPr>
        <w:t>iles in Joomla</w:t>
      </w:r>
      <w:r>
        <w:rPr>
          <w:color w:val="000000"/>
        </w:rPr>
        <w:t>! will be updated, but the files in the multisite</w:t>
      </w:r>
      <w:r w:rsidRPr="008A7A27">
        <w:rPr>
          <w:color w:val="000000"/>
        </w:rPr>
        <w:t xml:space="preserve"> installation</w:t>
      </w:r>
      <w:r>
        <w:rPr>
          <w:color w:val="000000"/>
        </w:rPr>
        <w:t xml:space="preserve"> will not</w:t>
      </w:r>
      <w:r w:rsidR="00743DD9">
        <w:rPr>
          <w:color w:val="000000"/>
        </w:rPr>
        <w:t xml:space="preserve">. To update Multisite, </w:t>
      </w:r>
      <w:r w:rsidR="00135FF2">
        <w:rPr>
          <w:color w:val="000000"/>
        </w:rPr>
        <w:t xml:space="preserve">install the package as stated above, then </w:t>
      </w:r>
      <w:r w:rsidRPr="008A7A27">
        <w:rPr>
          <w:color w:val="000000"/>
        </w:rPr>
        <w:t>go to the Super Admin -&gt; JUpdate page. This page will guide you through updating the Multisite installation. Once that is complete</w:t>
      </w:r>
      <w:r w:rsidR="00135FF2">
        <w:rPr>
          <w:color w:val="000000"/>
        </w:rPr>
        <w:t>,</w:t>
      </w:r>
      <w:r w:rsidRPr="008A7A27">
        <w:rPr>
          <w:color w:val="000000"/>
        </w:rPr>
        <w:t xml:space="preserve"> go to </w:t>
      </w:r>
      <w:r w:rsidR="00135FF2">
        <w:rPr>
          <w:color w:val="000000"/>
        </w:rPr>
        <w:t>the Super Admin -&gt; Update page. T</w:t>
      </w:r>
      <w:r w:rsidRPr="008A7A27">
        <w:rPr>
          <w:color w:val="000000"/>
        </w:rPr>
        <w:t>his is a WordPress page that will update the rest of the WordPress sites for you</w:t>
      </w:r>
      <w:r w:rsidR="00CF7664" w:rsidRPr="008A7A27">
        <w:rPr>
          <w:color w:val="000000"/>
        </w:rPr>
        <w:t>.</w:t>
      </w:r>
    </w:p>
    <w:p w:rsidR="00CF7664" w:rsidRPr="007E1E1A" w:rsidRDefault="00CF7664" w:rsidP="00CF7664">
      <w:pPr>
        <w:pStyle w:val="BodyText"/>
        <w:rPr>
          <w:color w:val="000000"/>
        </w:rPr>
      </w:pPr>
    </w:p>
    <w:p w:rsidR="00D16E27" w:rsidRDefault="00D16E27" w:rsidP="00D16E27">
      <w:pPr>
        <w:pStyle w:val="Heading1"/>
      </w:pPr>
      <w:bookmarkStart w:id="33" w:name="_Toc178749310"/>
      <w:r>
        <w:t>Uninstalling</w:t>
      </w:r>
      <w:bookmarkEnd w:id="33"/>
    </w:p>
    <w:p w:rsidR="009E0BB8" w:rsidRDefault="007B0163" w:rsidP="009E268D">
      <w:pPr>
        <w:pStyle w:val="BodyText"/>
        <w:rPr>
          <w:color w:val="000000"/>
        </w:rPr>
      </w:pPr>
      <w:r w:rsidRPr="008A7A27">
        <w:rPr>
          <w:color w:val="000000"/>
        </w:rPr>
        <w:t>To completely uninstall WordPress for Joomla, you will need to uninstall it through the Joomla</w:t>
      </w:r>
      <w:r>
        <w:rPr>
          <w:color w:val="000000"/>
        </w:rPr>
        <w:t>! installer. I</w:t>
      </w:r>
      <w:r w:rsidRPr="008A7A27">
        <w:rPr>
          <w:color w:val="000000"/>
        </w:rPr>
        <w:t>f you had a Multisite, you will need to go through your website</w:t>
      </w:r>
      <w:r>
        <w:rPr>
          <w:color w:val="000000"/>
        </w:rPr>
        <w:t>’</w:t>
      </w:r>
      <w:r w:rsidRPr="008A7A27">
        <w:rPr>
          <w:color w:val="000000"/>
        </w:rPr>
        <w:t>s file system and delete the folder where Multisite was installed. After you have done this, you w</w:t>
      </w:r>
      <w:r w:rsidR="00854211">
        <w:rPr>
          <w:color w:val="000000"/>
        </w:rPr>
        <w:t>ill need to go to your database</w:t>
      </w:r>
      <w:r w:rsidRPr="008A7A27">
        <w:rPr>
          <w:color w:val="000000"/>
        </w:rPr>
        <w:t xml:space="preserve"> and remove all of the WordPress tables.</w:t>
      </w:r>
    </w:p>
    <w:p w:rsidR="009E0BB8" w:rsidRDefault="009E0BB8" w:rsidP="009E0BB8">
      <w:pPr>
        <w:pStyle w:val="BodyText"/>
        <w:rPr>
          <w:color w:val="000000"/>
        </w:rPr>
      </w:pPr>
    </w:p>
    <w:p w:rsidR="009E0BB8" w:rsidRPr="005D40A1" w:rsidRDefault="009E0BB8" w:rsidP="009E0BB8">
      <w:pPr>
        <w:pStyle w:val="Heading1"/>
      </w:pPr>
      <w:bookmarkStart w:id="34" w:name="_Toc178749311"/>
      <w:r>
        <w:t>Adding users</w:t>
      </w:r>
      <w:bookmarkEnd w:id="34"/>
    </w:p>
    <w:p w:rsidR="00556107" w:rsidRDefault="009E0BB8" w:rsidP="00556107">
      <w:pPr>
        <w:pStyle w:val="BodyText"/>
      </w:pPr>
      <w:r>
        <w:t xml:space="preserve">Wordpress for Joomla! does not have a method to add users since it synchronizes its users automatically with </w:t>
      </w:r>
      <w:r w:rsidR="00443E6D">
        <w:t xml:space="preserve">the </w:t>
      </w:r>
      <w:r>
        <w:t>Joomla! users database table.  Users must have logged in at least once in order to show up as a Wordpress user.</w:t>
      </w:r>
    </w:p>
    <w:p w:rsidR="00B55582" w:rsidRDefault="00B55582" w:rsidP="00556107">
      <w:pPr>
        <w:pStyle w:val="BodyText"/>
      </w:pPr>
    </w:p>
    <w:p w:rsidR="00B55582" w:rsidRDefault="00854211" w:rsidP="00B55582">
      <w:pPr>
        <w:pStyle w:val="Heading1"/>
      </w:pPr>
      <w:bookmarkStart w:id="35" w:name="_Toc178749312"/>
      <w:r>
        <w:t>Installing Plugins</w:t>
      </w:r>
      <w:bookmarkEnd w:id="35"/>
    </w:p>
    <w:p w:rsidR="00F05D94" w:rsidRDefault="00854211" w:rsidP="00854211">
      <w:pPr>
        <w:pStyle w:val="BodyText"/>
      </w:pPr>
      <w:r w:rsidRPr="008A7A27">
        <w:rPr>
          <w:color w:val="000000"/>
        </w:rPr>
        <w:t>This WordPress for Joomla integration was developed in a way that it would allow for most WordPress plugins to work out of the box. You may find that some plugins do not work after installation, and more than likely this is due to the nature of the integration. If you want a plugin migrated please contact us</w:t>
      </w:r>
      <w:r>
        <w:rPr>
          <w:color w:val="000000"/>
        </w:rPr>
        <w:t xml:space="preserve"> at </w:t>
      </w:r>
      <w:hyperlink r:id="rId20" w:history="1">
        <w:r w:rsidRPr="008A7A27">
          <w:rPr>
            <w:rStyle w:val="Hyperlink"/>
          </w:rPr>
          <w:t>http://support.corephp.com/</w:t>
        </w:r>
      </w:hyperlink>
      <w:r>
        <w:t xml:space="preserve"> </w:t>
      </w:r>
    </w:p>
    <w:p w:rsidR="00854211" w:rsidRDefault="00854211" w:rsidP="00854211">
      <w:pPr>
        <w:pStyle w:val="BodyText"/>
      </w:pPr>
    </w:p>
    <w:p w:rsidR="00854211" w:rsidRDefault="00854211" w:rsidP="00854211">
      <w:pPr>
        <w:pStyle w:val="Heading1"/>
      </w:pPr>
      <w:bookmarkStart w:id="36" w:name="_Toc178749313"/>
      <w:r>
        <w:t>Installing Themes</w:t>
      </w:r>
      <w:bookmarkEnd w:id="36"/>
    </w:p>
    <w:p w:rsidR="004F3D68" w:rsidRPr="001218E1" w:rsidRDefault="00854211" w:rsidP="001218E1">
      <w:pPr>
        <w:spacing w:after="240"/>
        <w:ind w:left="360"/>
        <w:rPr>
          <w:sz w:val="24"/>
          <w:szCs w:val="20"/>
        </w:rPr>
      </w:pPr>
      <w:r w:rsidRPr="001218E1">
        <w:rPr>
          <w:color w:val="000000"/>
          <w:sz w:val="24"/>
        </w:rPr>
        <w:t>Currently, WordPress for Joomla! ships with a modified version of the</w:t>
      </w:r>
      <w:r w:rsidR="004F3D68" w:rsidRPr="001218E1">
        <w:rPr>
          <w:color w:val="000000"/>
          <w:sz w:val="24"/>
        </w:rPr>
        <w:t xml:space="preserve"> default</w:t>
      </w:r>
      <w:r w:rsidRPr="001218E1">
        <w:rPr>
          <w:color w:val="000000"/>
          <w:sz w:val="24"/>
        </w:rPr>
        <w:t xml:space="preserve"> Twenty Ten theme, </w:t>
      </w:r>
      <w:r w:rsidR="004F3D68" w:rsidRPr="001218E1">
        <w:rPr>
          <w:color w:val="000000"/>
          <w:sz w:val="24"/>
        </w:rPr>
        <w:t>and an</w:t>
      </w:r>
      <w:r w:rsidRPr="001218E1">
        <w:rPr>
          <w:color w:val="000000"/>
          <w:sz w:val="24"/>
        </w:rPr>
        <w:t xml:space="preserve"> EveryHome Theme template </w:t>
      </w:r>
      <w:r w:rsidR="004F3D68" w:rsidRPr="001218E1">
        <w:rPr>
          <w:color w:val="000000"/>
          <w:sz w:val="24"/>
        </w:rPr>
        <w:t>used for M</w:t>
      </w:r>
      <w:r w:rsidRPr="001218E1">
        <w:rPr>
          <w:color w:val="000000"/>
          <w:sz w:val="24"/>
        </w:rPr>
        <w:t>ultisite. These two themes are made to display inside of a Joomla</w:t>
      </w:r>
      <w:r w:rsidR="004F3D68" w:rsidRPr="001218E1">
        <w:rPr>
          <w:color w:val="000000"/>
          <w:sz w:val="24"/>
        </w:rPr>
        <w:t>!</w:t>
      </w:r>
      <w:r w:rsidRPr="001218E1">
        <w:rPr>
          <w:color w:val="000000"/>
          <w:sz w:val="24"/>
        </w:rPr>
        <w:t xml:space="preserve"> template. This means that they have non-obtrusive styles that will </w:t>
      </w:r>
      <w:r w:rsidR="004F3D68" w:rsidRPr="001218E1">
        <w:rPr>
          <w:color w:val="000000"/>
          <w:sz w:val="24"/>
        </w:rPr>
        <w:t xml:space="preserve">not </w:t>
      </w:r>
      <w:r w:rsidRPr="001218E1">
        <w:rPr>
          <w:color w:val="000000"/>
          <w:sz w:val="24"/>
        </w:rPr>
        <w:t>affect the rest of</w:t>
      </w:r>
      <w:r w:rsidR="004F3D68" w:rsidRPr="001218E1">
        <w:rPr>
          <w:color w:val="000000"/>
          <w:sz w:val="24"/>
        </w:rPr>
        <w:t xml:space="preserve"> your Joomla template.</w:t>
      </w:r>
      <w:r w:rsidRPr="001218E1">
        <w:rPr>
          <w:color w:val="000000"/>
          <w:sz w:val="24"/>
        </w:rPr>
        <w:t xml:space="preserve"> They are also made so your Joomla</w:t>
      </w:r>
      <w:r w:rsidR="004F3D68" w:rsidRPr="001218E1">
        <w:rPr>
          <w:color w:val="000000"/>
          <w:sz w:val="24"/>
        </w:rPr>
        <w:t>!</w:t>
      </w:r>
      <w:r w:rsidRPr="001218E1">
        <w:rPr>
          <w:color w:val="000000"/>
          <w:sz w:val="24"/>
        </w:rPr>
        <w:t xml:space="preserve"> template validates.</w:t>
      </w:r>
    </w:p>
    <w:p w:rsidR="00BD741F" w:rsidRDefault="00854211" w:rsidP="001218E1">
      <w:pPr>
        <w:spacing w:after="240"/>
        <w:ind w:left="360"/>
        <w:rPr>
          <w:color w:val="000000"/>
          <w:sz w:val="24"/>
        </w:rPr>
      </w:pPr>
      <w:r w:rsidRPr="001218E1">
        <w:rPr>
          <w:color w:val="000000"/>
          <w:sz w:val="24"/>
        </w:rPr>
        <w:t xml:space="preserve">You are able to </w:t>
      </w:r>
      <w:r w:rsidR="005F3872" w:rsidRPr="001218E1">
        <w:rPr>
          <w:color w:val="000000"/>
          <w:sz w:val="24"/>
        </w:rPr>
        <w:t>install</w:t>
      </w:r>
      <w:r w:rsidRPr="001218E1">
        <w:rPr>
          <w:color w:val="000000"/>
          <w:sz w:val="24"/>
        </w:rPr>
        <w:t xml:space="preserve"> a different third party template if you wish, but the template will display on its own and it will not be wrapped with the Joomla</w:t>
      </w:r>
      <w:r w:rsidR="004F3D68" w:rsidRPr="001218E1">
        <w:rPr>
          <w:color w:val="000000"/>
          <w:sz w:val="24"/>
        </w:rPr>
        <w:t>!</w:t>
      </w:r>
      <w:r w:rsidRPr="001218E1">
        <w:rPr>
          <w:color w:val="000000"/>
          <w:sz w:val="24"/>
        </w:rPr>
        <w:t xml:space="preserve"> template. The </w:t>
      </w:r>
      <w:r w:rsidR="004F3D68" w:rsidRPr="001218E1">
        <w:rPr>
          <w:color w:val="000000"/>
          <w:sz w:val="24"/>
        </w:rPr>
        <w:t xml:space="preserve">reason for this is because most, if not </w:t>
      </w:r>
      <w:r w:rsidRPr="001218E1">
        <w:rPr>
          <w:color w:val="000000"/>
          <w:sz w:val="24"/>
        </w:rPr>
        <w:t xml:space="preserve">all third party templates </w:t>
      </w:r>
      <w:r w:rsidR="004F3D68" w:rsidRPr="001218E1">
        <w:rPr>
          <w:color w:val="000000"/>
          <w:sz w:val="24"/>
        </w:rPr>
        <w:t>are not</w:t>
      </w:r>
      <w:r w:rsidRPr="001218E1">
        <w:rPr>
          <w:color w:val="000000"/>
          <w:sz w:val="24"/>
        </w:rPr>
        <w:t xml:space="preserve"> made to work inside of another template. If you were to display a third party template inside a Joomla</w:t>
      </w:r>
      <w:r w:rsidR="004F3D68" w:rsidRPr="001218E1">
        <w:rPr>
          <w:color w:val="000000"/>
          <w:sz w:val="24"/>
        </w:rPr>
        <w:t>!</w:t>
      </w:r>
      <w:r w:rsidRPr="001218E1">
        <w:rPr>
          <w:color w:val="000000"/>
          <w:sz w:val="24"/>
        </w:rPr>
        <w:t xml:space="preserve"> template, more than likely you </w:t>
      </w:r>
      <w:r w:rsidR="004F3D68" w:rsidRPr="001218E1">
        <w:rPr>
          <w:color w:val="000000"/>
          <w:sz w:val="24"/>
        </w:rPr>
        <w:t>would</w:t>
      </w:r>
      <w:r w:rsidRPr="001218E1">
        <w:rPr>
          <w:color w:val="000000"/>
          <w:sz w:val="24"/>
        </w:rPr>
        <w:t xml:space="preserve"> have duplicate &lt;html&gt;, &lt;body&gt;, </w:t>
      </w:r>
      <w:r w:rsidR="004F3D68" w:rsidRPr="001218E1">
        <w:rPr>
          <w:color w:val="000000"/>
          <w:sz w:val="24"/>
        </w:rPr>
        <w:t>tags (among others) t</w:t>
      </w:r>
      <w:r w:rsidRPr="001218E1">
        <w:rPr>
          <w:color w:val="000000"/>
          <w:sz w:val="24"/>
        </w:rPr>
        <w:t>hat would c</w:t>
      </w:r>
      <w:r w:rsidR="004F3D68" w:rsidRPr="001218E1">
        <w:rPr>
          <w:color w:val="000000"/>
          <w:sz w:val="24"/>
        </w:rPr>
        <w:t>ause your page not to validate. I</w:t>
      </w:r>
      <w:r w:rsidRPr="001218E1">
        <w:rPr>
          <w:color w:val="000000"/>
          <w:sz w:val="24"/>
        </w:rPr>
        <w:t>t could potential</w:t>
      </w:r>
      <w:r w:rsidR="004F3D68" w:rsidRPr="001218E1">
        <w:rPr>
          <w:color w:val="000000"/>
          <w:sz w:val="24"/>
        </w:rPr>
        <w:t xml:space="preserve">ly not render correctly on some (or </w:t>
      </w:r>
      <w:r w:rsidRPr="001218E1">
        <w:rPr>
          <w:color w:val="000000"/>
          <w:sz w:val="24"/>
        </w:rPr>
        <w:t>all</w:t>
      </w:r>
      <w:r w:rsidR="004F3D68" w:rsidRPr="001218E1">
        <w:rPr>
          <w:color w:val="000000"/>
          <w:sz w:val="24"/>
        </w:rPr>
        <w:t>)</w:t>
      </w:r>
      <w:r w:rsidRPr="001218E1">
        <w:rPr>
          <w:color w:val="000000"/>
          <w:sz w:val="24"/>
        </w:rPr>
        <w:t xml:space="preserve"> browsers.</w:t>
      </w:r>
      <w:r w:rsidRPr="001218E1">
        <w:rPr>
          <w:sz w:val="24"/>
          <w:szCs w:val="20"/>
        </w:rPr>
        <w:br/>
      </w:r>
      <w:r w:rsidRPr="001218E1">
        <w:rPr>
          <w:sz w:val="24"/>
          <w:szCs w:val="20"/>
        </w:rPr>
        <w:br/>
      </w:r>
      <w:r w:rsidRPr="001218E1">
        <w:rPr>
          <w:color w:val="000000"/>
          <w:sz w:val="24"/>
        </w:rPr>
        <w:t>Keep this in mind when installing a third party template.</w:t>
      </w:r>
    </w:p>
    <w:p w:rsidR="005F3872" w:rsidRPr="001218E1" w:rsidRDefault="005F3872" w:rsidP="001218E1">
      <w:pPr>
        <w:spacing w:after="240"/>
        <w:ind w:left="360"/>
        <w:rPr>
          <w:color w:val="000000"/>
          <w:sz w:val="24"/>
        </w:rPr>
      </w:pPr>
    </w:p>
    <w:p w:rsidR="005F3872" w:rsidRDefault="005F3872" w:rsidP="005F3872">
      <w:pPr>
        <w:pStyle w:val="Heading1"/>
      </w:pPr>
      <w:bookmarkStart w:id="37" w:name="_Toc178749314"/>
      <w:r>
        <w:t>Using sh404SEF</w:t>
      </w:r>
      <w:bookmarkEnd w:id="37"/>
    </w:p>
    <w:p w:rsidR="00970938" w:rsidRPr="001218E1" w:rsidRDefault="005F3872" w:rsidP="001218E1">
      <w:pPr>
        <w:spacing w:after="240"/>
        <w:ind w:left="360"/>
        <w:rPr>
          <w:sz w:val="24"/>
          <w:szCs w:val="20"/>
        </w:rPr>
      </w:pPr>
      <w:r w:rsidRPr="001218E1">
        <w:rPr>
          <w:sz w:val="24"/>
          <w:szCs w:val="20"/>
        </w:rPr>
        <w:t>If you are using sh404SEF</w:t>
      </w:r>
      <w:r w:rsidR="00090DC1" w:rsidRPr="001218E1">
        <w:rPr>
          <w:sz w:val="24"/>
          <w:szCs w:val="20"/>
        </w:rPr>
        <w:t>,</w:t>
      </w:r>
      <w:r w:rsidRPr="001218E1">
        <w:rPr>
          <w:sz w:val="24"/>
          <w:szCs w:val="20"/>
        </w:rPr>
        <w:t xml:space="preserve"> you must download the WordPress System Plugin from </w:t>
      </w:r>
      <w:r w:rsidR="00090DC1" w:rsidRPr="001218E1">
        <w:rPr>
          <w:sz w:val="24"/>
          <w:szCs w:val="20"/>
        </w:rPr>
        <w:t>the</w:t>
      </w:r>
      <w:r w:rsidRPr="001218E1">
        <w:rPr>
          <w:sz w:val="24"/>
          <w:szCs w:val="20"/>
        </w:rPr>
        <w:t xml:space="preserve"> WordPress download section on our website. Once you have this plugin installed</w:t>
      </w:r>
      <w:r w:rsidR="00090DC1" w:rsidRPr="001218E1">
        <w:rPr>
          <w:sz w:val="24"/>
          <w:szCs w:val="20"/>
        </w:rPr>
        <w:t>,</w:t>
      </w:r>
      <w:r w:rsidRPr="001218E1">
        <w:rPr>
          <w:sz w:val="24"/>
          <w:szCs w:val="20"/>
        </w:rPr>
        <w:t xml:space="preserve"> you </w:t>
      </w:r>
      <w:r w:rsidR="00970938" w:rsidRPr="001218E1">
        <w:rPr>
          <w:sz w:val="24"/>
          <w:szCs w:val="20"/>
        </w:rPr>
        <w:t xml:space="preserve">need to enable </w:t>
      </w:r>
      <w:r w:rsidR="00090DC1" w:rsidRPr="001218E1">
        <w:rPr>
          <w:sz w:val="24"/>
          <w:szCs w:val="20"/>
        </w:rPr>
        <w:t>it</w:t>
      </w:r>
      <w:r w:rsidR="00970938" w:rsidRPr="001218E1">
        <w:rPr>
          <w:sz w:val="24"/>
          <w:szCs w:val="20"/>
        </w:rPr>
        <w:t xml:space="preserve"> and change the Blog URL Path parameter to the path to your blog</w:t>
      </w:r>
      <w:r w:rsidR="00090DC1" w:rsidRPr="001218E1">
        <w:rPr>
          <w:sz w:val="24"/>
          <w:szCs w:val="20"/>
        </w:rPr>
        <w:t>. I</w:t>
      </w:r>
      <w:r w:rsidR="00970938" w:rsidRPr="001218E1">
        <w:rPr>
          <w:sz w:val="24"/>
          <w:szCs w:val="20"/>
        </w:rPr>
        <w:t>t</w:t>
      </w:r>
      <w:r w:rsidR="00090DC1" w:rsidRPr="001218E1">
        <w:rPr>
          <w:sz w:val="24"/>
          <w:szCs w:val="20"/>
        </w:rPr>
        <w:t xml:space="preserve"> makes no</w:t>
      </w:r>
      <w:r w:rsidR="00970938" w:rsidRPr="001218E1">
        <w:rPr>
          <w:sz w:val="24"/>
          <w:szCs w:val="20"/>
        </w:rPr>
        <w:t xml:space="preserve"> difference if you are using WordPress or WordPress Multisite.</w:t>
      </w:r>
    </w:p>
    <w:p w:rsidR="00090DC1" w:rsidRPr="001218E1" w:rsidRDefault="00970938" w:rsidP="001218E1">
      <w:pPr>
        <w:spacing w:after="240"/>
        <w:ind w:left="360"/>
        <w:rPr>
          <w:sz w:val="24"/>
          <w:szCs w:val="20"/>
        </w:rPr>
      </w:pPr>
      <w:r w:rsidRPr="001218E1">
        <w:rPr>
          <w:sz w:val="24"/>
          <w:szCs w:val="20"/>
        </w:rPr>
        <w:t>For example</w:t>
      </w:r>
      <w:r w:rsidR="00090DC1" w:rsidRPr="001218E1">
        <w:rPr>
          <w:sz w:val="24"/>
          <w:szCs w:val="20"/>
        </w:rPr>
        <w:t>,</w:t>
      </w:r>
      <w:r w:rsidRPr="001218E1">
        <w:rPr>
          <w:sz w:val="24"/>
          <w:szCs w:val="20"/>
        </w:rPr>
        <w:t xml:space="preserve"> if your blog URL is </w:t>
      </w:r>
      <w:r w:rsidRPr="001218E1">
        <w:rPr>
          <w:i/>
          <w:sz w:val="24"/>
          <w:szCs w:val="20"/>
        </w:rPr>
        <w:t>http://www.example.com/blogs/</w:t>
      </w:r>
      <w:r w:rsidRPr="001218E1">
        <w:rPr>
          <w:sz w:val="24"/>
          <w:szCs w:val="20"/>
        </w:rPr>
        <w:t xml:space="preserve"> then you </w:t>
      </w:r>
      <w:r w:rsidR="00090DC1" w:rsidRPr="001218E1">
        <w:rPr>
          <w:sz w:val="24"/>
          <w:szCs w:val="20"/>
        </w:rPr>
        <w:t>will</w:t>
      </w:r>
      <w:r w:rsidRPr="001218E1">
        <w:rPr>
          <w:sz w:val="24"/>
          <w:szCs w:val="20"/>
        </w:rPr>
        <w:t xml:space="preserve"> want to type </w:t>
      </w:r>
      <w:r w:rsidRPr="001218E1">
        <w:rPr>
          <w:i/>
          <w:sz w:val="24"/>
          <w:szCs w:val="20"/>
        </w:rPr>
        <w:t>blogs</w:t>
      </w:r>
      <w:r w:rsidR="001218E1">
        <w:rPr>
          <w:sz w:val="24"/>
          <w:szCs w:val="20"/>
        </w:rPr>
        <w:t xml:space="preserve"> into that parameter field.</w:t>
      </w:r>
    </w:p>
    <w:p w:rsidR="00F05D94" w:rsidRDefault="00970938" w:rsidP="001218E1">
      <w:pPr>
        <w:spacing w:after="240"/>
        <w:ind w:left="360"/>
        <w:rPr>
          <w:sz w:val="24"/>
          <w:szCs w:val="20"/>
        </w:rPr>
      </w:pPr>
      <w:r w:rsidRPr="001218E1">
        <w:rPr>
          <w:sz w:val="24"/>
          <w:szCs w:val="20"/>
        </w:rPr>
        <w:t>No settings need to be changed on sh404SEF to get it working with our extension.</w:t>
      </w:r>
    </w:p>
    <w:p w:rsidR="0091000D" w:rsidRPr="001218E1" w:rsidRDefault="0091000D" w:rsidP="0091000D">
      <w:pPr>
        <w:spacing w:after="240"/>
        <w:ind w:left="360"/>
        <w:rPr>
          <w:sz w:val="24"/>
          <w:szCs w:val="20"/>
        </w:rPr>
      </w:pPr>
    </w:p>
    <w:p w:rsidR="0091000D" w:rsidRDefault="0091000D" w:rsidP="0091000D">
      <w:pPr>
        <w:pStyle w:val="Heading1"/>
      </w:pPr>
      <w:bookmarkStart w:id="38" w:name="_Toc178749315"/>
      <w:r>
        <w:t>Translate Wordpress for Joomla!</w:t>
      </w:r>
      <w:bookmarkEnd w:id="38"/>
    </w:p>
    <w:p w:rsidR="0091000D" w:rsidRDefault="0091000D" w:rsidP="0091000D">
      <w:pPr>
        <w:spacing w:after="240"/>
        <w:ind w:left="360"/>
        <w:rPr>
          <w:sz w:val="24"/>
          <w:szCs w:val="20"/>
        </w:rPr>
      </w:pPr>
      <w:r w:rsidRPr="0091000D">
        <w:rPr>
          <w:sz w:val="24"/>
          <w:szCs w:val="20"/>
        </w:rPr>
        <w:t>To translate WordPress you need to do two things, you need to install an .mo file where you can read how to do this here:</w:t>
      </w:r>
      <w:r>
        <w:rPr>
          <w:sz w:val="24"/>
          <w:szCs w:val="20"/>
        </w:rPr>
        <w:t xml:space="preserve"> </w:t>
      </w:r>
    </w:p>
    <w:p w:rsidR="0091000D" w:rsidRPr="0091000D" w:rsidRDefault="0091000D" w:rsidP="0091000D">
      <w:pPr>
        <w:spacing w:after="240"/>
        <w:ind w:left="360" w:firstLine="360"/>
        <w:rPr>
          <w:sz w:val="24"/>
          <w:szCs w:val="20"/>
        </w:rPr>
      </w:pPr>
      <w:r>
        <w:rPr>
          <w:sz w:val="24"/>
          <w:szCs w:val="20"/>
        </w:rPr>
        <w:t>h</w:t>
      </w:r>
      <w:r w:rsidRPr="0091000D">
        <w:rPr>
          <w:sz w:val="24"/>
          <w:szCs w:val="20"/>
        </w:rPr>
        <w:t>ttp://codex.wordpress.org/WordPress_in_Your_Language</w:t>
      </w:r>
    </w:p>
    <w:p w:rsidR="0091000D" w:rsidRPr="0091000D" w:rsidRDefault="0091000D" w:rsidP="0091000D">
      <w:pPr>
        <w:spacing w:after="240"/>
        <w:ind w:left="360"/>
        <w:rPr>
          <w:sz w:val="24"/>
          <w:szCs w:val="20"/>
        </w:rPr>
      </w:pPr>
      <w:r w:rsidRPr="0091000D">
        <w:rPr>
          <w:sz w:val="24"/>
          <w:szCs w:val="20"/>
        </w:rPr>
        <w:t>This will only translate the dashboard of WordPress.</w:t>
      </w:r>
    </w:p>
    <w:p w:rsidR="0091000D" w:rsidRDefault="0091000D" w:rsidP="0091000D">
      <w:pPr>
        <w:spacing w:after="240"/>
        <w:ind w:left="360"/>
        <w:rPr>
          <w:sz w:val="24"/>
          <w:szCs w:val="20"/>
        </w:rPr>
      </w:pPr>
      <w:r w:rsidRPr="0091000D">
        <w:rPr>
          <w:sz w:val="24"/>
          <w:szCs w:val="20"/>
        </w:rPr>
        <w:t xml:space="preserve">To translate the </w:t>
      </w:r>
      <w:r w:rsidR="003762E3">
        <w:rPr>
          <w:sz w:val="24"/>
          <w:szCs w:val="20"/>
        </w:rPr>
        <w:t>front-end you need to edit the WordP</w:t>
      </w:r>
      <w:r w:rsidRPr="0091000D">
        <w:rPr>
          <w:sz w:val="24"/>
          <w:szCs w:val="20"/>
        </w:rPr>
        <w:t>ress language f</w:t>
      </w:r>
      <w:r>
        <w:rPr>
          <w:sz w:val="24"/>
          <w:szCs w:val="20"/>
        </w:rPr>
        <w:t>ile. This file is located here:</w:t>
      </w:r>
    </w:p>
    <w:p w:rsidR="0091000D" w:rsidRPr="0091000D" w:rsidRDefault="0091000D" w:rsidP="0091000D">
      <w:pPr>
        <w:spacing w:after="240"/>
        <w:ind w:left="360" w:firstLine="360"/>
        <w:rPr>
          <w:sz w:val="24"/>
          <w:szCs w:val="20"/>
        </w:rPr>
      </w:pPr>
      <w:r w:rsidRPr="0091000D">
        <w:rPr>
          <w:sz w:val="24"/>
          <w:szCs w:val="20"/>
        </w:rPr>
        <w:t xml:space="preserve">/language/en-gb/en-gb.com_wordpress.ini (which contains </w:t>
      </w:r>
      <w:r>
        <w:rPr>
          <w:sz w:val="24"/>
          <w:szCs w:val="20"/>
        </w:rPr>
        <w:t xml:space="preserve">roughly </w:t>
      </w:r>
      <w:r w:rsidRPr="0091000D">
        <w:rPr>
          <w:sz w:val="24"/>
          <w:szCs w:val="20"/>
        </w:rPr>
        <w:t>10 phrases to be translated)</w:t>
      </w:r>
    </w:p>
    <w:p w:rsidR="007D5D85" w:rsidRDefault="0091000D" w:rsidP="00F22E02">
      <w:pPr>
        <w:spacing w:after="240"/>
        <w:ind w:left="360"/>
        <w:rPr>
          <w:sz w:val="24"/>
          <w:szCs w:val="20"/>
        </w:rPr>
      </w:pPr>
      <w:r w:rsidRPr="0091000D">
        <w:rPr>
          <w:sz w:val="24"/>
          <w:szCs w:val="20"/>
        </w:rPr>
        <w:t>You need to translate all of the strings inside t</w:t>
      </w:r>
      <w:r>
        <w:rPr>
          <w:sz w:val="24"/>
          <w:szCs w:val="20"/>
        </w:rPr>
        <w:t xml:space="preserve">hat file. </w:t>
      </w:r>
      <w:r w:rsidRPr="0091000D">
        <w:rPr>
          <w:sz w:val="24"/>
          <w:szCs w:val="20"/>
        </w:rPr>
        <w:t xml:space="preserve">If you </w:t>
      </w:r>
      <w:r w:rsidR="00F22E02">
        <w:rPr>
          <w:sz w:val="24"/>
          <w:szCs w:val="20"/>
        </w:rPr>
        <w:t>would</w:t>
      </w:r>
      <w:r w:rsidRPr="0091000D">
        <w:rPr>
          <w:sz w:val="24"/>
          <w:szCs w:val="20"/>
        </w:rPr>
        <w:t xml:space="preserve"> to provide us with the tra</w:t>
      </w:r>
      <w:r w:rsidR="00F22E02">
        <w:rPr>
          <w:sz w:val="24"/>
          <w:szCs w:val="20"/>
        </w:rPr>
        <w:t xml:space="preserve">nslation file once you are done, ‘corePHP’ </w:t>
      </w:r>
      <w:r w:rsidRPr="0091000D">
        <w:rPr>
          <w:sz w:val="24"/>
          <w:szCs w:val="20"/>
        </w:rPr>
        <w:t>will more than gladly upload it for others to download.</w:t>
      </w:r>
    </w:p>
    <w:p w:rsidR="007D5D85" w:rsidRDefault="007D5D85" w:rsidP="00F22E02">
      <w:pPr>
        <w:spacing w:after="240"/>
        <w:ind w:left="360"/>
        <w:rPr>
          <w:sz w:val="24"/>
          <w:szCs w:val="20"/>
        </w:rPr>
      </w:pPr>
    </w:p>
    <w:p w:rsidR="007D5D85" w:rsidRPr="001218E1" w:rsidRDefault="007D5D85" w:rsidP="007D5D85">
      <w:pPr>
        <w:spacing w:after="240"/>
        <w:ind w:left="360"/>
        <w:rPr>
          <w:sz w:val="24"/>
          <w:szCs w:val="20"/>
        </w:rPr>
      </w:pPr>
    </w:p>
    <w:p w:rsidR="007D5D85" w:rsidRDefault="007D5D85" w:rsidP="007D5D85">
      <w:pPr>
        <w:pStyle w:val="Heading1"/>
      </w:pPr>
      <w:bookmarkStart w:id="39" w:name="_Toc178749316"/>
      <w:r>
        <w:t>Additional modules and plugins</w:t>
      </w:r>
      <w:bookmarkEnd w:id="39"/>
    </w:p>
    <w:p w:rsidR="007D5D85" w:rsidRDefault="007D5D85" w:rsidP="00F22E02">
      <w:pPr>
        <w:spacing w:after="240"/>
        <w:ind w:left="360"/>
        <w:rPr>
          <w:sz w:val="24"/>
          <w:szCs w:val="20"/>
        </w:rPr>
      </w:pPr>
      <w:r>
        <w:rPr>
          <w:sz w:val="24"/>
          <w:szCs w:val="20"/>
        </w:rPr>
        <w:t xml:space="preserve">Aside </w:t>
      </w:r>
      <w:r w:rsidR="005D51E0">
        <w:rPr>
          <w:sz w:val="24"/>
          <w:szCs w:val="20"/>
        </w:rPr>
        <w:t>from the main zip file for WordP</w:t>
      </w:r>
      <w:r>
        <w:rPr>
          <w:sz w:val="24"/>
          <w:szCs w:val="20"/>
        </w:rPr>
        <w:t xml:space="preserve">ress for Joomla!, there are other files that can be downloaded for Wordpress for Joomla from the download section here: </w:t>
      </w:r>
      <w:hyperlink r:id="rId21" w:history="1">
        <w:r w:rsidRPr="007D5D85">
          <w:rPr>
            <w:rStyle w:val="Hyperlink"/>
            <w:sz w:val="24"/>
            <w:szCs w:val="20"/>
          </w:rPr>
          <w:t>https://www.corephp.com/members/clientarea.php?action=products</w:t>
        </w:r>
      </w:hyperlink>
    </w:p>
    <w:p w:rsidR="009D0E02" w:rsidRDefault="00943636" w:rsidP="00943636">
      <w:pPr>
        <w:pStyle w:val="Heading2"/>
      </w:pPr>
      <w:bookmarkStart w:id="40" w:name="_Toc178749317"/>
      <w:r>
        <w:t>Modules</w:t>
      </w:r>
      <w:bookmarkEnd w:id="40"/>
    </w:p>
    <w:p w:rsidR="009D0E02" w:rsidRPr="009D0E02" w:rsidRDefault="009D0E02" w:rsidP="009D0E02">
      <w:pPr>
        <w:pStyle w:val="BodyText"/>
      </w:pPr>
      <w:r>
        <w:t>Note: These modules can only be used when the Twenty Ten theme is enabled.</w:t>
      </w:r>
    </w:p>
    <w:p w:rsidR="009D0E02" w:rsidRDefault="00B26C3D" w:rsidP="0028797D">
      <w:pPr>
        <w:pStyle w:val="BodyText"/>
      </w:pPr>
      <w:r>
        <w:t xml:space="preserve">WordPress </w:t>
      </w:r>
      <w:r w:rsidR="009D0E02">
        <w:t>Blog List Module – Lists blogs by name and provides a link to them.  This module can only be used when the Wordpress multisite option is enabled.</w:t>
      </w:r>
    </w:p>
    <w:p w:rsidR="009D0E02" w:rsidRDefault="00B26C3D" w:rsidP="0028797D">
      <w:pPr>
        <w:pStyle w:val="BodyText"/>
      </w:pPr>
      <w:r>
        <w:t>WordP</w:t>
      </w:r>
      <w:r w:rsidR="009D0E02">
        <w:t>ress Category Module – Lists categories from Word</w:t>
      </w:r>
      <w:r>
        <w:t>P</w:t>
      </w:r>
      <w:r w:rsidR="009D0E02">
        <w:t>ress in a Joomla! module.</w:t>
      </w:r>
    </w:p>
    <w:p w:rsidR="00740423" w:rsidRDefault="00B26C3D" w:rsidP="0028797D">
      <w:pPr>
        <w:pStyle w:val="BodyText"/>
      </w:pPr>
      <w:r>
        <w:t xml:space="preserve">WordPress </w:t>
      </w:r>
      <w:r w:rsidR="009D0E02">
        <w:t>Latest Blogs Module – Lists a specified number of posts site-wide.  S</w:t>
      </w:r>
      <w:r w:rsidR="00B11ECA">
        <w:t>ince the module was written with versatility</w:t>
      </w:r>
      <w:r w:rsidR="009D0E02">
        <w:t xml:space="preserve"> in mind, it removes all HTML from the truncated version of the post</w:t>
      </w:r>
      <w:r w:rsidR="00347688">
        <w:t xml:space="preserve"> (unless the </w:t>
      </w:r>
      <w:r w:rsidR="007845FA">
        <w:t>“D</w:t>
      </w:r>
      <w:r w:rsidR="00347688">
        <w:t>isplay images</w:t>
      </w:r>
      <w:r w:rsidR="007845FA">
        <w:t>” parameter</w:t>
      </w:r>
      <w:r w:rsidR="00347688">
        <w:t xml:space="preserve"> is set</w:t>
      </w:r>
      <w:r w:rsidR="007845FA">
        <w:t xml:space="preserve"> to “Yes”</w:t>
      </w:r>
      <w:r w:rsidR="00347688">
        <w:t>, then it allows the &lt;a&gt; tag and the &lt;img&gt; tag)</w:t>
      </w:r>
      <w:r w:rsidR="009D0E02">
        <w:t xml:space="preserve">.  The amount of characters </w:t>
      </w:r>
      <w:r w:rsidR="001E3222">
        <w:t>the module</w:t>
      </w:r>
      <w:r w:rsidR="009D0E02">
        <w:t xml:space="preserve"> will display </w:t>
      </w:r>
      <w:r w:rsidR="00347688">
        <w:t>in the intro-text is defined by the “Max Length of Post” field</w:t>
      </w:r>
      <w:r w:rsidR="001E3222">
        <w:t>.   Note that because content is being truncated, if the “Display images” parameter is set to “Yes”, the “Max Length of Post” should be increased to allow for lengthy tags.</w:t>
      </w:r>
    </w:p>
    <w:p w:rsidR="00574060" w:rsidRDefault="00B26C3D" w:rsidP="0028797D">
      <w:pPr>
        <w:pStyle w:val="BodyText"/>
      </w:pPr>
      <w:r>
        <w:t xml:space="preserve">WordPress </w:t>
      </w:r>
      <w:r w:rsidR="00740423">
        <w:t xml:space="preserve">Recent Comments Module – Lists a definable number of recent comments that were made on </w:t>
      </w:r>
      <w:r>
        <w:t xml:space="preserve">WordPress </w:t>
      </w:r>
      <w:r w:rsidR="00740423">
        <w:t>posts.</w:t>
      </w:r>
    </w:p>
    <w:p w:rsidR="00574060" w:rsidRDefault="00B26C3D" w:rsidP="0028797D">
      <w:pPr>
        <w:pStyle w:val="BodyText"/>
      </w:pPr>
      <w:r>
        <w:t xml:space="preserve">WordPress </w:t>
      </w:r>
      <w:r w:rsidR="00574060">
        <w:t xml:space="preserve">Search Form Module – Displays a </w:t>
      </w:r>
      <w:r>
        <w:t xml:space="preserve">WordPress </w:t>
      </w:r>
      <w:r w:rsidR="00574060">
        <w:t>search form that you can use anywhere on your site.</w:t>
      </w:r>
    </w:p>
    <w:p w:rsidR="00216F9A" w:rsidRDefault="00B26C3D" w:rsidP="0028797D">
      <w:pPr>
        <w:pStyle w:val="BodyText"/>
      </w:pPr>
      <w:r>
        <w:t xml:space="preserve">WordPress </w:t>
      </w:r>
      <w:r w:rsidR="005F51D1">
        <w:t>Sidebar M</w:t>
      </w:r>
      <w:r w:rsidR="00574060">
        <w:t xml:space="preserve">odules 1 and 2  – Outputs </w:t>
      </w:r>
      <w:r>
        <w:t xml:space="preserve">WordPress </w:t>
      </w:r>
      <w:r w:rsidR="00574060">
        <w:t xml:space="preserve">Widgets in any module </w:t>
      </w:r>
      <w:r w:rsidR="007C67B9">
        <w:t>position</w:t>
      </w:r>
      <w:r w:rsidR="00574060">
        <w:t xml:space="preserve"> in your Jo</w:t>
      </w:r>
      <w:r w:rsidR="009F5EC7">
        <w:t>omla site.  For further explan</w:t>
      </w:r>
      <w:r w:rsidR="00574060">
        <w:t>ation, please refer to the “Widgets and Modules” section earlier in the documentation.</w:t>
      </w:r>
    </w:p>
    <w:p w:rsidR="00216F9A" w:rsidRDefault="00216F9A" w:rsidP="003762E3">
      <w:pPr>
        <w:pStyle w:val="Heading2"/>
        <w:jc w:val="left"/>
      </w:pPr>
    </w:p>
    <w:p w:rsidR="003313C2" w:rsidRDefault="003313C2" w:rsidP="003313C2">
      <w:pPr>
        <w:pStyle w:val="Heading2"/>
      </w:pPr>
      <w:bookmarkStart w:id="41" w:name="_Toc178749318"/>
      <w:r>
        <w:t>Plugins</w:t>
      </w:r>
      <w:bookmarkEnd w:id="41"/>
    </w:p>
    <w:p w:rsidR="00737A20" w:rsidRDefault="005F51D1" w:rsidP="0028797D">
      <w:pPr>
        <w:pStyle w:val="BodyText"/>
      </w:pPr>
      <w:r>
        <w:t xml:space="preserve">WordPress </w:t>
      </w:r>
      <w:r w:rsidR="00B26C3D">
        <w:t>Search Plugin – Enables the native Joomla</w:t>
      </w:r>
      <w:r w:rsidR="00946F3C">
        <w:t>!</w:t>
      </w:r>
      <w:r w:rsidR="00B26C3D">
        <w:t xml:space="preserve"> Search component to be able to search the content of WordPress for Joomla! posts</w:t>
      </w:r>
      <w:r w:rsidR="00DA3762">
        <w:t xml:space="preserve"> and display the results.</w:t>
      </w:r>
    </w:p>
    <w:p w:rsidR="00946F3C" w:rsidRDefault="00737A20" w:rsidP="0028797D">
      <w:pPr>
        <w:pStyle w:val="BodyText"/>
      </w:pPr>
      <w:r>
        <w:t xml:space="preserve">Xmap plugin – Xmap is a sitemap component for Joomla created by Vargas.  The WordPress sitemap plugin allows blog posts </w:t>
      </w:r>
      <w:r w:rsidR="00AF139D">
        <w:t xml:space="preserve">from WordPress </w:t>
      </w:r>
      <w:r>
        <w:t>to display in the sitemaps created by Xmap.  The plugin must be installed via the Xmap plugin manager and not the default Joomla installer.</w:t>
      </w:r>
    </w:p>
    <w:p w:rsidR="00C32B99" w:rsidRDefault="00946F3C" w:rsidP="001D782F">
      <w:pPr>
        <w:pStyle w:val="BodyText"/>
      </w:pPr>
      <w:r>
        <w:t>WordPress</w:t>
      </w:r>
      <w:r w:rsidR="000214CB">
        <w:t xml:space="preserve"> P</w:t>
      </w:r>
      <w:r>
        <w:t>lugins – Occassionally, a Wordpress plugin may not be able to work with Wordpress for Joomla out-of-the-box and will require modification.  WordPress plugins that have been ported by ‘corePHP’ can be found in the downloads section of corephp.com.</w:t>
      </w:r>
      <w:r w:rsidR="00DB5297">
        <w:t xml:space="preserve">  An example of a plugin that we have ported is the All-in-One SEO plugin. Since Wordpress plugins are still written to be used with Wordpress, they will have to be installed via the Wordpress dashboard and cannot be installed via the Joomla Extensions Manager.</w:t>
      </w:r>
    </w:p>
    <w:p w:rsidR="00C32B99" w:rsidRDefault="00C32B99" w:rsidP="001D782F">
      <w:pPr>
        <w:pStyle w:val="BodyText"/>
      </w:pPr>
      <w:r>
        <w:t>The JomSocial WordPress plugin which displays activity stream notifications for blog posts and comments</w:t>
      </w:r>
      <w:r w:rsidR="0092282E">
        <w:t>.</w:t>
      </w:r>
    </w:p>
    <w:p w:rsidR="00C32B99" w:rsidRDefault="00C32B99" w:rsidP="001D782F">
      <w:pPr>
        <w:pStyle w:val="BodyText"/>
      </w:pPr>
      <w:r>
        <w:t>The JomSocial WordPress Toolbar Plugin for displaying a menu for JomSocial users to write their blog, view their blog, view all blog entries, and register for a blog.</w:t>
      </w:r>
    </w:p>
    <w:p w:rsidR="004D7E87" w:rsidRPr="007D5D85" w:rsidRDefault="004D7E87" w:rsidP="0028797D">
      <w:pPr>
        <w:pStyle w:val="BodyText"/>
      </w:pPr>
    </w:p>
    <w:p w:rsidR="00DA3E5B" w:rsidRPr="0091000D" w:rsidRDefault="00DA3E5B" w:rsidP="007D5D85">
      <w:pPr>
        <w:spacing w:after="240"/>
        <w:rPr>
          <w:sz w:val="24"/>
          <w:szCs w:val="20"/>
        </w:rPr>
      </w:pPr>
    </w:p>
    <w:p w:rsidR="00DA3E5B" w:rsidRDefault="00DA3E5B" w:rsidP="00DA3E5B">
      <w:pPr>
        <w:pStyle w:val="Heading1"/>
      </w:pPr>
      <w:bookmarkStart w:id="42" w:name="_Toc178749319"/>
      <w:r>
        <w:t>Migrating from WordPress Stand-alone</w:t>
      </w:r>
      <w:bookmarkEnd w:id="42"/>
    </w:p>
    <w:p w:rsidR="0091000D" w:rsidRPr="00DA3E5B" w:rsidRDefault="00DA3E5B" w:rsidP="00DA3E5B">
      <w:pPr>
        <w:spacing w:after="240"/>
        <w:ind w:left="360"/>
        <w:rPr>
          <w:sz w:val="24"/>
          <w:szCs w:val="20"/>
        </w:rPr>
      </w:pPr>
      <w:r w:rsidRPr="00DA3E5B">
        <w:rPr>
          <w:sz w:val="24"/>
          <w:szCs w:val="20"/>
        </w:rPr>
        <w:t>To transfer</w:t>
      </w:r>
      <w:r>
        <w:rPr>
          <w:sz w:val="24"/>
        </w:rPr>
        <w:t xml:space="preserve"> from a </w:t>
      </w:r>
      <w:r w:rsidRPr="00DA3E5B">
        <w:rPr>
          <w:sz w:val="24"/>
        </w:rPr>
        <w:t xml:space="preserve">stand-alone Wordpress site, you can go to Tools-&gt;Export and export an XML file that will contain all of your posts, tags, categories, and </w:t>
      </w:r>
      <w:r w:rsidRPr="00DA3E5B">
        <w:rPr>
          <w:rStyle w:val="Emphasis"/>
          <w:sz w:val="24"/>
        </w:rPr>
        <w:t>links</w:t>
      </w:r>
      <w:r w:rsidRPr="00DA3E5B">
        <w:rPr>
          <w:sz w:val="24"/>
        </w:rPr>
        <w:t xml:space="preserve"> to your images. Then access Wordpress for Joomla and go to Tools-&gt;Import and import the XML file.  This will bring in all of the content and prompt you to transfer the images to your current installation (so make sure you don't take the old site down until the import).</w:t>
      </w:r>
      <w:r w:rsidRPr="00DA3E5B">
        <w:rPr>
          <w:sz w:val="24"/>
        </w:rPr>
        <w:br/>
      </w:r>
      <w:r w:rsidRPr="00DA3E5B">
        <w:rPr>
          <w:sz w:val="24"/>
        </w:rPr>
        <w:br/>
        <w:t xml:space="preserve">Themes and Plugins will </w:t>
      </w:r>
      <w:r w:rsidR="00244221">
        <w:rPr>
          <w:sz w:val="24"/>
        </w:rPr>
        <w:t xml:space="preserve">have to be manually transferred or </w:t>
      </w:r>
      <w:r w:rsidRPr="00DA3E5B">
        <w:rPr>
          <w:sz w:val="24"/>
        </w:rPr>
        <w:t>re</w:t>
      </w:r>
      <w:r w:rsidR="00244221">
        <w:rPr>
          <w:sz w:val="24"/>
        </w:rPr>
        <w:t>-</w:t>
      </w:r>
      <w:r w:rsidRPr="00DA3E5B">
        <w:rPr>
          <w:sz w:val="24"/>
        </w:rPr>
        <w:t>installed.</w:t>
      </w:r>
    </w:p>
    <w:p w:rsidR="00854211" w:rsidRDefault="008B1F25" w:rsidP="00854211">
      <w:pPr>
        <w:pStyle w:val="Heading1"/>
      </w:pPr>
      <w:bookmarkStart w:id="43" w:name="_Toc178749320"/>
      <w:r>
        <w:t>Migrating from WordPress for Joomla! version 2.9.x or Lower</w:t>
      </w:r>
      <w:bookmarkEnd w:id="43"/>
    </w:p>
    <w:p w:rsidR="00F05D94" w:rsidRDefault="00A55608" w:rsidP="00C73547">
      <w:pPr>
        <w:pStyle w:val="BodyText"/>
      </w:pPr>
      <w:r>
        <w:rPr>
          <w:color w:val="000000"/>
        </w:rPr>
        <w:t xml:space="preserve">If you previously used WordPress for Joomla! and wish to change to WordPress 3.0, you can migrate your content to the new version by following the steps below. </w:t>
      </w:r>
      <w:r w:rsidR="008B1F25">
        <w:rPr>
          <w:color w:val="000000"/>
        </w:rPr>
        <w:t xml:space="preserve">Please view our video at </w:t>
      </w:r>
      <w:hyperlink r:id="rId22" w:history="1">
        <w:r w:rsidR="00032B02" w:rsidRPr="002859A1">
          <w:rPr>
            <w:rStyle w:val="Hyperlink"/>
          </w:rPr>
          <w:t>http://vimeo.com/14947046</w:t>
        </w:r>
      </w:hyperlink>
      <w:r w:rsidR="00C73547">
        <w:t xml:space="preserve"> for a visual guide.</w:t>
      </w:r>
      <w:r>
        <w:t xml:space="preserve"> The steps are described below.</w:t>
      </w:r>
    </w:p>
    <w:p w:rsidR="00C73547" w:rsidRDefault="00C73547" w:rsidP="00C73547">
      <w:pPr>
        <w:pStyle w:val="BodyText"/>
      </w:pPr>
    </w:p>
    <w:p w:rsidR="00C73547" w:rsidRDefault="00A55608" w:rsidP="00C73547">
      <w:pPr>
        <w:pStyle w:val="Heading2"/>
      </w:pPr>
      <w:bookmarkStart w:id="44" w:name="_Toc178749321"/>
      <w:r>
        <w:t>Video Steps</w:t>
      </w:r>
      <w:bookmarkEnd w:id="44"/>
    </w:p>
    <w:p w:rsidR="00A55608" w:rsidRDefault="00A55608" w:rsidP="00A55608">
      <w:pPr>
        <w:pStyle w:val="BodyText"/>
        <w:numPr>
          <w:ilvl w:val="0"/>
          <w:numId w:val="6"/>
        </w:numPr>
        <w:rPr>
          <w:color w:val="000000"/>
        </w:rPr>
      </w:pPr>
      <w:r>
        <w:rPr>
          <w:color w:val="000000"/>
        </w:rPr>
        <w:t>Back up the whole site.</w:t>
      </w:r>
    </w:p>
    <w:p w:rsidR="00A55608" w:rsidRDefault="00A55608" w:rsidP="00A55608">
      <w:pPr>
        <w:pStyle w:val="BodyText"/>
        <w:numPr>
          <w:ilvl w:val="0"/>
          <w:numId w:val="6"/>
        </w:numPr>
        <w:rPr>
          <w:color w:val="000000"/>
        </w:rPr>
      </w:pPr>
      <w:r>
        <w:rPr>
          <w:color w:val="000000"/>
        </w:rPr>
        <w:t>Enable SEF.</w:t>
      </w:r>
    </w:p>
    <w:p w:rsidR="008162DC" w:rsidRDefault="008162DC" w:rsidP="00A55608">
      <w:pPr>
        <w:pStyle w:val="BodyText"/>
        <w:numPr>
          <w:ilvl w:val="0"/>
          <w:numId w:val="6"/>
        </w:numPr>
        <w:rPr>
          <w:color w:val="000000"/>
        </w:rPr>
      </w:pPr>
      <w:r>
        <w:rPr>
          <w:color w:val="000000"/>
        </w:rPr>
        <w:t>Back up the uploads folder located at:</w:t>
      </w:r>
    </w:p>
    <w:p w:rsidR="008162DC" w:rsidRDefault="008162DC" w:rsidP="008162DC">
      <w:pPr>
        <w:pStyle w:val="BodyText"/>
        <w:numPr>
          <w:ilvl w:val="1"/>
          <w:numId w:val="6"/>
        </w:numPr>
        <w:rPr>
          <w:color w:val="000000"/>
        </w:rPr>
      </w:pPr>
      <w:r>
        <w:rPr>
          <w:color w:val="000000"/>
        </w:rPr>
        <w:t>/components/com_wordpress/wp-content/uploads/</w:t>
      </w:r>
    </w:p>
    <w:p w:rsidR="008162DC" w:rsidRDefault="008162DC" w:rsidP="00A55608">
      <w:pPr>
        <w:pStyle w:val="BodyText"/>
        <w:numPr>
          <w:ilvl w:val="0"/>
          <w:numId w:val="6"/>
        </w:numPr>
        <w:rPr>
          <w:color w:val="000000"/>
        </w:rPr>
      </w:pPr>
      <w:r>
        <w:rPr>
          <w:color w:val="000000"/>
        </w:rPr>
        <w:t>Uninstall the current WordPress for Joomla! component.</w:t>
      </w:r>
    </w:p>
    <w:p w:rsidR="008162DC" w:rsidRDefault="008162DC" w:rsidP="00A55608">
      <w:pPr>
        <w:pStyle w:val="BodyText"/>
        <w:numPr>
          <w:ilvl w:val="0"/>
          <w:numId w:val="6"/>
        </w:numPr>
        <w:rPr>
          <w:color w:val="000000"/>
        </w:rPr>
      </w:pPr>
      <w:r>
        <w:rPr>
          <w:color w:val="000000"/>
        </w:rPr>
        <w:t>Install the new WordPress for Joomla! component.</w:t>
      </w:r>
    </w:p>
    <w:p w:rsidR="008162DC" w:rsidRDefault="008162DC" w:rsidP="00A55608">
      <w:pPr>
        <w:pStyle w:val="BodyText"/>
        <w:numPr>
          <w:ilvl w:val="0"/>
          <w:numId w:val="6"/>
        </w:numPr>
        <w:rPr>
          <w:color w:val="000000"/>
        </w:rPr>
      </w:pPr>
      <w:r>
        <w:rPr>
          <w:color w:val="000000"/>
        </w:rPr>
        <w:t>Upload the saved content folder to:</w:t>
      </w:r>
    </w:p>
    <w:p w:rsidR="008162DC" w:rsidRDefault="008162DC" w:rsidP="008162DC">
      <w:pPr>
        <w:pStyle w:val="BodyText"/>
        <w:numPr>
          <w:ilvl w:val="1"/>
          <w:numId w:val="6"/>
        </w:numPr>
        <w:rPr>
          <w:color w:val="000000"/>
        </w:rPr>
      </w:pPr>
      <w:r>
        <w:rPr>
          <w:color w:val="000000"/>
        </w:rPr>
        <w:t>/components/com_wordpress/wp-content/uploads/</w:t>
      </w:r>
    </w:p>
    <w:p w:rsidR="008162DC" w:rsidRDefault="008162DC" w:rsidP="00A55608">
      <w:pPr>
        <w:pStyle w:val="BodyText"/>
        <w:numPr>
          <w:ilvl w:val="0"/>
          <w:numId w:val="6"/>
        </w:numPr>
        <w:rPr>
          <w:color w:val="000000"/>
        </w:rPr>
      </w:pPr>
      <w:r>
        <w:rPr>
          <w:color w:val="000000"/>
        </w:rPr>
        <w:t>Visit the WordPress component.</w:t>
      </w:r>
    </w:p>
    <w:p w:rsidR="008162DC" w:rsidRDefault="008162DC" w:rsidP="00A55608">
      <w:pPr>
        <w:pStyle w:val="BodyText"/>
        <w:numPr>
          <w:ilvl w:val="0"/>
          <w:numId w:val="6"/>
        </w:numPr>
        <w:rPr>
          <w:color w:val="000000"/>
        </w:rPr>
      </w:pPr>
      <w:r>
        <w:rPr>
          <w:color w:val="000000"/>
        </w:rPr>
        <w:t>Upgrade WordPress.</w:t>
      </w:r>
    </w:p>
    <w:p w:rsidR="00826308" w:rsidRDefault="008162DC" w:rsidP="00A55608">
      <w:pPr>
        <w:pStyle w:val="BodyText"/>
        <w:numPr>
          <w:ilvl w:val="0"/>
          <w:numId w:val="6"/>
        </w:numPr>
        <w:rPr>
          <w:color w:val="000000"/>
        </w:rPr>
      </w:pPr>
      <w:r>
        <w:rPr>
          <w:color w:val="000000"/>
        </w:rPr>
        <w:t>Fix the menu.</w:t>
      </w:r>
    </w:p>
    <w:p w:rsidR="008162DC" w:rsidRPr="00826308" w:rsidRDefault="00826308" w:rsidP="00826308">
      <w:pPr>
        <w:pStyle w:val="BodyText"/>
        <w:numPr>
          <w:ilvl w:val="0"/>
          <w:numId w:val="6"/>
        </w:numPr>
        <w:rPr>
          <w:color w:val="000000"/>
        </w:rPr>
      </w:pPr>
      <w:r>
        <w:rPr>
          <w:color w:val="000000"/>
        </w:rPr>
        <w:t>Update any modules you were previously using.</w:t>
      </w:r>
    </w:p>
    <w:p w:rsidR="00AA6252" w:rsidRDefault="008162DC" w:rsidP="00A55608">
      <w:pPr>
        <w:pStyle w:val="BodyText"/>
        <w:numPr>
          <w:ilvl w:val="0"/>
          <w:numId w:val="6"/>
        </w:numPr>
        <w:rPr>
          <w:color w:val="000000"/>
        </w:rPr>
      </w:pPr>
      <w:r>
        <w:rPr>
          <w:color w:val="000000"/>
        </w:rPr>
        <w:t>Fix the template. The migration is now complete.</w:t>
      </w:r>
    </w:p>
    <w:p w:rsidR="00854211" w:rsidRPr="00CB3608" w:rsidRDefault="00854211" w:rsidP="005E3984">
      <w:pPr>
        <w:pStyle w:val="BodyText"/>
        <w:ind w:left="0"/>
      </w:pPr>
    </w:p>
    <w:p w:rsidR="00854211" w:rsidRDefault="008B1F25" w:rsidP="00854211">
      <w:pPr>
        <w:pStyle w:val="Heading1"/>
      </w:pPr>
      <w:bookmarkStart w:id="45" w:name="_Toc178749322"/>
      <w:r>
        <w:t>Migrating from WordP</w:t>
      </w:r>
      <w:r w:rsidR="00AA6252">
        <w:t>ress MU for Joo</w:t>
      </w:r>
      <w:r>
        <w:t>mla! version 2.9.x or Lower</w:t>
      </w:r>
      <w:bookmarkEnd w:id="45"/>
    </w:p>
    <w:p w:rsidR="00F05D94" w:rsidRDefault="00A55608" w:rsidP="004F60E1">
      <w:pPr>
        <w:pStyle w:val="BodyText"/>
      </w:pPr>
      <w:r>
        <w:rPr>
          <w:color w:val="000000"/>
        </w:rPr>
        <w:t xml:space="preserve">If you previously used WordPress MU for Joomla! and wish to change to WordPress 3.0, you can migrate your content to the new version by following the steps below. Please view our video at </w:t>
      </w:r>
      <w:hyperlink r:id="rId23" w:history="1">
        <w:r w:rsidR="00032B02" w:rsidRPr="002859A1">
          <w:rPr>
            <w:rStyle w:val="Hyperlink"/>
          </w:rPr>
          <w:t>http://vimeo.com/14946427</w:t>
        </w:r>
      </w:hyperlink>
      <w:r>
        <w:t xml:space="preserve"> for a visual guide. </w:t>
      </w:r>
      <w:r w:rsidR="004F60E1">
        <w:t>The steps are described below.</w:t>
      </w:r>
    </w:p>
    <w:p w:rsidR="004F60E1" w:rsidRDefault="004F60E1" w:rsidP="004F60E1">
      <w:pPr>
        <w:pStyle w:val="BodyText"/>
      </w:pPr>
    </w:p>
    <w:p w:rsidR="004F60E1" w:rsidRDefault="004F60E1" w:rsidP="004F60E1">
      <w:pPr>
        <w:pStyle w:val="Heading2"/>
      </w:pPr>
      <w:bookmarkStart w:id="46" w:name="_Toc178749323"/>
      <w:r>
        <w:t>Video Steps</w:t>
      </w:r>
      <w:bookmarkEnd w:id="46"/>
    </w:p>
    <w:p w:rsidR="0092359E" w:rsidRDefault="0092359E" w:rsidP="0092359E">
      <w:pPr>
        <w:pStyle w:val="BodyText"/>
        <w:numPr>
          <w:ilvl w:val="0"/>
          <w:numId w:val="35"/>
        </w:numPr>
        <w:rPr>
          <w:color w:val="000000"/>
        </w:rPr>
      </w:pPr>
      <w:r>
        <w:rPr>
          <w:color w:val="000000"/>
        </w:rPr>
        <w:t>Back up the whole site.</w:t>
      </w:r>
    </w:p>
    <w:p w:rsidR="0092359E" w:rsidRDefault="0092359E" w:rsidP="0092359E">
      <w:pPr>
        <w:pStyle w:val="BodyText"/>
        <w:numPr>
          <w:ilvl w:val="0"/>
          <w:numId w:val="35"/>
        </w:numPr>
        <w:rPr>
          <w:color w:val="000000"/>
        </w:rPr>
      </w:pPr>
      <w:r>
        <w:rPr>
          <w:color w:val="000000"/>
        </w:rPr>
        <w:t>Enable SEF.</w:t>
      </w:r>
    </w:p>
    <w:p w:rsidR="0092359E" w:rsidRDefault="0092359E" w:rsidP="0092359E">
      <w:pPr>
        <w:pStyle w:val="BodyText"/>
        <w:numPr>
          <w:ilvl w:val="0"/>
          <w:numId w:val="35"/>
        </w:numPr>
        <w:rPr>
          <w:color w:val="000000"/>
        </w:rPr>
      </w:pPr>
      <w:r>
        <w:rPr>
          <w:color w:val="000000"/>
        </w:rPr>
        <w:t>Back up the uploads folder located at:</w:t>
      </w:r>
    </w:p>
    <w:p w:rsidR="0092359E" w:rsidRDefault="0092359E" w:rsidP="002736DB">
      <w:pPr>
        <w:pStyle w:val="BodyText"/>
        <w:ind w:left="1800"/>
        <w:rPr>
          <w:color w:val="000000"/>
        </w:rPr>
      </w:pPr>
      <w:r>
        <w:rPr>
          <w:color w:val="000000"/>
        </w:rPr>
        <w:t>/components/com_wpmu/wp-content/uploads/</w:t>
      </w:r>
    </w:p>
    <w:p w:rsidR="0092359E" w:rsidRDefault="0092359E" w:rsidP="0092359E">
      <w:pPr>
        <w:pStyle w:val="BodyText"/>
        <w:numPr>
          <w:ilvl w:val="0"/>
          <w:numId w:val="35"/>
        </w:numPr>
        <w:rPr>
          <w:color w:val="000000"/>
        </w:rPr>
      </w:pPr>
      <w:r>
        <w:rPr>
          <w:color w:val="000000"/>
        </w:rPr>
        <w:t>Uninstall the current WordPress MU for Joomla! component.</w:t>
      </w:r>
    </w:p>
    <w:p w:rsidR="0092359E" w:rsidRDefault="0092359E" w:rsidP="0092359E">
      <w:pPr>
        <w:pStyle w:val="BodyText"/>
        <w:numPr>
          <w:ilvl w:val="0"/>
          <w:numId w:val="35"/>
        </w:numPr>
        <w:rPr>
          <w:color w:val="000000"/>
        </w:rPr>
      </w:pPr>
      <w:r>
        <w:rPr>
          <w:color w:val="000000"/>
        </w:rPr>
        <w:t>Install the new WordPress for Joomla! component.</w:t>
      </w:r>
    </w:p>
    <w:p w:rsidR="0092359E" w:rsidRDefault="0092359E" w:rsidP="0092359E">
      <w:pPr>
        <w:pStyle w:val="BodyText"/>
        <w:numPr>
          <w:ilvl w:val="0"/>
          <w:numId w:val="35"/>
        </w:numPr>
        <w:rPr>
          <w:color w:val="000000"/>
        </w:rPr>
      </w:pPr>
      <w:r>
        <w:rPr>
          <w:color w:val="000000"/>
        </w:rPr>
        <w:t>Change the WordPress config file located at:</w:t>
      </w:r>
    </w:p>
    <w:p w:rsidR="0092359E" w:rsidRDefault="00A70F4E" w:rsidP="002736DB">
      <w:pPr>
        <w:pStyle w:val="BodyText"/>
        <w:ind w:left="1800"/>
        <w:rPr>
          <w:color w:val="000000"/>
        </w:rPr>
      </w:pPr>
      <w:r>
        <w:rPr>
          <w:color w:val="000000"/>
        </w:rPr>
        <w:t>/components/com_wordpress/wp/wp-config.php</w:t>
      </w:r>
    </w:p>
    <w:p w:rsidR="0092359E" w:rsidRDefault="00095500" w:rsidP="0092359E">
      <w:pPr>
        <w:pStyle w:val="BodyText"/>
        <w:numPr>
          <w:ilvl w:val="0"/>
          <w:numId w:val="35"/>
        </w:numPr>
        <w:rPr>
          <w:color w:val="000000"/>
        </w:rPr>
      </w:pPr>
      <w:r>
        <w:rPr>
          <w:color w:val="000000"/>
        </w:rPr>
        <w:t>Change the prefix to wpmu_1_</w:t>
      </w:r>
    </w:p>
    <w:p w:rsidR="00095500" w:rsidRDefault="00095500" w:rsidP="0092359E">
      <w:pPr>
        <w:pStyle w:val="BodyText"/>
        <w:numPr>
          <w:ilvl w:val="0"/>
          <w:numId w:val="35"/>
        </w:numPr>
        <w:rPr>
          <w:color w:val="000000"/>
        </w:rPr>
      </w:pPr>
      <w:r>
        <w:rPr>
          <w:color w:val="000000"/>
        </w:rPr>
        <w:t>Rename the following two tables:</w:t>
      </w:r>
    </w:p>
    <w:p w:rsidR="00095500" w:rsidRDefault="00095500" w:rsidP="00095500">
      <w:pPr>
        <w:pStyle w:val="BodyText"/>
        <w:numPr>
          <w:ilvl w:val="1"/>
          <w:numId w:val="35"/>
        </w:numPr>
        <w:rPr>
          <w:color w:val="000000"/>
        </w:rPr>
      </w:pPr>
      <w:r>
        <w:rPr>
          <w:color w:val="000000"/>
        </w:rPr>
        <w:t>jos_wpmu_usermeta to jos_wpmu_1_usermeta</w:t>
      </w:r>
    </w:p>
    <w:p w:rsidR="00095500" w:rsidRDefault="00095500" w:rsidP="00095500">
      <w:pPr>
        <w:pStyle w:val="BodyText"/>
        <w:numPr>
          <w:ilvl w:val="1"/>
          <w:numId w:val="35"/>
        </w:numPr>
        <w:rPr>
          <w:color w:val="000000"/>
        </w:rPr>
      </w:pPr>
      <w:r>
        <w:rPr>
          <w:color w:val="000000"/>
        </w:rPr>
        <w:t>jos_wpmu_users to jos_wpmu_1_users</w:t>
      </w:r>
    </w:p>
    <w:p w:rsidR="00095500" w:rsidRDefault="00095500" w:rsidP="0092359E">
      <w:pPr>
        <w:pStyle w:val="BodyText"/>
        <w:numPr>
          <w:ilvl w:val="0"/>
          <w:numId w:val="35"/>
        </w:numPr>
        <w:rPr>
          <w:color w:val="000000"/>
        </w:rPr>
      </w:pPr>
      <w:r>
        <w:rPr>
          <w:color w:val="000000"/>
        </w:rPr>
        <w:t>Run the following database query</w:t>
      </w:r>
      <w:r w:rsidR="002736DB">
        <w:rPr>
          <w:color w:val="000000"/>
        </w:rPr>
        <w:t>:</w:t>
      </w:r>
    </w:p>
    <w:p w:rsidR="00095500" w:rsidRDefault="00095500" w:rsidP="002736DB">
      <w:pPr>
        <w:pStyle w:val="BodyText"/>
        <w:ind w:left="1800"/>
        <w:rPr>
          <w:color w:val="000000"/>
        </w:rPr>
      </w:pPr>
      <w:r>
        <w:rPr>
          <w:color w:val="000000"/>
        </w:rPr>
        <w:t xml:space="preserve">UPDATE </w:t>
      </w:r>
      <w:r w:rsidRPr="00095500">
        <w:rPr>
          <w:color w:val="000000"/>
        </w:rPr>
        <w:t>`</w:t>
      </w:r>
      <w:r w:rsidR="00F95C7F">
        <w:rPr>
          <w:color w:val="000000"/>
        </w:rPr>
        <w:t>jos_wpmu_1_usermeta</w:t>
      </w:r>
      <w:r w:rsidR="00F95C7F" w:rsidRPr="00F95C7F">
        <w:rPr>
          <w:color w:val="000000"/>
        </w:rPr>
        <w:t>` SET `meta_value` = REPLACE( `meta_value`, 'b:1;', 's:1:"1";' ), `meta_value` = REPLACE( `meta_value`, 'Administrator', 'administrator' ) WHERE `meta_key` LIKE '%_capabilities'</w:t>
      </w:r>
    </w:p>
    <w:p w:rsidR="00C95EE8" w:rsidRDefault="004A7D89" w:rsidP="0092359E">
      <w:pPr>
        <w:pStyle w:val="BodyText"/>
        <w:numPr>
          <w:ilvl w:val="0"/>
          <w:numId w:val="35"/>
        </w:numPr>
        <w:rPr>
          <w:color w:val="000000"/>
        </w:rPr>
      </w:pPr>
      <w:r>
        <w:rPr>
          <w:color w:val="000000"/>
        </w:rPr>
        <w:t>Install WP Prefix changer plugin – this can be downloaded from our website.</w:t>
      </w:r>
    </w:p>
    <w:p w:rsidR="004A7D89" w:rsidRDefault="00C95EE8" w:rsidP="0092359E">
      <w:pPr>
        <w:pStyle w:val="BodyText"/>
        <w:numPr>
          <w:ilvl w:val="0"/>
          <w:numId w:val="35"/>
        </w:numPr>
        <w:rPr>
          <w:color w:val="000000"/>
        </w:rPr>
      </w:pPr>
      <w:r>
        <w:rPr>
          <w:color w:val="000000"/>
        </w:rPr>
        <w:t>Log into the Wordpress component and upgrade the database.</w:t>
      </w:r>
    </w:p>
    <w:p w:rsidR="004A7D89" w:rsidRDefault="004A7D89" w:rsidP="0092359E">
      <w:pPr>
        <w:pStyle w:val="BodyText"/>
        <w:numPr>
          <w:ilvl w:val="0"/>
          <w:numId w:val="35"/>
        </w:numPr>
        <w:rPr>
          <w:color w:val="000000"/>
        </w:rPr>
      </w:pPr>
      <w:r>
        <w:rPr>
          <w:color w:val="000000"/>
        </w:rPr>
        <w:t>Enable and run the prefix plugin.</w:t>
      </w:r>
    </w:p>
    <w:p w:rsidR="004A7D89" w:rsidRDefault="004A7D89" w:rsidP="0092359E">
      <w:pPr>
        <w:pStyle w:val="BodyText"/>
        <w:numPr>
          <w:ilvl w:val="0"/>
          <w:numId w:val="35"/>
        </w:numPr>
        <w:rPr>
          <w:color w:val="000000"/>
        </w:rPr>
      </w:pPr>
      <w:r>
        <w:rPr>
          <w:color w:val="000000"/>
        </w:rPr>
        <w:t>Change the WordPress config file located at:</w:t>
      </w:r>
    </w:p>
    <w:p w:rsidR="004A7D89" w:rsidRDefault="004A7D89" w:rsidP="009102CB">
      <w:pPr>
        <w:pStyle w:val="BodyText"/>
        <w:ind w:left="1800"/>
        <w:rPr>
          <w:color w:val="000000"/>
        </w:rPr>
      </w:pPr>
      <w:r>
        <w:rPr>
          <w:color w:val="000000"/>
        </w:rPr>
        <w:t>/components/com_wordpress/wp/wp-config.php</w:t>
      </w:r>
    </w:p>
    <w:p w:rsidR="004A7D89" w:rsidRDefault="004A7D89" w:rsidP="009102CB">
      <w:pPr>
        <w:pStyle w:val="BodyText"/>
        <w:numPr>
          <w:ilvl w:val="0"/>
          <w:numId w:val="35"/>
        </w:numPr>
        <w:rPr>
          <w:color w:val="000000"/>
        </w:rPr>
      </w:pPr>
      <w:r>
        <w:rPr>
          <w:color w:val="000000"/>
        </w:rPr>
        <w:t>Change the prefix to wp</w:t>
      </w:r>
      <w:r w:rsidR="00C869AA">
        <w:rPr>
          <w:color w:val="000000"/>
        </w:rPr>
        <w:t>_</w:t>
      </w:r>
    </w:p>
    <w:p w:rsidR="004A7D89" w:rsidRDefault="004A7D89" w:rsidP="0092359E">
      <w:pPr>
        <w:pStyle w:val="BodyText"/>
        <w:numPr>
          <w:ilvl w:val="0"/>
          <w:numId w:val="35"/>
        </w:numPr>
        <w:rPr>
          <w:color w:val="000000"/>
        </w:rPr>
      </w:pPr>
      <w:r>
        <w:rPr>
          <w:color w:val="000000"/>
        </w:rPr>
        <w:t>Enable Multisite.</w:t>
      </w:r>
    </w:p>
    <w:p w:rsidR="00B52E1C" w:rsidRDefault="004A7D89" w:rsidP="0092359E">
      <w:pPr>
        <w:pStyle w:val="BodyText"/>
        <w:numPr>
          <w:ilvl w:val="0"/>
          <w:numId w:val="35"/>
        </w:numPr>
        <w:rPr>
          <w:color w:val="000000"/>
        </w:rPr>
      </w:pPr>
      <w:r>
        <w:rPr>
          <w:color w:val="000000"/>
        </w:rPr>
        <w:t>Run the following database query and change the blog’s path to the path you want for your multisite. Also, change the domain dev.joompressblog.com to your own domain name</w:t>
      </w:r>
      <w:r w:rsidR="00B52E1C">
        <w:rPr>
          <w:color w:val="000000"/>
        </w:rPr>
        <w:t>.</w:t>
      </w:r>
    </w:p>
    <w:p w:rsidR="00B52E1C" w:rsidRDefault="00B52E1C" w:rsidP="00B52E1C">
      <w:pPr>
        <w:pStyle w:val="BodyText"/>
        <w:numPr>
          <w:ilvl w:val="1"/>
          <w:numId w:val="35"/>
        </w:numPr>
        <w:rPr>
          <w:color w:val="000000"/>
        </w:rPr>
      </w:pPr>
      <w:r w:rsidRPr="00B52E1C">
        <w:rPr>
          <w:color w:val="000000"/>
        </w:rPr>
        <w:t>INSERT INTO `jos_wp_options` ( `blog_id`, `option_name`, `option_value` ) VALUES ( 0, 'wpj_multisite_path', 'blogs' );</w:t>
      </w:r>
    </w:p>
    <w:p w:rsidR="00B52E1C" w:rsidRDefault="00B52E1C" w:rsidP="00B52E1C">
      <w:pPr>
        <w:pStyle w:val="BodyText"/>
        <w:numPr>
          <w:ilvl w:val="1"/>
          <w:numId w:val="35"/>
        </w:numPr>
        <w:rPr>
          <w:color w:val="000000"/>
        </w:rPr>
      </w:pPr>
      <w:r w:rsidRPr="00B52E1C">
        <w:rPr>
          <w:color w:val="000000"/>
        </w:rPr>
        <w:t>INSERT INTO `jos_wp_sitemeta` ( `site_id`, `meta_key`, `meta_value`) VALUES (1, 'siteurl', 'http://dev.joompressblog.com/blogs/');</w:t>
      </w:r>
    </w:p>
    <w:p w:rsidR="00E6386E" w:rsidRDefault="00E6386E" w:rsidP="0092359E">
      <w:pPr>
        <w:pStyle w:val="BodyText"/>
        <w:numPr>
          <w:ilvl w:val="0"/>
          <w:numId w:val="35"/>
        </w:numPr>
        <w:rPr>
          <w:color w:val="000000"/>
        </w:rPr>
      </w:pPr>
      <w:r>
        <w:rPr>
          <w:color w:val="000000"/>
        </w:rPr>
        <w:t>Upload the WordPress files to the new directory name that you chose.</w:t>
      </w:r>
    </w:p>
    <w:p w:rsidR="00E6386E" w:rsidRDefault="00E6386E" w:rsidP="0092359E">
      <w:pPr>
        <w:pStyle w:val="BodyText"/>
        <w:numPr>
          <w:ilvl w:val="0"/>
          <w:numId w:val="35"/>
        </w:numPr>
        <w:rPr>
          <w:color w:val="000000"/>
        </w:rPr>
      </w:pPr>
      <w:r>
        <w:rPr>
          <w:color w:val="000000"/>
        </w:rPr>
        <w:t>Rename the ms-index.php file to index.php</w:t>
      </w:r>
    </w:p>
    <w:p w:rsidR="00E6386E" w:rsidRDefault="00E6386E" w:rsidP="0092359E">
      <w:pPr>
        <w:pStyle w:val="BodyText"/>
        <w:numPr>
          <w:ilvl w:val="0"/>
          <w:numId w:val="35"/>
        </w:numPr>
        <w:rPr>
          <w:color w:val="000000"/>
        </w:rPr>
      </w:pPr>
      <w:r>
        <w:rPr>
          <w:color w:val="000000"/>
        </w:rPr>
        <w:t xml:space="preserve">Move the </w:t>
      </w:r>
      <w:r w:rsidR="00F200A8">
        <w:rPr>
          <w:color w:val="000000"/>
        </w:rPr>
        <w:t>EveryHome</w:t>
      </w:r>
      <w:r>
        <w:rPr>
          <w:color w:val="000000"/>
        </w:rPr>
        <w:t xml:space="preserve"> template folder.</w:t>
      </w:r>
    </w:p>
    <w:p w:rsidR="00851C74" w:rsidRDefault="00851C74" w:rsidP="0092359E">
      <w:pPr>
        <w:pStyle w:val="BodyText"/>
        <w:numPr>
          <w:ilvl w:val="0"/>
          <w:numId w:val="35"/>
        </w:numPr>
        <w:rPr>
          <w:color w:val="000000"/>
        </w:rPr>
      </w:pPr>
      <w:r>
        <w:rPr>
          <w:color w:val="000000"/>
        </w:rPr>
        <w:t>Change all of the blog paths in the database to be prefixed with the new blog path.</w:t>
      </w:r>
    </w:p>
    <w:p w:rsidR="00851C74" w:rsidRDefault="00851C74" w:rsidP="0092359E">
      <w:pPr>
        <w:pStyle w:val="BodyText"/>
        <w:numPr>
          <w:ilvl w:val="0"/>
          <w:numId w:val="35"/>
        </w:numPr>
        <w:rPr>
          <w:color w:val="000000"/>
        </w:rPr>
      </w:pPr>
      <w:r>
        <w:rPr>
          <w:color w:val="000000"/>
        </w:rPr>
        <w:t>Write the following constant to the wp-config</w:t>
      </w:r>
      <w:r w:rsidR="00F200A8">
        <w:rPr>
          <w:color w:val="000000"/>
        </w:rPr>
        <w:t>.php file in the new multisite W</w:t>
      </w:r>
      <w:r w:rsidR="00353CA2">
        <w:rPr>
          <w:color w:val="000000"/>
        </w:rPr>
        <w:t>ordP</w:t>
      </w:r>
      <w:r>
        <w:rPr>
          <w:color w:val="000000"/>
        </w:rPr>
        <w:t>ress directory.</w:t>
      </w:r>
    </w:p>
    <w:p w:rsidR="00851C74" w:rsidRDefault="00851C74" w:rsidP="00AA4BEC">
      <w:pPr>
        <w:pStyle w:val="BodyText"/>
        <w:ind w:left="1800"/>
        <w:rPr>
          <w:color w:val="000000"/>
        </w:rPr>
      </w:pPr>
      <w:r w:rsidRPr="00851C74">
        <w:rPr>
          <w:color w:val="000000"/>
        </w:rPr>
        <w:t>define('WP_ALLOW_MULTISITE', true);</w:t>
      </w:r>
    </w:p>
    <w:p w:rsidR="00826308" w:rsidRDefault="00851C74" w:rsidP="0092359E">
      <w:pPr>
        <w:pStyle w:val="BodyText"/>
        <w:numPr>
          <w:ilvl w:val="0"/>
          <w:numId w:val="35"/>
        </w:numPr>
        <w:rPr>
          <w:color w:val="000000"/>
        </w:rPr>
      </w:pPr>
      <w:r>
        <w:rPr>
          <w:color w:val="000000"/>
        </w:rPr>
        <w:t>Upload the WordPress folder that you downloaded earlier.</w:t>
      </w:r>
    </w:p>
    <w:p w:rsidR="00851C74" w:rsidRPr="00826308" w:rsidRDefault="00826308" w:rsidP="00826308">
      <w:pPr>
        <w:pStyle w:val="BodyText"/>
        <w:numPr>
          <w:ilvl w:val="0"/>
          <w:numId w:val="35"/>
        </w:numPr>
        <w:rPr>
          <w:color w:val="000000"/>
        </w:rPr>
      </w:pPr>
      <w:r>
        <w:rPr>
          <w:color w:val="000000"/>
        </w:rPr>
        <w:t>Update any modules you were previously using.</w:t>
      </w:r>
    </w:p>
    <w:p w:rsidR="00100662" w:rsidRDefault="00851C74" w:rsidP="009268CB">
      <w:pPr>
        <w:pStyle w:val="BodyText"/>
        <w:numPr>
          <w:ilvl w:val="0"/>
          <w:numId w:val="35"/>
        </w:numPr>
        <w:rPr>
          <w:color w:val="000000"/>
        </w:rPr>
      </w:pPr>
      <w:r>
        <w:rPr>
          <w:color w:val="000000"/>
        </w:rPr>
        <w:t xml:space="preserve">Fix your menu item </w:t>
      </w:r>
      <w:r w:rsidR="00523544">
        <w:rPr>
          <w:color w:val="000000"/>
        </w:rPr>
        <w:t>to</w:t>
      </w:r>
      <w:r>
        <w:rPr>
          <w:color w:val="000000"/>
        </w:rPr>
        <w:t xml:space="preserve"> your blog to match the new path to your blogs.</w:t>
      </w:r>
      <w:r w:rsidR="005E3984">
        <w:rPr>
          <w:color w:val="000000"/>
        </w:rPr>
        <w:t xml:space="preserve"> </w:t>
      </w:r>
      <w:r w:rsidR="00AF5C97">
        <w:rPr>
          <w:color w:val="000000"/>
        </w:rPr>
        <w:t xml:space="preserve"> The menu alias must match the name of the directory you created in step 17. </w:t>
      </w:r>
      <w:r w:rsidR="005E3984">
        <w:rPr>
          <w:color w:val="000000"/>
        </w:rPr>
        <w:t>The migration is now complete.</w:t>
      </w:r>
      <w:r>
        <w:rPr>
          <w:color w:val="000000"/>
        </w:rPr>
        <w:t xml:space="preserve"> </w:t>
      </w:r>
    </w:p>
    <w:p w:rsidR="00100662" w:rsidRPr="00100662" w:rsidRDefault="00100662" w:rsidP="00100662">
      <w:pPr>
        <w:pStyle w:val="Heading1"/>
      </w:pPr>
      <w:bookmarkStart w:id="47" w:name="_Toc178749324"/>
      <w:r>
        <w:t>Upgrading from Wordpress For Joomla! 3.x to a newer version</w:t>
      </w:r>
      <w:bookmarkEnd w:id="47"/>
    </w:p>
    <w:p w:rsidR="00100662" w:rsidRDefault="00100662" w:rsidP="00100662">
      <w:pPr>
        <w:pStyle w:val="BodyText"/>
        <w:rPr>
          <w:color w:val="000000"/>
        </w:rPr>
      </w:pPr>
      <w:r>
        <w:rPr>
          <w:color w:val="000000"/>
        </w:rPr>
        <w:t>If you already have Wordpress for Joomla 3.x and would like to upgrade to a newer version, please follow the steps below. An example of this scenario would be upgrading from Wordpress for Joomla! 3.0.1.2 to Wordpress for Joomla! 3.2.1.</w:t>
      </w:r>
      <w:r>
        <w:rPr>
          <w:color w:val="000000"/>
        </w:rPr>
        <w:br/>
      </w:r>
      <w:r>
        <w:rPr>
          <w:color w:val="000000"/>
        </w:rPr>
        <w:br/>
      </w:r>
      <w:r>
        <w:rPr>
          <w:color w:val="000000"/>
        </w:rPr>
        <w:tab/>
        <w:t>1.  Backup Wordpress for Joomla’s files and database tables.</w:t>
      </w:r>
    </w:p>
    <w:p w:rsidR="00100662" w:rsidRDefault="00100662" w:rsidP="00100662">
      <w:pPr>
        <w:pStyle w:val="BodyText"/>
        <w:ind w:left="720"/>
        <w:rPr>
          <w:color w:val="000000"/>
        </w:rPr>
      </w:pPr>
      <w:r>
        <w:rPr>
          <w:color w:val="000000"/>
        </w:rPr>
        <w:t>2.  Install the newer version of the component over the old one using the Joomla! extension manager. That is, do not remove the old component prior to installing the new package. If the old component is uninstalled, it will potentially remove media uploads, themes, and plugins.</w:t>
      </w:r>
    </w:p>
    <w:p w:rsidR="009E0BB8" w:rsidRDefault="00100662" w:rsidP="00100662">
      <w:pPr>
        <w:pStyle w:val="BodyText"/>
        <w:rPr>
          <w:color w:val="000000"/>
        </w:rPr>
      </w:pPr>
      <w:r>
        <w:rPr>
          <w:color w:val="000000"/>
        </w:rPr>
        <w:tab/>
        <w:t>3.  Verify the upgrade went correctly.</w:t>
      </w:r>
    </w:p>
    <w:p w:rsidR="009E0BB8" w:rsidRDefault="009E0BB8" w:rsidP="009E0BB8">
      <w:pPr>
        <w:pStyle w:val="Heading1"/>
      </w:pPr>
      <w:bookmarkStart w:id="48" w:name="_Toc178749325"/>
      <w:r>
        <w:t>Troubleshooting</w:t>
      </w:r>
      <w:bookmarkEnd w:id="48"/>
    </w:p>
    <w:p w:rsidR="009E0BB8" w:rsidRDefault="009E0BB8" w:rsidP="009E0BB8">
      <w:pPr>
        <w:pStyle w:val="Heading2"/>
      </w:pPr>
      <w:bookmarkStart w:id="49" w:name="_Toc178749326"/>
      <w:r>
        <w:t>I</w:t>
      </w:r>
      <w:r w:rsidR="000C2B1D">
        <w:t>nstallation</w:t>
      </w:r>
      <w:bookmarkEnd w:id="49"/>
    </w:p>
    <w:p w:rsidR="009E0BB8" w:rsidRPr="009E0BB8" w:rsidRDefault="009E0BB8" w:rsidP="009E0BB8">
      <w:pPr>
        <w:pStyle w:val="BodyText"/>
        <w:rPr>
          <w:color w:val="000000"/>
        </w:rPr>
      </w:pPr>
      <w:r w:rsidRPr="009E0BB8">
        <w:rPr>
          <w:color w:val="000000"/>
        </w:rPr>
        <w:t>Sometimes due to a failed install</w:t>
      </w:r>
      <w:r w:rsidR="00024806">
        <w:rPr>
          <w:color w:val="000000"/>
        </w:rPr>
        <w:t>ation</w:t>
      </w:r>
      <w:r w:rsidRPr="009E0BB8">
        <w:rPr>
          <w:color w:val="000000"/>
        </w:rPr>
        <w:t xml:space="preserve"> of the uploaded zip file, it is advantageous (or even the only option) to install Wordpress for Joomla! from a directory</w:t>
      </w:r>
      <w:r w:rsidR="00095E08">
        <w:rPr>
          <w:color w:val="000000"/>
        </w:rPr>
        <w:t>.  This can be caused by</w:t>
      </w:r>
      <w:r w:rsidRPr="009E0BB8">
        <w:rPr>
          <w:color w:val="000000"/>
        </w:rPr>
        <w:t>:</w:t>
      </w:r>
    </w:p>
    <w:p w:rsidR="00CE3F83" w:rsidRDefault="009E0BB8" w:rsidP="00CE3F83">
      <w:pPr>
        <w:pStyle w:val="BodyText"/>
        <w:numPr>
          <w:ilvl w:val="0"/>
          <w:numId w:val="38"/>
        </w:numPr>
        <w:rPr>
          <w:color w:val="000000"/>
        </w:rPr>
      </w:pPr>
      <w:r w:rsidRPr="009E0BB8">
        <w:rPr>
          <w:color w:val="000000"/>
        </w:rPr>
        <w:t xml:space="preserve">The file </w:t>
      </w:r>
      <w:r w:rsidR="00095E08">
        <w:rPr>
          <w:color w:val="000000"/>
        </w:rPr>
        <w:t>being unable to</w:t>
      </w:r>
      <w:r w:rsidRPr="009E0BB8">
        <w:rPr>
          <w:color w:val="000000"/>
        </w:rPr>
        <w:t xml:space="preserve"> be unzipped due to a server problem.</w:t>
      </w:r>
    </w:p>
    <w:p w:rsidR="00CE3F83" w:rsidRDefault="006C7273" w:rsidP="00CE3F83">
      <w:pPr>
        <w:pStyle w:val="BodyText"/>
        <w:numPr>
          <w:ilvl w:val="0"/>
          <w:numId w:val="38"/>
        </w:numPr>
        <w:rPr>
          <w:color w:val="000000"/>
        </w:rPr>
      </w:pPr>
      <w:r>
        <w:rPr>
          <w:color w:val="000000"/>
        </w:rPr>
        <w:t>The upload_max_filesize v</w:t>
      </w:r>
      <w:r w:rsidR="00CE3F83" w:rsidRPr="009E0BB8">
        <w:rPr>
          <w:color w:val="000000"/>
        </w:rPr>
        <w:t>ariable is set to</w:t>
      </w:r>
      <w:r w:rsidR="003637D4">
        <w:rPr>
          <w:color w:val="000000"/>
        </w:rPr>
        <w:t xml:space="preserve">o low </w:t>
      </w:r>
      <w:r w:rsidR="00CE3F83">
        <w:rPr>
          <w:color w:val="000000"/>
        </w:rPr>
        <w:t>preventing the upload</w:t>
      </w:r>
      <w:r w:rsidR="003637D4">
        <w:rPr>
          <w:color w:val="000000"/>
        </w:rPr>
        <w:t>.</w:t>
      </w:r>
    </w:p>
    <w:p w:rsidR="009E0BB8" w:rsidRPr="009E0BB8" w:rsidRDefault="00CE3F83" w:rsidP="00CE3F83">
      <w:pPr>
        <w:pStyle w:val="BodyText"/>
        <w:numPr>
          <w:ilvl w:val="0"/>
          <w:numId w:val="38"/>
        </w:numPr>
        <w:rPr>
          <w:color w:val="000000"/>
        </w:rPr>
      </w:pPr>
      <w:r w:rsidRPr="009E0BB8">
        <w:rPr>
          <w:color w:val="000000"/>
        </w:rPr>
        <w:t xml:space="preserve">Permission configuration </w:t>
      </w:r>
      <w:r w:rsidR="00110A6C">
        <w:rPr>
          <w:color w:val="000000"/>
        </w:rPr>
        <w:t>issue</w:t>
      </w:r>
      <w:r w:rsidRPr="009E0BB8">
        <w:rPr>
          <w:color w:val="000000"/>
        </w:rPr>
        <w:t>s on the server.</w:t>
      </w:r>
    </w:p>
    <w:p w:rsidR="00CE3F83" w:rsidRDefault="009E0BB8" w:rsidP="00CE3F83">
      <w:pPr>
        <w:pStyle w:val="BodyText"/>
        <w:rPr>
          <w:color w:val="000000"/>
        </w:rPr>
      </w:pPr>
      <w:r w:rsidRPr="009E0BB8">
        <w:rPr>
          <w:color w:val="000000"/>
        </w:rPr>
        <w:t>Installing from d</w:t>
      </w:r>
      <w:r w:rsidR="00CE3F83">
        <w:rPr>
          <w:color w:val="000000"/>
        </w:rPr>
        <w:t>irectory can be accomplished by</w:t>
      </w:r>
      <w:r w:rsidR="00A9290F">
        <w:rPr>
          <w:color w:val="000000"/>
        </w:rPr>
        <w:t xml:space="preserve"> following these steps</w:t>
      </w:r>
      <w:r w:rsidR="00CE3F83">
        <w:rPr>
          <w:color w:val="000000"/>
        </w:rPr>
        <w:t>:</w:t>
      </w:r>
    </w:p>
    <w:p w:rsidR="00CE3F83" w:rsidRDefault="00A9290F" w:rsidP="00CE3F83">
      <w:pPr>
        <w:pStyle w:val="BodyText"/>
        <w:numPr>
          <w:ilvl w:val="0"/>
          <w:numId w:val="39"/>
        </w:numPr>
        <w:rPr>
          <w:color w:val="000000"/>
        </w:rPr>
      </w:pPr>
      <w:r>
        <w:rPr>
          <w:color w:val="000000"/>
        </w:rPr>
        <w:t>Unzip the com_wordpress_3.0.x.zip file</w:t>
      </w:r>
      <w:r w:rsidR="009E0BB8" w:rsidRPr="009E0BB8">
        <w:rPr>
          <w:color w:val="000000"/>
        </w:rPr>
        <w:t xml:space="preserve"> which will generate the </w:t>
      </w:r>
      <w:r>
        <w:rPr>
          <w:color w:val="000000"/>
        </w:rPr>
        <w:t>directory /com_wordpress_3.0.x</w:t>
      </w:r>
      <w:r w:rsidR="009E0BB8" w:rsidRPr="009E0BB8">
        <w:rPr>
          <w:color w:val="000000"/>
        </w:rPr>
        <w:t>/</w:t>
      </w:r>
    </w:p>
    <w:p w:rsidR="00CE3F83" w:rsidRDefault="00CE3F83" w:rsidP="00CE3F83">
      <w:pPr>
        <w:pStyle w:val="BodyText"/>
        <w:numPr>
          <w:ilvl w:val="0"/>
          <w:numId w:val="39"/>
        </w:numPr>
        <w:rPr>
          <w:color w:val="000000"/>
        </w:rPr>
      </w:pPr>
      <w:r w:rsidRPr="009E0BB8">
        <w:rPr>
          <w:color w:val="000000"/>
        </w:rPr>
        <w:t>Upload</w:t>
      </w:r>
      <w:r w:rsidR="00A9290F">
        <w:rPr>
          <w:color w:val="000000"/>
        </w:rPr>
        <w:t xml:space="preserve"> the</w:t>
      </w:r>
      <w:r w:rsidRPr="009E0BB8">
        <w:rPr>
          <w:color w:val="000000"/>
        </w:rPr>
        <w:t xml:space="preserve"> directory to /[your joomla site]/tmp</w:t>
      </w:r>
    </w:p>
    <w:p w:rsidR="00CE3F83" w:rsidRDefault="00CE3F83" w:rsidP="00CE3F83">
      <w:pPr>
        <w:pStyle w:val="BodyText"/>
        <w:numPr>
          <w:ilvl w:val="0"/>
          <w:numId w:val="39"/>
        </w:numPr>
        <w:rPr>
          <w:color w:val="000000"/>
        </w:rPr>
      </w:pPr>
      <w:r w:rsidRPr="009E0BB8">
        <w:rPr>
          <w:color w:val="000000"/>
        </w:rPr>
        <w:t>Log into the Joomla ba</w:t>
      </w:r>
      <w:r>
        <w:rPr>
          <w:color w:val="000000"/>
        </w:rPr>
        <w:t>ck-end and go to Extensions-&gt;</w:t>
      </w:r>
      <w:r w:rsidRPr="009E0BB8">
        <w:rPr>
          <w:color w:val="000000"/>
        </w:rPr>
        <w:t>Install/Uninstall</w:t>
      </w:r>
    </w:p>
    <w:p w:rsidR="00CE3F83" w:rsidRDefault="00CE3F83" w:rsidP="00CE3F83">
      <w:pPr>
        <w:pStyle w:val="BodyText"/>
        <w:numPr>
          <w:ilvl w:val="0"/>
          <w:numId w:val="39"/>
        </w:numPr>
        <w:rPr>
          <w:color w:val="000000"/>
        </w:rPr>
      </w:pPr>
      <w:r w:rsidRPr="009E0BB8">
        <w:rPr>
          <w:color w:val="000000"/>
        </w:rPr>
        <w:t xml:space="preserve">In the </w:t>
      </w:r>
      <w:r w:rsidR="00A9290F">
        <w:rPr>
          <w:color w:val="000000"/>
        </w:rPr>
        <w:t>“</w:t>
      </w:r>
      <w:r w:rsidRPr="009E0BB8">
        <w:rPr>
          <w:color w:val="000000"/>
        </w:rPr>
        <w:t>Install from directory</w:t>
      </w:r>
      <w:r w:rsidR="00A9290F">
        <w:rPr>
          <w:color w:val="000000"/>
        </w:rPr>
        <w:t>”</w:t>
      </w:r>
      <w:r w:rsidRPr="009E0BB8">
        <w:rPr>
          <w:color w:val="000000"/>
        </w:rPr>
        <w:t xml:space="preserve"> field, </w:t>
      </w:r>
      <w:r w:rsidR="00A9290F">
        <w:rPr>
          <w:color w:val="000000"/>
        </w:rPr>
        <w:t xml:space="preserve">add the path to the file.  Depending on the server configuration, the field </w:t>
      </w:r>
      <w:r w:rsidRPr="009E0BB8">
        <w:rPr>
          <w:color w:val="000000"/>
        </w:rPr>
        <w:t xml:space="preserve">should have the path </w:t>
      </w:r>
      <w:r w:rsidR="00A9290F">
        <w:rPr>
          <w:color w:val="000000"/>
        </w:rPr>
        <w:t xml:space="preserve">to </w:t>
      </w:r>
      <w:r w:rsidRPr="009E0BB8">
        <w:rPr>
          <w:color w:val="000000"/>
        </w:rPr>
        <w:t>the tmp directory from ste</w:t>
      </w:r>
      <w:r w:rsidR="00A9290F">
        <w:rPr>
          <w:color w:val="000000"/>
        </w:rPr>
        <w:t>p two filled out so you can simply add /com_wordpress_3.0.x</w:t>
      </w:r>
      <w:r w:rsidRPr="009E0BB8">
        <w:rPr>
          <w:color w:val="000000"/>
        </w:rPr>
        <w:t>/ to the end.</w:t>
      </w:r>
    </w:p>
    <w:p w:rsidR="00CE3F83" w:rsidRDefault="00CE3F83" w:rsidP="00CE3F83">
      <w:pPr>
        <w:pStyle w:val="BodyText"/>
        <w:numPr>
          <w:ilvl w:val="0"/>
          <w:numId w:val="39"/>
        </w:numPr>
        <w:rPr>
          <w:color w:val="000000"/>
        </w:rPr>
      </w:pPr>
      <w:r w:rsidRPr="009E0BB8">
        <w:rPr>
          <w:color w:val="000000"/>
        </w:rPr>
        <w:t>Click</w:t>
      </w:r>
      <w:r w:rsidR="00A9290F">
        <w:rPr>
          <w:color w:val="000000"/>
        </w:rPr>
        <w:t xml:space="preserve"> </w:t>
      </w:r>
      <w:r w:rsidR="00E25888">
        <w:rPr>
          <w:color w:val="000000"/>
        </w:rPr>
        <w:t>“</w:t>
      </w:r>
      <w:r w:rsidRPr="009E0BB8">
        <w:rPr>
          <w:color w:val="000000"/>
        </w:rPr>
        <w:t>Install</w:t>
      </w:r>
      <w:r w:rsidR="00E25888">
        <w:rPr>
          <w:color w:val="000000"/>
        </w:rPr>
        <w:t>”</w:t>
      </w:r>
      <w:r w:rsidRPr="009E0BB8">
        <w:rPr>
          <w:color w:val="000000"/>
        </w:rPr>
        <w:t xml:space="preserve"> to the right of the field.</w:t>
      </w:r>
    </w:p>
    <w:p w:rsidR="00CE3F83" w:rsidRPr="00CE3F83" w:rsidRDefault="00CE3F83" w:rsidP="00CE3F83">
      <w:pPr>
        <w:pStyle w:val="BodyText"/>
        <w:numPr>
          <w:ilvl w:val="0"/>
          <w:numId w:val="39"/>
        </w:numPr>
        <w:rPr>
          <w:color w:val="000000"/>
        </w:rPr>
      </w:pPr>
      <w:r w:rsidRPr="009E0BB8">
        <w:rPr>
          <w:color w:val="000000"/>
        </w:rPr>
        <w:t>Enjoy your successful installation!</w:t>
      </w:r>
    </w:p>
    <w:p w:rsidR="00CE3F83" w:rsidRPr="00CE3F83" w:rsidRDefault="00CE3F83" w:rsidP="00CE3F83">
      <w:pPr>
        <w:pStyle w:val="Heading2"/>
      </w:pPr>
      <w:bookmarkStart w:id="50" w:name="_Toc178749327"/>
      <w:r>
        <w:t>Blank Pages</w:t>
      </w:r>
      <w:bookmarkEnd w:id="50"/>
    </w:p>
    <w:p w:rsidR="00CE3F83" w:rsidRPr="00CE3F83" w:rsidRDefault="00CE3F83" w:rsidP="00D97340">
      <w:pPr>
        <w:pStyle w:val="BodyText"/>
        <w:rPr>
          <w:color w:val="000000"/>
        </w:rPr>
      </w:pPr>
      <w:r>
        <w:rPr>
          <w:color w:val="000000"/>
        </w:rPr>
        <w:t>Setting</w:t>
      </w:r>
      <w:r w:rsidRPr="00CE3F83">
        <w:rPr>
          <w:color w:val="000000"/>
        </w:rPr>
        <w:t xml:space="preserve"> error rep</w:t>
      </w:r>
      <w:r>
        <w:rPr>
          <w:color w:val="000000"/>
        </w:rPr>
        <w:t xml:space="preserve">orting to maximum, even if momentarily, </w:t>
      </w:r>
      <w:r w:rsidRPr="00CE3F83">
        <w:rPr>
          <w:color w:val="000000"/>
        </w:rPr>
        <w:t xml:space="preserve">will typically display a useful error </w:t>
      </w:r>
      <w:r>
        <w:rPr>
          <w:color w:val="000000"/>
        </w:rPr>
        <w:t>and provide</w:t>
      </w:r>
      <w:r w:rsidR="00D97340">
        <w:rPr>
          <w:color w:val="000000"/>
        </w:rPr>
        <w:t xml:space="preserve"> something to work with</w:t>
      </w:r>
      <w:r w:rsidR="00956077">
        <w:rPr>
          <w:color w:val="000000"/>
        </w:rPr>
        <w:t>.  This can be performed by completing the following steps</w:t>
      </w:r>
      <w:r w:rsidRPr="00CE3F83">
        <w:rPr>
          <w:color w:val="000000"/>
        </w:rPr>
        <w:t>:</w:t>
      </w:r>
    </w:p>
    <w:p w:rsidR="00CE3F83" w:rsidRDefault="00956077" w:rsidP="00CE3F83">
      <w:pPr>
        <w:pStyle w:val="BodyText"/>
        <w:numPr>
          <w:ilvl w:val="0"/>
          <w:numId w:val="37"/>
        </w:numPr>
        <w:rPr>
          <w:color w:val="000000"/>
        </w:rPr>
      </w:pPr>
      <w:r>
        <w:rPr>
          <w:color w:val="000000"/>
        </w:rPr>
        <w:t>Log</w:t>
      </w:r>
      <w:r w:rsidR="00CE3F83" w:rsidRPr="00CE3F83">
        <w:rPr>
          <w:color w:val="000000"/>
        </w:rPr>
        <w:t xml:space="preserve"> into your Joomla administrator backend.</w:t>
      </w:r>
    </w:p>
    <w:p w:rsidR="00CE3F83" w:rsidRDefault="00956077" w:rsidP="00CE3F83">
      <w:pPr>
        <w:pStyle w:val="BodyText"/>
        <w:numPr>
          <w:ilvl w:val="0"/>
          <w:numId w:val="37"/>
        </w:numPr>
        <w:rPr>
          <w:color w:val="000000"/>
        </w:rPr>
      </w:pPr>
      <w:r>
        <w:rPr>
          <w:color w:val="000000"/>
        </w:rPr>
        <w:t>Go</w:t>
      </w:r>
      <w:r w:rsidR="00CE3F83" w:rsidRPr="00CE3F83">
        <w:rPr>
          <w:color w:val="000000"/>
        </w:rPr>
        <w:t xml:space="preserve"> to Site-&gt;Global Configuration-&gt;Server</w:t>
      </w:r>
      <w:r>
        <w:rPr>
          <w:color w:val="000000"/>
        </w:rPr>
        <w:t>.</w:t>
      </w:r>
    </w:p>
    <w:p w:rsidR="00CE3F83" w:rsidRDefault="00CE3F83" w:rsidP="00CE3F83">
      <w:pPr>
        <w:pStyle w:val="BodyText"/>
        <w:numPr>
          <w:ilvl w:val="0"/>
          <w:numId w:val="37"/>
        </w:numPr>
        <w:rPr>
          <w:color w:val="000000"/>
        </w:rPr>
      </w:pPr>
      <w:r w:rsidRPr="00CE3F83">
        <w:rPr>
          <w:color w:val="000000"/>
        </w:rPr>
        <w:t>Take note of your current error reporting setting then set "Error reporting" to maximum.</w:t>
      </w:r>
    </w:p>
    <w:p w:rsidR="00CE3F83" w:rsidRDefault="00CE3F83" w:rsidP="00CE3F83">
      <w:pPr>
        <w:pStyle w:val="BodyText"/>
        <w:numPr>
          <w:ilvl w:val="0"/>
          <w:numId w:val="37"/>
        </w:numPr>
        <w:rPr>
          <w:color w:val="000000"/>
        </w:rPr>
      </w:pPr>
      <w:r w:rsidRPr="00CE3F83">
        <w:rPr>
          <w:color w:val="000000"/>
        </w:rPr>
        <w:t>Reload your page and take note of t</w:t>
      </w:r>
      <w:r w:rsidR="000F4F43">
        <w:rPr>
          <w:color w:val="000000"/>
        </w:rPr>
        <w:t>he errors</w:t>
      </w:r>
      <w:r w:rsidRPr="00CE3F83">
        <w:rPr>
          <w:color w:val="000000"/>
        </w:rPr>
        <w:t>.</w:t>
      </w:r>
    </w:p>
    <w:p w:rsidR="00154716" w:rsidRDefault="00A16A85" w:rsidP="00884BEA">
      <w:pPr>
        <w:pStyle w:val="BodyText"/>
        <w:numPr>
          <w:ilvl w:val="0"/>
          <w:numId w:val="37"/>
        </w:numPr>
        <w:rPr>
          <w:color w:val="000000"/>
        </w:rPr>
      </w:pPr>
      <w:r>
        <w:rPr>
          <w:color w:val="000000"/>
        </w:rPr>
        <w:t xml:space="preserve">Set your error reporting </w:t>
      </w:r>
      <w:r w:rsidR="00CE3F83" w:rsidRPr="00CE3F83">
        <w:rPr>
          <w:color w:val="000000"/>
        </w:rPr>
        <w:t>to what it was</w:t>
      </w:r>
      <w:r w:rsidR="00D545E0">
        <w:rPr>
          <w:color w:val="000000"/>
        </w:rPr>
        <w:t xml:space="preserve"> set to</w:t>
      </w:r>
      <w:r w:rsidR="00CE3F83" w:rsidRPr="00CE3F83">
        <w:rPr>
          <w:color w:val="000000"/>
        </w:rPr>
        <w:t xml:space="preserve"> in step 3.</w:t>
      </w:r>
    </w:p>
    <w:p w:rsidR="00CE3F83" w:rsidRPr="00884BEA" w:rsidRDefault="002C1CC6" w:rsidP="00884BEA">
      <w:pPr>
        <w:pStyle w:val="BodyText"/>
        <w:numPr>
          <w:ilvl w:val="0"/>
          <w:numId w:val="37"/>
        </w:numPr>
        <w:rPr>
          <w:color w:val="000000"/>
        </w:rPr>
      </w:pPr>
      <w:r>
        <w:rPr>
          <w:color w:val="000000"/>
        </w:rPr>
        <w:t xml:space="preserve">Search for the error </w:t>
      </w:r>
      <w:r w:rsidR="00154716">
        <w:rPr>
          <w:color w:val="000000"/>
        </w:rPr>
        <w:t xml:space="preserve">using a search engine and the search </w:t>
      </w:r>
      <w:r w:rsidR="00057065">
        <w:rPr>
          <w:color w:val="000000"/>
        </w:rPr>
        <w:t>box</w:t>
      </w:r>
      <w:r w:rsidR="00154716">
        <w:rPr>
          <w:color w:val="000000"/>
        </w:rPr>
        <w:t xml:space="preserve"> on the ‘corePHP’ forums.</w:t>
      </w:r>
      <w:r w:rsidR="00031AA8">
        <w:rPr>
          <w:color w:val="000000"/>
        </w:rPr>
        <w:t xml:space="preserve">  If the error contains the full path to the file, make sure to remove the part of the path that is unique to </w:t>
      </w:r>
      <w:r w:rsidR="00826680">
        <w:rPr>
          <w:color w:val="000000"/>
        </w:rPr>
        <w:t>your</w:t>
      </w:r>
      <w:r w:rsidR="00031AA8">
        <w:rPr>
          <w:color w:val="000000"/>
        </w:rPr>
        <w:t xml:space="preserve"> Joomla installation for increased search results.</w:t>
      </w:r>
    </w:p>
    <w:p w:rsidR="002A661C" w:rsidRDefault="002A661C" w:rsidP="002A661C">
      <w:pPr>
        <w:pStyle w:val="Heading2"/>
      </w:pPr>
      <w:bookmarkStart w:id="51" w:name="_Toc178749328"/>
      <w:r>
        <w:t>403 Messages</w:t>
      </w:r>
      <w:bookmarkEnd w:id="51"/>
    </w:p>
    <w:p w:rsidR="002A661C" w:rsidRDefault="002A661C" w:rsidP="002A661C">
      <w:pPr>
        <w:pStyle w:val="BodyText"/>
      </w:pPr>
      <w:r>
        <w:t>On some servers, “403 Forbidden” could be displayed by attempting to access Wordpress for Joomla! This is usually because there have been rules added to the .htaccess file in the root of the Joomla installation.  Some ways to troubleshoot the issue are to try commenting out “security” rules or briefly renaming the .htaccess file altogether to disable it.</w:t>
      </w:r>
    </w:p>
    <w:p w:rsidR="00CE3F83" w:rsidRDefault="00CE3F83" w:rsidP="00CE3F83">
      <w:pPr>
        <w:pStyle w:val="Heading2"/>
      </w:pPr>
      <w:bookmarkStart w:id="52" w:name="_Toc178749329"/>
      <w:r>
        <w:t>404 M</w:t>
      </w:r>
      <w:r w:rsidR="005A2F0C">
        <w:t>essages</w:t>
      </w:r>
      <w:bookmarkEnd w:id="52"/>
    </w:p>
    <w:p w:rsidR="00D32CC8" w:rsidRDefault="00CE3F83" w:rsidP="00D32CC8">
      <w:pPr>
        <w:pStyle w:val="BodyText"/>
      </w:pPr>
      <w:r>
        <w:t>If you are re</w:t>
      </w:r>
      <w:r w:rsidR="008126A0">
        <w:t xml:space="preserve">ceiving 404 errors and </w:t>
      </w:r>
      <w:r w:rsidR="001015AE">
        <w:t>either of the following conditions are true</w:t>
      </w:r>
      <w:r w:rsidR="008126A0">
        <w:t>,</w:t>
      </w:r>
      <w:r w:rsidR="001015AE">
        <w:t xml:space="preserve"> </w:t>
      </w:r>
      <w:r w:rsidR="000911EF">
        <w:t xml:space="preserve">make sure </w:t>
      </w:r>
      <w:r w:rsidR="001015AE">
        <w:t>that you have installed and configured the Wordpress system plugin:</w:t>
      </w:r>
    </w:p>
    <w:p w:rsidR="001015AE" w:rsidRDefault="001015AE" w:rsidP="00D32CC8">
      <w:pPr>
        <w:pStyle w:val="BodyText"/>
        <w:ind w:left="720"/>
      </w:pPr>
      <w:r>
        <w:t>1.</w:t>
      </w:r>
      <w:r w:rsidRPr="001015AE">
        <w:t xml:space="preserve"> </w:t>
      </w:r>
      <w:r>
        <w:t>You are using the Joomla’s native SEF and the .html extension in the Joomla! Global configuration.</w:t>
      </w:r>
      <w:r w:rsidR="00D32CC8">
        <w:br/>
      </w:r>
      <w:r>
        <w:br/>
        <w:t>2.</w:t>
      </w:r>
      <w:r w:rsidRPr="001015AE">
        <w:t xml:space="preserve"> </w:t>
      </w:r>
      <w:r>
        <w:t>You are using sh404SEF.</w:t>
      </w:r>
    </w:p>
    <w:p w:rsidR="0073633D" w:rsidRDefault="001015AE" w:rsidP="00F24722">
      <w:pPr>
        <w:pStyle w:val="BodyText"/>
      </w:pPr>
      <w:r>
        <w:t xml:space="preserve">The Wordpress system plugin is available in the download section here: </w:t>
      </w:r>
      <w:hyperlink r:id="rId24" w:history="1">
        <w:r w:rsidRPr="00060BC4">
          <w:rPr>
            <w:rStyle w:val="Hyperlink"/>
          </w:rPr>
          <w:t>https://www.corephp.com/members/clientarea.php?action=products</w:t>
        </w:r>
      </w:hyperlink>
    </w:p>
    <w:p w:rsidR="00076889" w:rsidRDefault="0073633D" w:rsidP="00F24722">
      <w:pPr>
        <w:pStyle w:val="BodyText"/>
      </w:pPr>
      <w:r>
        <w:t xml:space="preserve">404 errors may also be caused by not having a menu item </w:t>
      </w:r>
      <w:r w:rsidR="00893964">
        <w:t xml:space="preserve">created or </w:t>
      </w:r>
      <w:r>
        <w:t>published for the menu item type “Wordpress”</w:t>
      </w:r>
      <w:r w:rsidR="009C4DE7">
        <w:t xml:space="preserve">.  </w:t>
      </w:r>
      <w:r w:rsidR="008E6B2D">
        <w:t>Also,</w:t>
      </w:r>
      <w:r w:rsidR="00283CB1">
        <w:t xml:space="preserve"> creating</w:t>
      </w:r>
      <w:r w:rsidR="009C4DE7">
        <w:t xml:space="preserve"> an “External Link</w:t>
      </w:r>
      <w:r>
        <w:t xml:space="preserve">” to a URL such as </w:t>
      </w:r>
      <w:hyperlink r:id="rId25" w:history="1">
        <w:r w:rsidRPr="009341CD">
          <w:rPr>
            <w:rStyle w:val="Hyperlink"/>
          </w:rPr>
          <w:t>http://www.example.com/?option=com_wordpress</w:t>
        </w:r>
      </w:hyperlink>
      <w:r w:rsidR="00525A2C">
        <w:t xml:space="preserve"> or</w:t>
      </w:r>
      <w:r w:rsidR="00B16C75">
        <w:t xml:space="preserve"> </w:t>
      </w:r>
      <w:hyperlink r:id="rId26" w:history="1">
        <w:r w:rsidR="00B16C75" w:rsidRPr="009341CD">
          <w:rPr>
            <w:rStyle w:val="Hyperlink"/>
          </w:rPr>
          <w:t>http://www.example.com/blog</w:t>
        </w:r>
      </w:hyperlink>
      <w:r w:rsidR="00B16C75">
        <w:t xml:space="preserve"> </w:t>
      </w:r>
      <w:r>
        <w:t>will not create the proper routing for URL’s and may result in 404 errors.</w:t>
      </w:r>
    </w:p>
    <w:p w:rsidR="00076889" w:rsidRDefault="00076889" w:rsidP="00076889">
      <w:pPr>
        <w:pStyle w:val="Heading2"/>
      </w:pPr>
      <w:bookmarkStart w:id="53" w:name="_Toc178749330"/>
      <w:r>
        <w:t>500 Messages</w:t>
      </w:r>
      <w:bookmarkEnd w:id="53"/>
    </w:p>
    <w:p w:rsidR="00076889" w:rsidRDefault="00954CF7" w:rsidP="00076889">
      <w:pPr>
        <w:pStyle w:val="BodyText"/>
      </w:pPr>
      <w:r>
        <w:t>While the list is not all-inclusive, the following items most commonly cause 500 errors:</w:t>
      </w:r>
    </w:p>
    <w:p w:rsidR="00954CF7" w:rsidRDefault="00954CF7" w:rsidP="00076889">
      <w:pPr>
        <w:pStyle w:val="BodyText"/>
        <w:numPr>
          <w:ilvl w:val="0"/>
          <w:numId w:val="42"/>
        </w:numPr>
      </w:pPr>
      <w:r>
        <w:t>Incorrect folder permissions on one of the directories in the path /components/com_wordpress/wp/ or the Wordpress network directory, in a multisite installation. Folder permissions should be set to 755. Setting them too high and the server cannot display the information to visitors and setting them too low can prevent them from being displayed by servers with security software such as mod_security.</w:t>
      </w:r>
    </w:p>
    <w:p w:rsidR="00954CF7" w:rsidRDefault="00954CF7" w:rsidP="00076889">
      <w:pPr>
        <w:pStyle w:val="BodyText"/>
        <w:numPr>
          <w:ilvl w:val="0"/>
          <w:numId w:val="42"/>
        </w:numPr>
      </w:pPr>
      <w:r>
        <w:t>An incorrect directive in the .htaccess file in either the root of the Joomla! installation or the Wordpress network directory, if multisite is enabled.</w:t>
      </w:r>
    </w:p>
    <w:p w:rsidR="00954CF7" w:rsidRPr="00954CF7" w:rsidRDefault="00954CF7" w:rsidP="00076889">
      <w:pPr>
        <w:pStyle w:val="BodyText"/>
        <w:numPr>
          <w:ilvl w:val="0"/>
          <w:numId w:val="42"/>
        </w:numPr>
        <w:rPr>
          <w:color w:val="000000"/>
        </w:rPr>
      </w:pPr>
      <w:r>
        <w:t>PHP does not have enough memory allocated to it to execute the page.</w:t>
      </w:r>
    </w:p>
    <w:p w:rsidR="009E0BB8" w:rsidRPr="00954CF7" w:rsidRDefault="00954CF7" w:rsidP="00954CF7">
      <w:pPr>
        <w:pStyle w:val="BodyText"/>
        <w:rPr>
          <w:color w:val="000000"/>
        </w:rPr>
      </w:pPr>
      <w:r>
        <w:t xml:space="preserve">Most server software will log a useful message when a 500 error is encountered. These messages can be very helpful in troubleshooting a 500 error since the message is typically not output on the </w:t>
      </w:r>
      <w:r w:rsidR="00A17326">
        <w:t>page load. Most web host management software has a user friendly interface for viewing the logs. For example, on a cPanel server, you can log into cPanel then click the “Error Logs” icon.</w:t>
      </w:r>
      <w:r>
        <w:br/>
      </w:r>
    </w:p>
    <w:p w:rsidR="009E0BB8" w:rsidRDefault="009E0BB8" w:rsidP="009E0BB8">
      <w:pPr>
        <w:pStyle w:val="Heading1"/>
      </w:pPr>
      <w:bookmarkStart w:id="54" w:name="_Toc178749331"/>
      <w:r>
        <w:t>Support</w:t>
      </w:r>
      <w:bookmarkEnd w:id="54"/>
    </w:p>
    <w:p w:rsidR="009E0BB8" w:rsidRDefault="009E0BB8" w:rsidP="00F24722">
      <w:pPr>
        <w:pStyle w:val="BodyText"/>
      </w:pPr>
      <w:r>
        <w:t>With every subscription purchased for Wordpress for Joomla!, users are entitled to one year of support.  Please follow the following steps when requesting support:</w:t>
      </w:r>
    </w:p>
    <w:p w:rsidR="009E0BB8" w:rsidRDefault="009E0BB8" w:rsidP="009E0BB8">
      <w:pPr>
        <w:pStyle w:val="BodyText"/>
        <w:numPr>
          <w:ilvl w:val="0"/>
          <w:numId w:val="36"/>
        </w:numPr>
      </w:pPr>
      <w:r>
        <w:t>Review the documentation to verify everything is configured correctly.</w:t>
      </w:r>
    </w:p>
    <w:p w:rsidR="009E0BB8" w:rsidRDefault="009E0BB8" w:rsidP="009E0BB8">
      <w:pPr>
        <w:pStyle w:val="BodyText"/>
        <w:numPr>
          <w:ilvl w:val="0"/>
          <w:numId w:val="36"/>
        </w:numPr>
      </w:pPr>
      <w:r>
        <w:t xml:space="preserve">Search for a similar problem at the official Wordpress for Joomla! forum: </w:t>
      </w:r>
      <w:hyperlink r:id="rId27" w:history="1">
        <w:r w:rsidRPr="006C3239">
          <w:rPr>
            <w:rStyle w:val="Hyperlink"/>
          </w:rPr>
          <w:t>http://www.corephp.com/forum/index.php/board,43.0.html</w:t>
        </w:r>
      </w:hyperlink>
      <w:r w:rsidR="00E41583">
        <w:t xml:space="preserve"> . I</w:t>
      </w:r>
      <w:r w:rsidR="00133E9B">
        <w:t>f you are seeking information about something that could apply to Wordpress in general (and not just Wordpress for Joomla!), you may be able to find inform</w:t>
      </w:r>
      <w:r w:rsidR="00E41583">
        <w:t xml:space="preserve">ation elsewhere on the </w:t>
      </w:r>
      <w:r w:rsidR="00BB6A29">
        <w:t>internet</w:t>
      </w:r>
      <w:r w:rsidR="00E41583">
        <w:t xml:space="preserve"> since our documentation contains issues mostly regarding integration between Wordpress and Joomla</w:t>
      </w:r>
      <w:r w:rsidR="008C60EB">
        <w:t>!</w:t>
      </w:r>
    </w:p>
    <w:p w:rsidR="009E0BB8" w:rsidRDefault="009E0BB8" w:rsidP="009E0BB8">
      <w:pPr>
        <w:pStyle w:val="BodyText"/>
        <w:numPr>
          <w:ilvl w:val="0"/>
          <w:numId w:val="36"/>
        </w:numPr>
      </w:pPr>
      <w:r>
        <w:t xml:space="preserve">Create a support ticket at </w:t>
      </w:r>
      <w:hyperlink r:id="rId28" w:history="1">
        <w:r w:rsidRPr="00790B04">
          <w:rPr>
            <w:rStyle w:val="Hyperlink"/>
          </w:rPr>
          <w:t>https://www.corephp.com/members/supporttickets.php</w:t>
        </w:r>
      </w:hyperlink>
      <w:r>
        <w:t xml:space="preserve"> </w:t>
      </w:r>
    </w:p>
    <w:p w:rsidR="00851C74" w:rsidRPr="009E0BB8" w:rsidRDefault="009E0BB8" w:rsidP="00F24722">
      <w:pPr>
        <w:pStyle w:val="BodyText"/>
      </w:pPr>
      <w:r>
        <w:t>If you have any</w:t>
      </w:r>
      <w:r w:rsidRPr="008C2011">
        <w:t xml:space="preserve"> </w:t>
      </w:r>
      <w:r w:rsidR="0035352A">
        <w:t xml:space="preserve">other </w:t>
      </w:r>
      <w:r w:rsidRPr="008C2011">
        <w:t>questions or suggestions</w:t>
      </w:r>
      <w:r>
        <w:t>,</w:t>
      </w:r>
      <w:r w:rsidRPr="008C2011">
        <w:t xml:space="preserve"> please contact us at </w:t>
      </w:r>
      <w:r w:rsidR="00561611" w:rsidRPr="008C2011">
        <w:fldChar w:fldCharType="begin"/>
      </w:r>
      <w:r w:rsidRPr="008C2011">
        <w:instrText xml:space="preserve"> HYPERLINK "https://www.corephp.com/members/supporttickets.php" \t "_blank" </w:instrText>
      </w:r>
      <w:r w:rsidR="00561611" w:rsidRPr="008C2011">
        <w:fldChar w:fldCharType="separate"/>
      </w:r>
      <w:r w:rsidRPr="008C2011">
        <w:rPr>
          <w:color w:val="0000FF"/>
          <w:u w:val="single"/>
        </w:rPr>
        <w:t>https://www.corephp.com/</w:t>
      </w:r>
      <w:r w:rsidR="00561611" w:rsidRPr="008C2011">
        <w:fldChar w:fldCharType="end"/>
      </w:r>
    </w:p>
    <w:p w:rsidR="00B55582" w:rsidRPr="00CB3608" w:rsidRDefault="008B1F25" w:rsidP="00F24722">
      <w:pPr>
        <w:pStyle w:val="BodyText"/>
        <w:ind w:left="0" w:firstLine="360"/>
      </w:pPr>
      <w:r>
        <w:t>This completes the documentation. Enjoy!</w:t>
      </w:r>
    </w:p>
    <w:sectPr w:rsidR="00B55582" w:rsidRPr="00CB3608" w:rsidSect="00AE1DEA">
      <w:footerReference w:type="even" r:id="rId29"/>
      <w:footerReference w:type="default" r:id="rId30"/>
      <w:type w:val="continuous"/>
      <w:pgSz w:w="12240" w:h="15840" w:code="1"/>
      <w:pgMar w:top="1440" w:right="1800" w:bottom="1440" w:left="1800" w:footer="965" w:gutter="0"/>
      <w:pgNumType w:start="1"/>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CF7" w:rsidRDefault="00954CF7">
      <w:r>
        <w:separator/>
      </w:r>
    </w:p>
  </w:endnote>
  <w:endnote w:type="continuationSeparator" w:id="0">
    <w:p w:rsidR="00954CF7" w:rsidRDefault="00954CF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Garamond">
    <w:altName w:val="Helvetica Neue"/>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CF7" w:rsidRDefault="00561611" w:rsidP="00B55582">
    <w:pPr>
      <w:pStyle w:val="Footer"/>
      <w:framePr w:wrap="around" w:vAnchor="text" w:hAnchor="margin" w:xAlign="right" w:y="1"/>
      <w:rPr>
        <w:rStyle w:val="PageNumber"/>
      </w:rPr>
    </w:pPr>
    <w:r>
      <w:rPr>
        <w:rStyle w:val="PageNumber"/>
      </w:rPr>
      <w:fldChar w:fldCharType="begin"/>
    </w:r>
    <w:r w:rsidR="00954CF7">
      <w:rPr>
        <w:rStyle w:val="PageNumber"/>
      </w:rPr>
      <w:instrText xml:space="preserve">PAGE  </w:instrText>
    </w:r>
    <w:r>
      <w:rPr>
        <w:rStyle w:val="PageNumber"/>
      </w:rPr>
      <w:fldChar w:fldCharType="separate"/>
    </w:r>
    <w:r w:rsidR="00F40664">
      <w:rPr>
        <w:rStyle w:val="PageNumber"/>
        <w:noProof/>
      </w:rPr>
      <w:t>2</w:t>
    </w:r>
    <w:r>
      <w:rPr>
        <w:rStyle w:val="PageNumber"/>
      </w:rPr>
      <w:fldChar w:fldCharType="end"/>
    </w:r>
  </w:p>
  <w:p w:rsidR="00954CF7" w:rsidRDefault="00954CF7" w:rsidP="00B55582">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CF7" w:rsidRDefault="00561611" w:rsidP="00B55582">
    <w:pPr>
      <w:pStyle w:val="Footer"/>
      <w:framePr w:wrap="around" w:vAnchor="text" w:hAnchor="margin" w:xAlign="right" w:y="1"/>
      <w:rPr>
        <w:rStyle w:val="PageNumber"/>
      </w:rPr>
    </w:pPr>
    <w:r>
      <w:rPr>
        <w:rStyle w:val="PageNumber"/>
      </w:rPr>
      <w:fldChar w:fldCharType="begin"/>
    </w:r>
    <w:r w:rsidR="00954CF7">
      <w:rPr>
        <w:rStyle w:val="PageNumber"/>
      </w:rPr>
      <w:instrText xml:space="preserve">PAGE  </w:instrText>
    </w:r>
    <w:r>
      <w:rPr>
        <w:rStyle w:val="PageNumber"/>
      </w:rPr>
      <w:fldChar w:fldCharType="separate"/>
    </w:r>
    <w:r w:rsidR="00F40664">
      <w:rPr>
        <w:rStyle w:val="PageNumber"/>
        <w:noProof/>
      </w:rPr>
      <w:t>3</w:t>
    </w:r>
    <w:r>
      <w:rPr>
        <w:rStyle w:val="PageNumber"/>
      </w:rPr>
      <w:fldChar w:fldCharType="end"/>
    </w:r>
  </w:p>
  <w:p w:rsidR="00954CF7" w:rsidRDefault="00954CF7" w:rsidP="00B55582">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CF7" w:rsidRDefault="00954CF7">
      <w:r>
        <w:separator/>
      </w:r>
    </w:p>
  </w:footnote>
  <w:footnote w:type="continuationSeparator" w:id="0">
    <w:p w:rsidR="00954CF7" w:rsidRDefault="00954CF7">
      <w:r>
        <w:separator/>
      </w:r>
    </w:p>
  </w:footnote>
  <w:footnote w:type="continuationNotice" w:id="1">
    <w:p w:rsidR="00954CF7" w:rsidRDefault="00954CF7">
      <w:pPr>
        <w:rPr>
          <w:i/>
          <w:sz w:val="18"/>
        </w:rPr>
      </w:pPr>
      <w:r>
        <w:rPr>
          <w:i/>
          <w:sz w:val="18"/>
        </w:rPr>
        <w:t>(footnote continued)</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10390A68"/>
    <w:multiLevelType w:val="hybridMultilevel"/>
    <w:tmpl w:val="C206E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0E7AF6"/>
    <w:multiLevelType w:val="multilevel"/>
    <w:tmpl w:val="0414D3F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92CAF"/>
    <w:multiLevelType w:val="hybridMultilevel"/>
    <w:tmpl w:val="E7205E76"/>
    <w:lvl w:ilvl="0" w:tplc="DE0C2C5A">
      <w:start w:val="1"/>
      <w:numFmt w:val="decimal"/>
      <w:pStyle w:val="NumberedList"/>
      <w:lvlText w:val="%1."/>
      <w:lvlJc w:val="left"/>
      <w:pPr>
        <w:tabs>
          <w:tab w:val="num" w:pos="720"/>
        </w:tabs>
        <w:ind w:left="720" w:hanging="360"/>
      </w:pPr>
      <w:rPr>
        <w:rFonts w:ascii="Verdana" w:hAnsi="Verdana" w:hint="default"/>
        <w:sz w:val="16"/>
        <w:szCs w:val="16"/>
      </w:rPr>
    </w:lvl>
    <w:lvl w:ilvl="1" w:tplc="F6E20130" w:tentative="1">
      <w:start w:val="1"/>
      <w:numFmt w:val="lowerLetter"/>
      <w:lvlText w:val="%2."/>
      <w:lvlJc w:val="left"/>
      <w:pPr>
        <w:tabs>
          <w:tab w:val="num" w:pos="1440"/>
        </w:tabs>
        <w:ind w:left="1440" w:hanging="360"/>
      </w:pPr>
    </w:lvl>
    <w:lvl w:ilvl="2" w:tplc="F5729714" w:tentative="1">
      <w:start w:val="1"/>
      <w:numFmt w:val="lowerRoman"/>
      <w:lvlText w:val="%3."/>
      <w:lvlJc w:val="right"/>
      <w:pPr>
        <w:tabs>
          <w:tab w:val="num" w:pos="2160"/>
        </w:tabs>
        <w:ind w:left="2160" w:hanging="180"/>
      </w:pPr>
    </w:lvl>
    <w:lvl w:ilvl="3" w:tplc="46709FFA" w:tentative="1">
      <w:start w:val="1"/>
      <w:numFmt w:val="decimal"/>
      <w:lvlText w:val="%4."/>
      <w:lvlJc w:val="left"/>
      <w:pPr>
        <w:tabs>
          <w:tab w:val="num" w:pos="2880"/>
        </w:tabs>
        <w:ind w:left="2880" w:hanging="360"/>
      </w:pPr>
    </w:lvl>
    <w:lvl w:ilvl="4" w:tplc="B0F40792" w:tentative="1">
      <w:start w:val="1"/>
      <w:numFmt w:val="lowerLetter"/>
      <w:lvlText w:val="%5."/>
      <w:lvlJc w:val="left"/>
      <w:pPr>
        <w:tabs>
          <w:tab w:val="num" w:pos="3600"/>
        </w:tabs>
        <w:ind w:left="3600" w:hanging="360"/>
      </w:pPr>
    </w:lvl>
    <w:lvl w:ilvl="5" w:tplc="BDB8CF86" w:tentative="1">
      <w:start w:val="1"/>
      <w:numFmt w:val="lowerRoman"/>
      <w:lvlText w:val="%6."/>
      <w:lvlJc w:val="right"/>
      <w:pPr>
        <w:tabs>
          <w:tab w:val="num" w:pos="4320"/>
        </w:tabs>
        <w:ind w:left="4320" w:hanging="180"/>
      </w:pPr>
    </w:lvl>
    <w:lvl w:ilvl="6" w:tplc="DD3AAC5A" w:tentative="1">
      <w:start w:val="1"/>
      <w:numFmt w:val="decimal"/>
      <w:lvlText w:val="%7."/>
      <w:lvlJc w:val="left"/>
      <w:pPr>
        <w:tabs>
          <w:tab w:val="num" w:pos="5040"/>
        </w:tabs>
        <w:ind w:left="5040" w:hanging="360"/>
      </w:pPr>
    </w:lvl>
    <w:lvl w:ilvl="7" w:tplc="A85A0BF2" w:tentative="1">
      <w:start w:val="1"/>
      <w:numFmt w:val="lowerLetter"/>
      <w:lvlText w:val="%8."/>
      <w:lvlJc w:val="left"/>
      <w:pPr>
        <w:tabs>
          <w:tab w:val="num" w:pos="5760"/>
        </w:tabs>
        <w:ind w:left="5760" w:hanging="360"/>
      </w:pPr>
    </w:lvl>
    <w:lvl w:ilvl="8" w:tplc="C7BC2496" w:tentative="1">
      <w:start w:val="1"/>
      <w:numFmt w:val="lowerRoman"/>
      <w:lvlText w:val="%9."/>
      <w:lvlJc w:val="right"/>
      <w:pPr>
        <w:tabs>
          <w:tab w:val="num" w:pos="6480"/>
        </w:tabs>
        <w:ind w:left="6480" w:hanging="180"/>
      </w:pPr>
    </w:lvl>
  </w:abstractNum>
  <w:abstractNum w:abstractNumId="4">
    <w:nsid w:val="20E524E1"/>
    <w:multiLevelType w:val="hybridMultilevel"/>
    <w:tmpl w:val="DBDE86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B03DA9"/>
    <w:multiLevelType w:val="hybridMultilevel"/>
    <w:tmpl w:val="592416F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EC498E"/>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896AD5"/>
    <w:multiLevelType w:val="hybridMultilevel"/>
    <w:tmpl w:val="8AE4A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20DB5"/>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1F48C9"/>
    <w:multiLevelType w:val="hybridMultilevel"/>
    <w:tmpl w:val="07907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1B0057"/>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C04D3F"/>
    <w:multiLevelType w:val="hybridMultilevel"/>
    <w:tmpl w:val="29AE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4380B"/>
    <w:multiLevelType w:val="hybridMultilevel"/>
    <w:tmpl w:val="0B4E1A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603DBA"/>
    <w:multiLevelType w:val="hybridMultilevel"/>
    <w:tmpl w:val="8DEE5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EB015D"/>
    <w:multiLevelType w:val="hybridMultilevel"/>
    <w:tmpl w:val="6F5A2C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CB58A7"/>
    <w:multiLevelType w:val="hybridMultilevel"/>
    <w:tmpl w:val="82240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3"/>
  </w:num>
  <w:num w:numId="3">
    <w:abstractNumId w:val="5"/>
  </w:num>
  <w:num w:numId="4">
    <w:abstractNumId w:val="13"/>
  </w:num>
  <w:num w:numId="5">
    <w:abstractNumId w:val="7"/>
  </w:num>
  <w:num w:numId="6">
    <w:abstractNumId w:val="6"/>
  </w:num>
  <w:num w:numId="7">
    <w:abstractNumId w:val="8"/>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lvlOverride w:ilvl="1">
      <w:lvl w:ilvl="1">
        <w:numFmt w:val="lowerLetter"/>
        <w:lvlText w:val="%2."/>
        <w:lvlJc w:val="left"/>
      </w:lvl>
    </w:lvlOverride>
  </w:num>
  <w:num w:numId="12">
    <w:abstractNumId w:val="2"/>
    <w:lvlOverride w:ilvl="0">
      <w:lvl w:ilvl="0">
        <w:numFmt w:val="decimal"/>
        <w:lvlText w:val="%1."/>
        <w:lvlJc w:val="left"/>
      </w:lvl>
    </w:lvlOverride>
    <w:lvlOverride w:ilvl="1">
      <w:lvl w:ilvl="1">
        <w:numFmt w:val="lowerLetter"/>
        <w:lvlText w:val="%2."/>
        <w:lvlJc w:val="left"/>
      </w:lvl>
    </w:lvlOverride>
  </w:num>
  <w:num w:numId="13">
    <w:abstractNumId w:val="2"/>
    <w:lvlOverride w:ilvl="0">
      <w:lvl w:ilvl="0">
        <w:numFmt w:val="decimal"/>
        <w:lvlText w:val="%1."/>
        <w:lvlJc w:val="left"/>
      </w:lvl>
    </w:lvlOverride>
    <w:lvlOverride w:ilvl="1">
      <w:lvl w:ilvl="1">
        <w:numFmt w:val="lowerLetter"/>
        <w:lvlText w:val="%2."/>
        <w:lvlJc w:val="left"/>
      </w:lvl>
    </w:lvlOverride>
  </w:num>
  <w:num w:numId="14">
    <w:abstractNumId w:val="2"/>
    <w:lvlOverride w:ilvl="0">
      <w:lvl w:ilvl="0">
        <w:numFmt w:val="decimal"/>
        <w:lvlText w:val="%1."/>
        <w:lvlJc w:val="left"/>
      </w:lvl>
    </w:lvlOverride>
    <w:lvlOverride w:ilvl="1">
      <w:lvl w:ilvl="1">
        <w:numFmt w:val="lowerLetter"/>
        <w:lvlText w:val="%2."/>
        <w:lvlJc w:val="left"/>
      </w:lvl>
    </w:lvlOverride>
  </w:num>
  <w:num w:numId="15">
    <w:abstractNumId w:val="2"/>
    <w:lvlOverride w:ilvl="0">
      <w:lvl w:ilvl="0">
        <w:numFmt w:val="decimal"/>
        <w:lvlText w:val="%1."/>
        <w:lvlJc w:val="left"/>
      </w:lvl>
    </w:lvlOverride>
    <w:lvlOverride w:ilvl="1">
      <w:lvl w:ilvl="1">
        <w:numFmt w:val="lowerLetter"/>
        <w:lvlText w:val="%2."/>
        <w:lvlJc w:val="left"/>
      </w:lvl>
    </w:lvlOverride>
  </w:num>
  <w:num w:numId="16">
    <w:abstractNumId w:val="2"/>
    <w:lvlOverride w:ilvl="0">
      <w:lvl w:ilvl="0">
        <w:numFmt w:val="decimal"/>
        <w:lvlText w:val="%1."/>
        <w:lvlJc w:val="left"/>
      </w:lvl>
    </w:lvlOverride>
    <w:lvlOverride w:ilvl="1">
      <w:lvl w:ilvl="1">
        <w:numFmt w:val="lowerLetter"/>
        <w:lvlText w:val="%2."/>
        <w:lvlJc w:val="left"/>
      </w:lvl>
    </w:lvlOverride>
  </w:num>
  <w:num w:numId="17">
    <w:abstractNumId w:val="2"/>
    <w:lvlOverride w:ilvl="0">
      <w:lvl w:ilvl="0">
        <w:numFmt w:val="decimal"/>
        <w:lvlText w:val="%1."/>
        <w:lvlJc w:val="left"/>
      </w:lvl>
    </w:lvlOverride>
    <w:lvlOverride w:ilvl="1">
      <w:lvl w:ilvl="1">
        <w:numFmt w:val="lowerLetter"/>
        <w:lvlText w:val="%2."/>
        <w:lvlJc w:val="left"/>
      </w:lvl>
    </w:lvlOverride>
  </w:num>
  <w:num w:numId="18">
    <w:abstractNumId w:val="2"/>
    <w:lvlOverride w:ilvl="0">
      <w:lvl w:ilvl="0">
        <w:numFmt w:val="decimal"/>
        <w:lvlText w:val="%1."/>
        <w:lvlJc w:val="left"/>
      </w:lvl>
    </w:lvlOverride>
    <w:lvlOverride w:ilvl="1">
      <w:lvl w:ilvl="1">
        <w:numFmt w:val="lowerLetter"/>
        <w:lvlText w:val="%2."/>
        <w:lvlJc w:val="left"/>
      </w:lvl>
    </w:lvlOverride>
  </w:num>
  <w:num w:numId="19">
    <w:abstractNumId w:val="2"/>
    <w:lvlOverride w:ilvl="0">
      <w:lvl w:ilvl="0">
        <w:numFmt w:val="decimal"/>
        <w:lvlText w:val="%1."/>
        <w:lvlJc w:val="left"/>
      </w:lvl>
    </w:lvlOverride>
    <w:lvlOverride w:ilvl="1">
      <w:lvl w:ilvl="1">
        <w:numFmt w:val="lowerLetter"/>
        <w:lvlText w:val="%2."/>
        <w:lvlJc w:val="left"/>
      </w:lvl>
    </w:lvlOverride>
  </w:num>
  <w:num w:numId="20">
    <w:abstractNumId w:val="2"/>
    <w:lvlOverride w:ilvl="0">
      <w:lvl w:ilvl="0">
        <w:numFmt w:val="decimal"/>
        <w:lvlText w:val="%1."/>
        <w:lvlJc w:val="left"/>
      </w:lvl>
    </w:lvlOverride>
    <w:lvlOverride w:ilvl="1">
      <w:lvl w:ilvl="1">
        <w:numFmt w:val="lowerLetter"/>
        <w:lvlText w:val="%2."/>
        <w:lvlJc w:val="left"/>
      </w:lvl>
    </w:lvlOverride>
  </w:num>
  <w:num w:numId="21">
    <w:abstractNumId w:val="2"/>
    <w:lvlOverride w:ilvl="0">
      <w:lvl w:ilvl="0">
        <w:numFmt w:val="decimal"/>
        <w:lvlText w:val="%1."/>
        <w:lvlJc w:val="left"/>
      </w:lvl>
    </w:lvlOverride>
    <w:lvlOverride w:ilvl="1">
      <w:lvl w:ilvl="1">
        <w:numFmt w:val="lowerLetter"/>
        <w:lvlText w:val="%2."/>
        <w:lvlJc w:val="left"/>
      </w:lvl>
    </w:lvlOverride>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2"/>
    <w:lvlOverride w:ilvl="0">
      <w:lvl w:ilvl="0">
        <w:numFmt w:val="decimal"/>
        <w:lvlText w:val="%1."/>
        <w:lvlJc w:val="left"/>
      </w:lvl>
    </w:lvlOverride>
  </w:num>
  <w:num w:numId="30">
    <w:abstractNumId w:val="2"/>
    <w:lvlOverride w:ilvl="0">
      <w:lvl w:ilvl="0">
        <w:numFmt w:val="decimal"/>
        <w:lvlText w:val="%1."/>
        <w:lvlJc w:val="left"/>
      </w:lvl>
    </w:lvlOverride>
  </w:num>
  <w:num w:numId="31">
    <w:abstractNumId w:val="2"/>
    <w:lvlOverride w:ilvl="0">
      <w:lvl w:ilvl="0">
        <w:numFmt w:val="decimal"/>
        <w:lvlText w:val="%1."/>
        <w:lvlJc w:val="left"/>
      </w:lvl>
    </w:lvlOverride>
  </w:num>
  <w:num w:numId="32">
    <w:abstractNumId w:val="2"/>
    <w:lvlOverride w:ilvl="0">
      <w:lvl w:ilvl="0">
        <w:numFmt w:val="decimal"/>
        <w:lvlText w:val="%1."/>
        <w:lvlJc w:val="left"/>
      </w:lvl>
    </w:lvlOverride>
  </w:num>
  <w:num w:numId="33">
    <w:abstractNumId w:val="2"/>
    <w:lvlOverride w:ilvl="0">
      <w:lvl w:ilvl="0">
        <w:numFmt w:val="decimal"/>
        <w:lvlText w:val="%1."/>
        <w:lvlJc w:val="left"/>
      </w:lvl>
    </w:lvlOverride>
  </w:num>
  <w:num w:numId="34">
    <w:abstractNumId w:val="2"/>
    <w:lvlOverride w:ilvl="0">
      <w:lvl w:ilvl="0">
        <w:numFmt w:val="decimal"/>
        <w:lvlText w:val="%1."/>
        <w:lvlJc w:val="left"/>
      </w:lvl>
    </w:lvlOverride>
  </w:num>
  <w:num w:numId="35">
    <w:abstractNumId w:val="10"/>
  </w:num>
  <w:num w:numId="36">
    <w:abstractNumId w:val="12"/>
  </w:num>
  <w:num w:numId="37">
    <w:abstractNumId w:val="9"/>
  </w:num>
  <w:num w:numId="38">
    <w:abstractNumId w:val="14"/>
  </w:num>
  <w:num w:numId="39">
    <w:abstractNumId w:val="4"/>
  </w:num>
  <w:num w:numId="40">
    <w:abstractNumId w:val="1"/>
  </w:num>
  <w:num w:numId="41">
    <w:abstractNumId w:val="11"/>
  </w:num>
  <w:num w:numId="42">
    <w:abstractNumId w:val="1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US" w:vendorID="2" w:dllVersion="6" w:checkStyle="1"/>
  <w:attachedTemplate r:id="rId1"/>
  <w:doNotTrackMoves/>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Pr>
  <w:compat/>
  <w:rsids>
    <w:rsidRoot w:val="009D273A"/>
    <w:rsid w:val="000005EE"/>
    <w:rsid w:val="00001EC6"/>
    <w:rsid w:val="00004C8F"/>
    <w:rsid w:val="000214CB"/>
    <w:rsid w:val="00021BC3"/>
    <w:rsid w:val="00024806"/>
    <w:rsid w:val="00031AA8"/>
    <w:rsid w:val="000323A4"/>
    <w:rsid w:val="00032B02"/>
    <w:rsid w:val="00032E3E"/>
    <w:rsid w:val="00036F4A"/>
    <w:rsid w:val="00036FB2"/>
    <w:rsid w:val="00040ED3"/>
    <w:rsid w:val="000503B5"/>
    <w:rsid w:val="00054214"/>
    <w:rsid w:val="00057065"/>
    <w:rsid w:val="00060BC4"/>
    <w:rsid w:val="000619F5"/>
    <w:rsid w:val="00076889"/>
    <w:rsid w:val="00090DC1"/>
    <w:rsid w:val="000911EF"/>
    <w:rsid w:val="00095500"/>
    <w:rsid w:val="00095E08"/>
    <w:rsid w:val="000A3551"/>
    <w:rsid w:val="000C2B1D"/>
    <w:rsid w:val="000C4670"/>
    <w:rsid w:val="000D2A34"/>
    <w:rsid w:val="000E605F"/>
    <w:rsid w:val="000F4F43"/>
    <w:rsid w:val="000F504F"/>
    <w:rsid w:val="00100235"/>
    <w:rsid w:val="00100662"/>
    <w:rsid w:val="001015AE"/>
    <w:rsid w:val="00105EDA"/>
    <w:rsid w:val="00106C6B"/>
    <w:rsid w:val="00110A6C"/>
    <w:rsid w:val="00110D0D"/>
    <w:rsid w:val="00112587"/>
    <w:rsid w:val="001218E1"/>
    <w:rsid w:val="00121EDA"/>
    <w:rsid w:val="0012608E"/>
    <w:rsid w:val="0013265E"/>
    <w:rsid w:val="00133E9B"/>
    <w:rsid w:val="00135B63"/>
    <w:rsid w:val="00135FF2"/>
    <w:rsid w:val="00154716"/>
    <w:rsid w:val="001611C6"/>
    <w:rsid w:val="00166BCB"/>
    <w:rsid w:val="00167AA6"/>
    <w:rsid w:val="00175DC2"/>
    <w:rsid w:val="0019012F"/>
    <w:rsid w:val="00191F4A"/>
    <w:rsid w:val="001921B7"/>
    <w:rsid w:val="001960D1"/>
    <w:rsid w:val="00197DA6"/>
    <w:rsid w:val="001A2035"/>
    <w:rsid w:val="001A5F3E"/>
    <w:rsid w:val="001A6655"/>
    <w:rsid w:val="001A6D27"/>
    <w:rsid w:val="001A7556"/>
    <w:rsid w:val="001B7A66"/>
    <w:rsid w:val="001C728B"/>
    <w:rsid w:val="001D782F"/>
    <w:rsid w:val="001E0C68"/>
    <w:rsid w:val="001E3222"/>
    <w:rsid w:val="001E4676"/>
    <w:rsid w:val="001F28C3"/>
    <w:rsid w:val="001F2DFB"/>
    <w:rsid w:val="001F727E"/>
    <w:rsid w:val="0020012F"/>
    <w:rsid w:val="00204EDB"/>
    <w:rsid w:val="00212A78"/>
    <w:rsid w:val="00216F9A"/>
    <w:rsid w:val="00226E65"/>
    <w:rsid w:val="00233555"/>
    <w:rsid w:val="00244221"/>
    <w:rsid w:val="00246AB4"/>
    <w:rsid w:val="002736DB"/>
    <w:rsid w:val="00273768"/>
    <w:rsid w:val="00276A6A"/>
    <w:rsid w:val="00283CB1"/>
    <w:rsid w:val="0028797D"/>
    <w:rsid w:val="00290391"/>
    <w:rsid w:val="002974A0"/>
    <w:rsid w:val="002A40AC"/>
    <w:rsid w:val="002A661C"/>
    <w:rsid w:val="002B5F54"/>
    <w:rsid w:val="002C1CC6"/>
    <w:rsid w:val="002D4267"/>
    <w:rsid w:val="002F02B9"/>
    <w:rsid w:val="0030500E"/>
    <w:rsid w:val="0032192B"/>
    <w:rsid w:val="003313C2"/>
    <w:rsid w:val="00331D4C"/>
    <w:rsid w:val="003422F4"/>
    <w:rsid w:val="0034697C"/>
    <w:rsid w:val="00347688"/>
    <w:rsid w:val="0035022D"/>
    <w:rsid w:val="0035352A"/>
    <w:rsid w:val="00353CA2"/>
    <w:rsid w:val="003637D4"/>
    <w:rsid w:val="00367EAC"/>
    <w:rsid w:val="003762E3"/>
    <w:rsid w:val="00383711"/>
    <w:rsid w:val="00397F59"/>
    <w:rsid w:val="003A3FAB"/>
    <w:rsid w:val="003A43DE"/>
    <w:rsid w:val="003B2719"/>
    <w:rsid w:val="003C3C5E"/>
    <w:rsid w:val="003C4F40"/>
    <w:rsid w:val="003E7F6D"/>
    <w:rsid w:val="003F20EB"/>
    <w:rsid w:val="003F2D9D"/>
    <w:rsid w:val="00413EEF"/>
    <w:rsid w:val="00414D9B"/>
    <w:rsid w:val="00417B8E"/>
    <w:rsid w:val="00421A9F"/>
    <w:rsid w:val="0042587B"/>
    <w:rsid w:val="00426135"/>
    <w:rsid w:val="00431FA4"/>
    <w:rsid w:val="00436B2B"/>
    <w:rsid w:val="00443E6D"/>
    <w:rsid w:val="00446CFA"/>
    <w:rsid w:val="00451EE6"/>
    <w:rsid w:val="00454C10"/>
    <w:rsid w:val="004578E0"/>
    <w:rsid w:val="004602AD"/>
    <w:rsid w:val="00473B62"/>
    <w:rsid w:val="004A0F8C"/>
    <w:rsid w:val="004A36DF"/>
    <w:rsid w:val="004A6C1D"/>
    <w:rsid w:val="004A7D89"/>
    <w:rsid w:val="004B639B"/>
    <w:rsid w:val="004B6A02"/>
    <w:rsid w:val="004C230A"/>
    <w:rsid w:val="004C48EC"/>
    <w:rsid w:val="004D7E87"/>
    <w:rsid w:val="004F3D68"/>
    <w:rsid w:val="004F60E1"/>
    <w:rsid w:val="004F77A9"/>
    <w:rsid w:val="00504CE1"/>
    <w:rsid w:val="00506AF9"/>
    <w:rsid w:val="005218F0"/>
    <w:rsid w:val="00523544"/>
    <w:rsid w:val="00525A2C"/>
    <w:rsid w:val="00537F0E"/>
    <w:rsid w:val="00544B7D"/>
    <w:rsid w:val="00551826"/>
    <w:rsid w:val="00556107"/>
    <w:rsid w:val="00560AAE"/>
    <w:rsid w:val="00561611"/>
    <w:rsid w:val="005660DF"/>
    <w:rsid w:val="005735BB"/>
    <w:rsid w:val="00574060"/>
    <w:rsid w:val="00577F68"/>
    <w:rsid w:val="00591E83"/>
    <w:rsid w:val="00596BC6"/>
    <w:rsid w:val="005A0BFF"/>
    <w:rsid w:val="005A0E0E"/>
    <w:rsid w:val="005A2F0C"/>
    <w:rsid w:val="005A7025"/>
    <w:rsid w:val="005A7F94"/>
    <w:rsid w:val="005B5016"/>
    <w:rsid w:val="005C68BA"/>
    <w:rsid w:val="005C7E46"/>
    <w:rsid w:val="005D06CD"/>
    <w:rsid w:val="005D51E0"/>
    <w:rsid w:val="005D7235"/>
    <w:rsid w:val="005E28F9"/>
    <w:rsid w:val="005E3984"/>
    <w:rsid w:val="005E46F8"/>
    <w:rsid w:val="005F3872"/>
    <w:rsid w:val="005F51D1"/>
    <w:rsid w:val="00605BC4"/>
    <w:rsid w:val="006133B6"/>
    <w:rsid w:val="0062018A"/>
    <w:rsid w:val="006214BA"/>
    <w:rsid w:val="00621835"/>
    <w:rsid w:val="00623CF0"/>
    <w:rsid w:val="0062453A"/>
    <w:rsid w:val="006301C0"/>
    <w:rsid w:val="00630200"/>
    <w:rsid w:val="00643919"/>
    <w:rsid w:val="006511D7"/>
    <w:rsid w:val="00657030"/>
    <w:rsid w:val="0066513F"/>
    <w:rsid w:val="00667C29"/>
    <w:rsid w:val="00672889"/>
    <w:rsid w:val="00672D2A"/>
    <w:rsid w:val="00681DF7"/>
    <w:rsid w:val="00687CEE"/>
    <w:rsid w:val="00692241"/>
    <w:rsid w:val="006A1B82"/>
    <w:rsid w:val="006B7BC8"/>
    <w:rsid w:val="006C3239"/>
    <w:rsid w:val="006C7273"/>
    <w:rsid w:val="006E1A50"/>
    <w:rsid w:val="006F237D"/>
    <w:rsid w:val="007076B9"/>
    <w:rsid w:val="0071044B"/>
    <w:rsid w:val="007161F7"/>
    <w:rsid w:val="00717863"/>
    <w:rsid w:val="0073633D"/>
    <w:rsid w:val="00737A20"/>
    <w:rsid w:val="00740423"/>
    <w:rsid w:val="00743DD9"/>
    <w:rsid w:val="007518B3"/>
    <w:rsid w:val="007524E4"/>
    <w:rsid w:val="00753C48"/>
    <w:rsid w:val="00762872"/>
    <w:rsid w:val="007654B3"/>
    <w:rsid w:val="00767817"/>
    <w:rsid w:val="00767F1F"/>
    <w:rsid w:val="00771505"/>
    <w:rsid w:val="007845FA"/>
    <w:rsid w:val="007852AF"/>
    <w:rsid w:val="0079376A"/>
    <w:rsid w:val="007B0163"/>
    <w:rsid w:val="007B12C9"/>
    <w:rsid w:val="007C67B9"/>
    <w:rsid w:val="007D19B0"/>
    <w:rsid w:val="007D23FB"/>
    <w:rsid w:val="007D2EEC"/>
    <w:rsid w:val="007D2F71"/>
    <w:rsid w:val="007D5D85"/>
    <w:rsid w:val="007D6EF1"/>
    <w:rsid w:val="007E1E1A"/>
    <w:rsid w:val="008126A0"/>
    <w:rsid w:val="008130FD"/>
    <w:rsid w:val="008162DC"/>
    <w:rsid w:val="00825EFD"/>
    <w:rsid w:val="00826308"/>
    <w:rsid w:val="00826680"/>
    <w:rsid w:val="0083412D"/>
    <w:rsid w:val="00843920"/>
    <w:rsid w:val="00846B2E"/>
    <w:rsid w:val="00851C74"/>
    <w:rsid w:val="00854211"/>
    <w:rsid w:val="00871B86"/>
    <w:rsid w:val="00881C09"/>
    <w:rsid w:val="00884BEA"/>
    <w:rsid w:val="008925AB"/>
    <w:rsid w:val="00893107"/>
    <w:rsid w:val="00893964"/>
    <w:rsid w:val="008A1C87"/>
    <w:rsid w:val="008A63F0"/>
    <w:rsid w:val="008B1F25"/>
    <w:rsid w:val="008C1663"/>
    <w:rsid w:val="008C3B51"/>
    <w:rsid w:val="008C4A5F"/>
    <w:rsid w:val="008C5BF9"/>
    <w:rsid w:val="008C60EB"/>
    <w:rsid w:val="008D0CCD"/>
    <w:rsid w:val="008D3E3F"/>
    <w:rsid w:val="008E28E1"/>
    <w:rsid w:val="008E6B2D"/>
    <w:rsid w:val="008E6E37"/>
    <w:rsid w:val="008F482E"/>
    <w:rsid w:val="008F5AEC"/>
    <w:rsid w:val="009046DD"/>
    <w:rsid w:val="0091000D"/>
    <w:rsid w:val="009102CB"/>
    <w:rsid w:val="0091325F"/>
    <w:rsid w:val="009141A2"/>
    <w:rsid w:val="009144E3"/>
    <w:rsid w:val="009153C5"/>
    <w:rsid w:val="0092282E"/>
    <w:rsid w:val="0092359E"/>
    <w:rsid w:val="009268CB"/>
    <w:rsid w:val="00931248"/>
    <w:rsid w:val="00933B28"/>
    <w:rsid w:val="00936569"/>
    <w:rsid w:val="0093776B"/>
    <w:rsid w:val="00943636"/>
    <w:rsid w:val="00946F3C"/>
    <w:rsid w:val="00951B95"/>
    <w:rsid w:val="00952B0B"/>
    <w:rsid w:val="00954CF7"/>
    <w:rsid w:val="00956077"/>
    <w:rsid w:val="00964E8A"/>
    <w:rsid w:val="00967332"/>
    <w:rsid w:val="00970938"/>
    <w:rsid w:val="00975C6D"/>
    <w:rsid w:val="00983077"/>
    <w:rsid w:val="0099458A"/>
    <w:rsid w:val="0099783E"/>
    <w:rsid w:val="009A12D1"/>
    <w:rsid w:val="009A7BDE"/>
    <w:rsid w:val="009C4DE7"/>
    <w:rsid w:val="009C7257"/>
    <w:rsid w:val="009D0E02"/>
    <w:rsid w:val="009D273A"/>
    <w:rsid w:val="009E0BB8"/>
    <w:rsid w:val="009E0F33"/>
    <w:rsid w:val="009E268D"/>
    <w:rsid w:val="009E5959"/>
    <w:rsid w:val="009F5EC7"/>
    <w:rsid w:val="00A016E5"/>
    <w:rsid w:val="00A018E1"/>
    <w:rsid w:val="00A06763"/>
    <w:rsid w:val="00A101AF"/>
    <w:rsid w:val="00A16A85"/>
    <w:rsid w:val="00A17326"/>
    <w:rsid w:val="00A23390"/>
    <w:rsid w:val="00A31E98"/>
    <w:rsid w:val="00A5235D"/>
    <w:rsid w:val="00A55608"/>
    <w:rsid w:val="00A70F4E"/>
    <w:rsid w:val="00A729F5"/>
    <w:rsid w:val="00A752FE"/>
    <w:rsid w:val="00A832C6"/>
    <w:rsid w:val="00A90E6E"/>
    <w:rsid w:val="00A9290F"/>
    <w:rsid w:val="00A95533"/>
    <w:rsid w:val="00A967D3"/>
    <w:rsid w:val="00A96B7C"/>
    <w:rsid w:val="00AA4BEC"/>
    <w:rsid w:val="00AA57E5"/>
    <w:rsid w:val="00AA6252"/>
    <w:rsid w:val="00AB0A69"/>
    <w:rsid w:val="00AC7A81"/>
    <w:rsid w:val="00AE10F0"/>
    <w:rsid w:val="00AE18A9"/>
    <w:rsid w:val="00AE19CB"/>
    <w:rsid w:val="00AE1DEA"/>
    <w:rsid w:val="00AE2C99"/>
    <w:rsid w:val="00AF139D"/>
    <w:rsid w:val="00AF1847"/>
    <w:rsid w:val="00AF270C"/>
    <w:rsid w:val="00AF5C97"/>
    <w:rsid w:val="00AF64FE"/>
    <w:rsid w:val="00B01F4E"/>
    <w:rsid w:val="00B04683"/>
    <w:rsid w:val="00B05143"/>
    <w:rsid w:val="00B11ECA"/>
    <w:rsid w:val="00B15D96"/>
    <w:rsid w:val="00B16C75"/>
    <w:rsid w:val="00B24677"/>
    <w:rsid w:val="00B26C3D"/>
    <w:rsid w:val="00B33230"/>
    <w:rsid w:val="00B44511"/>
    <w:rsid w:val="00B52E1C"/>
    <w:rsid w:val="00B55582"/>
    <w:rsid w:val="00B661D6"/>
    <w:rsid w:val="00B83F16"/>
    <w:rsid w:val="00B84EDC"/>
    <w:rsid w:val="00B9052A"/>
    <w:rsid w:val="00B93116"/>
    <w:rsid w:val="00B97D70"/>
    <w:rsid w:val="00BB1908"/>
    <w:rsid w:val="00BB6A29"/>
    <w:rsid w:val="00BC52C6"/>
    <w:rsid w:val="00BD1888"/>
    <w:rsid w:val="00BD741F"/>
    <w:rsid w:val="00BD758A"/>
    <w:rsid w:val="00BE3710"/>
    <w:rsid w:val="00BE5164"/>
    <w:rsid w:val="00C124D6"/>
    <w:rsid w:val="00C32B99"/>
    <w:rsid w:val="00C3432B"/>
    <w:rsid w:val="00C466BC"/>
    <w:rsid w:val="00C52E64"/>
    <w:rsid w:val="00C53B0C"/>
    <w:rsid w:val="00C60B85"/>
    <w:rsid w:val="00C66DE9"/>
    <w:rsid w:val="00C73547"/>
    <w:rsid w:val="00C8008B"/>
    <w:rsid w:val="00C869AA"/>
    <w:rsid w:val="00C95EE8"/>
    <w:rsid w:val="00CA43FA"/>
    <w:rsid w:val="00CB39D8"/>
    <w:rsid w:val="00CC6486"/>
    <w:rsid w:val="00CE3F83"/>
    <w:rsid w:val="00CF0A4D"/>
    <w:rsid w:val="00CF7664"/>
    <w:rsid w:val="00D020A0"/>
    <w:rsid w:val="00D0398F"/>
    <w:rsid w:val="00D12AC4"/>
    <w:rsid w:val="00D16E27"/>
    <w:rsid w:val="00D32CC8"/>
    <w:rsid w:val="00D40FA3"/>
    <w:rsid w:val="00D46AB5"/>
    <w:rsid w:val="00D47D0D"/>
    <w:rsid w:val="00D50D70"/>
    <w:rsid w:val="00D545E0"/>
    <w:rsid w:val="00D71F87"/>
    <w:rsid w:val="00D815B0"/>
    <w:rsid w:val="00D81615"/>
    <w:rsid w:val="00D82CAB"/>
    <w:rsid w:val="00D83165"/>
    <w:rsid w:val="00D83312"/>
    <w:rsid w:val="00D97340"/>
    <w:rsid w:val="00DA3762"/>
    <w:rsid w:val="00DA3E5B"/>
    <w:rsid w:val="00DA59F6"/>
    <w:rsid w:val="00DB5297"/>
    <w:rsid w:val="00DB675D"/>
    <w:rsid w:val="00DC03C2"/>
    <w:rsid w:val="00DC16A4"/>
    <w:rsid w:val="00DE279C"/>
    <w:rsid w:val="00DE3598"/>
    <w:rsid w:val="00DE3B19"/>
    <w:rsid w:val="00DE3E76"/>
    <w:rsid w:val="00DF257E"/>
    <w:rsid w:val="00E11758"/>
    <w:rsid w:val="00E155E4"/>
    <w:rsid w:val="00E25888"/>
    <w:rsid w:val="00E27316"/>
    <w:rsid w:val="00E41583"/>
    <w:rsid w:val="00E431D6"/>
    <w:rsid w:val="00E51962"/>
    <w:rsid w:val="00E520A4"/>
    <w:rsid w:val="00E553EB"/>
    <w:rsid w:val="00E6386E"/>
    <w:rsid w:val="00E70F84"/>
    <w:rsid w:val="00E71900"/>
    <w:rsid w:val="00E7614E"/>
    <w:rsid w:val="00E83FC1"/>
    <w:rsid w:val="00E9571A"/>
    <w:rsid w:val="00EB108E"/>
    <w:rsid w:val="00EC2A7F"/>
    <w:rsid w:val="00EC5169"/>
    <w:rsid w:val="00EC54C3"/>
    <w:rsid w:val="00ED2B5A"/>
    <w:rsid w:val="00ED4137"/>
    <w:rsid w:val="00EE7B48"/>
    <w:rsid w:val="00EF4A39"/>
    <w:rsid w:val="00F05945"/>
    <w:rsid w:val="00F05D94"/>
    <w:rsid w:val="00F12E5D"/>
    <w:rsid w:val="00F200A8"/>
    <w:rsid w:val="00F212CC"/>
    <w:rsid w:val="00F22E02"/>
    <w:rsid w:val="00F23D66"/>
    <w:rsid w:val="00F24722"/>
    <w:rsid w:val="00F363AB"/>
    <w:rsid w:val="00F36A0D"/>
    <w:rsid w:val="00F36C25"/>
    <w:rsid w:val="00F404D5"/>
    <w:rsid w:val="00F40664"/>
    <w:rsid w:val="00F41441"/>
    <w:rsid w:val="00F5060D"/>
    <w:rsid w:val="00F55545"/>
    <w:rsid w:val="00F725FF"/>
    <w:rsid w:val="00F75C20"/>
    <w:rsid w:val="00F85919"/>
    <w:rsid w:val="00F923E7"/>
    <w:rsid w:val="00F95C7F"/>
    <w:rsid w:val="00FA4F00"/>
    <w:rsid w:val="00FB70BC"/>
    <w:rsid w:val="00FB7446"/>
    <w:rsid w:val="00FD4DED"/>
    <w:rsid w:val="00FE0337"/>
    <w:rsid w:val="00FE1E05"/>
    <w:rsid w:val="00FF181C"/>
    <w:rsid w:val="00FF4DD7"/>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E1DEA"/>
    <w:rPr>
      <w:rFonts w:ascii="Garamond" w:hAnsi="Garamond"/>
      <w:sz w:val="22"/>
    </w:rPr>
  </w:style>
  <w:style w:type="paragraph" w:styleId="Heading1">
    <w:name w:val="heading 1"/>
    <w:basedOn w:val="Normal"/>
    <w:next w:val="BodyText"/>
    <w:link w:val="Heading1Char"/>
    <w:qFormat/>
    <w:rsid w:val="00AE1DEA"/>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link w:val="Heading2Char"/>
    <w:qFormat/>
    <w:rsid w:val="00AE1DEA"/>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E1DEA"/>
    <w:pPr>
      <w:keepNext/>
      <w:keepLines/>
      <w:spacing w:before="240" w:after="180" w:line="240" w:lineRule="atLeast"/>
      <w:outlineLvl w:val="2"/>
    </w:pPr>
    <w:rPr>
      <w:caps/>
      <w:kern w:val="20"/>
      <w:sz w:val="20"/>
    </w:rPr>
  </w:style>
  <w:style w:type="paragraph" w:styleId="Heading4">
    <w:name w:val="heading 4"/>
    <w:basedOn w:val="Normal"/>
    <w:next w:val="BodyText"/>
    <w:qFormat/>
    <w:rsid w:val="00AE1DEA"/>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E1DEA"/>
    <w:pPr>
      <w:keepNext/>
      <w:keepLines/>
      <w:spacing w:line="240" w:lineRule="atLeast"/>
      <w:outlineLvl w:val="4"/>
    </w:pPr>
    <w:rPr>
      <w:b/>
      <w:kern w:val="20"/>
    </w:rPr>
  </w:style>
  <w:style w:type="paragraph" w:styleId="Heading6">
    <w:name w:val="heading 6"/>
    <w:basedOn w:val="Normal"/>
    <w:next w:val="BodyText"/>
    <w:qFormat/>
    <w:rsid w:val="00AE1DEA"/>
    <w:pPr>
      <w:keepNext/>
      <w:keepLines/>
      <w:spacing w:line="240" w:lineRule="atLeast"/>
      <w:outlineLvl w:val="5"/>
    </w:pPr>
    <w:rPr>
      <w:i/>
      <w:spacing w:val="5"/>
      <w:kern w:val="20"/>
    </w:rPr>
  </w:style>
  <w:style w:type="paragraph" w:styleId="Heading7">
    <w:name w:val="heading 7"/>
    <w:basedOn w:val="Normal"/>
    <w:next w:val="BodyText"/>
    <w:qFormat/>
    <w:rsid w:val="00AE1DEA"/>
    <w:pPr>
      <w:keepNext/>
      <w:keepLines/>
      <w:spacing w:line="240" w:lineRule="atLeast"/>
      <w:outlineLvl w:val="6"/>
    </w:pPr>
    <w:rPr>
      <w:caps/>
      <w:kern w:val="20"/>
      <w:sz w:val="18"/>
    </w:rPr>
  </w:style>
  <w:style w:type="paragraph" w:styleId="Heading8">
    <w:name w:val="heading 8"/>
    <w:basedOn w:val="Normal"/>
    <w:next w:val="BodyText"/>
    <w:qFormat/>
    <w:rsid w:val="00AE1DEA"/>
    <w:pPr>
      <w:keepNext/>
      <w:keepLines/>
      <w:spacing w:line="240" w:lineRule="atLeast"/>
      <w:ind w:firstLine="360"/>
      <w:outlineLvl w:val="7"/>
    </w:pPr>
    <w:rPr>
      <w:i/>
      <w:spacing w:val="5"/>
      <w:kern w:val="20"/>
    </w:rPr>
  </w:style>
  <w:style w:type="paragraph" w:styleId="Heading9">
    <w:name w:val="heading 9"/>
    <w:basedOn w:val="Normal"/>
    <w:next w:val="BodyText"/>
    <w:qFormat/>
    <w:rsid w:val="00AE1DEA"/>
    <w:pPr>
      <w:keepNext/>
      <w:keepLines/>
      <w:spacing w:line="240" w:lineRule="atLeast"/>
      <w:outlineLvl w:val="8"/>
    </w:pPr>
    <w:rPr>
      <w:spacing w:val="-5"/>
      <w:kern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autoRedefine/>
    <w:rsid w:val="009E268D"/>
    <w:pPr>
      <w:spacing w:after="240" w:line="240" w:lineRule="atLeast"/>
      <w:ind w:left="360"/>
    </w:pPr>
    <w:rPr>
      <w:sz w:val="24"/>
    </w:rPr>
  </w:style>
  <w:style w:type="character" w:customStyle="1" w:styleId="BodyTextChar">
    <w:name w:val="Body Text Char"/>
    <w:basedOn w:val="DefaultParagraphFont"/>
    <w:rsid w:val="00AE1DEA"/>
    <w:rPr>
      <w:rFonts w:ascii="Garamond" w:hAnsi="Garamond"/>
      <w:noProof w:val="0"/>
      <w:sz w:val="22"/>
      <w:lang w:val="en-US" w:eastAsia="en-US" w:bidi="ar-SA"/>
    </w:rPr>
  </w:style>
  <w:style w:type="paragraph" w:customStyle="1" w:styleId="BlockQuotation">
    <w:name w:val="Block Quotation"/>
    <w:basedOn w:val="BodyText"/>
    <w:rsid w:val="00AE1DE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BlockQuotationChar">
    <w:name w:val="Block Quotation Char"/>
    <w:basedOn w:val="DefaultParagraphFont"/>
    <w:rsid w:val="00AE1DEA"/>
    <w:rPr>
      <w:rFonts w:ascii="Garamond" w:hAnsi="Garamond"/>
      <w:i/>
      <w:noProof w:val="0"/>
      <w:sz w:val="22"/>
      <w:lang w:val="en-US" w:eastAsia="en-US" w:bidi="ar-SA"/>
    </w:rPr>
  </w:style>
  <w:style w:type="paragraph" w:styleId="Caption">
    <w:name w:val="caption"/>
    <w:basedOn w:val="Normal"/>
    <w:next w:val="BodyText"/>
    <w:qFormat/>
    <w:rsid w:val="00AE1DEA"/>
    <w:pPr>
      <w:spacing w:after="240"/>
      <w:contextualSpacing/>
      <w:jc w:val="center"/>
    </w:pPr>
    <w:rPr>
      <w:i/>
    </w:rPr>
  </w:style>
  <w:style w:type="character" w:styleId="EndnoteReference">
    <w:name w:val="endnote reference"/>
    <w:semiHidden/>
    <w:rsid w:val="00AE1DEA"/>
    <w:rPr>
      <w:vertAlign w:val="superscript"/>
    </w:rPr>
  </w:style>
  <w:style w:type="paragraph" w:styleId="EndnoteText">
    <w:name w:val="endnote text"/>
    <w:basedOn w:val="Normal"/>
    <w:semiHidden/>
    <w:rsid w:val="00AE1DEA"/>
  </w:style>
  <w:style w:type="character" w:styleId="FootnoteReference">
    <w:name w:val="footnote reference"/>
    <w:semiHidden/>
    <w:rsid w:val="00AE1DEA"/>
    <w:rPr>
      <w:vertAlign w:val="superscript"/>
    </w:rPr>
  </w:style>
  <w:style w:type="paragraph" w:styleId="FootnoteText">
    <w:name w:val="footnote text"/>
    <w:basedOn w:val="Normal"/>
    <w:semiHidden/>
    <w:rsid w:val="00AE1DEA"/>
  </w:style>
  <w:style w:type="paragraph" w:styleId="Index1">
    <w:name w:val="index 1"/>
    <w:basedOn w:val="Normal"/>
    <w:semiHidden/>
    <w:rsid w:val="00AE1DEA"/>
    <w:rPr>
      <w:sz w:val="21"/>
    </w:rPr>
  </w:style>
  <w:style w:type="paragraph" w:styleId="Index2">
    <w:name w:val="index 2"/>
    <w:basedOn w:val="Normal"/>
    <w:semiHidden/>
    <w:rsid w:val="00AE1DEA"/>
    <w:pPr>
      <w:ind w:hanging="240"/>
    </w:pPr>
    <w:rPr>
      <w:sz w:val="21"/>
    </w:rPr>
  </w:style>
  <w:style w:type="paragraph" w:styleId="Index3">
    <w:name w:val="index 3"/>
    <w:basedOn w:val="Normal"/>
    <w:semiHidden/>
    <w:rsid w:val="00AE1DEA"/>
    <w:pPr>
      <w:ind w:left="480" w:hanging="240"/>
    </w:pPr>
    <w:rPr>
      <w:sz w:val="21"/>
    </w:rPr>
  </w:style>
  <w:style w:type="paragraph" w:styleId="Index4">
    <w:name w:val="index 4"/>
    <w:basedOn w:val="Normal"/>
    <w:semiHidden/>
    <w:rsid w:val="00AE1DEA"/>
    <w:pPr>
      <w:ind w:left="600" w:hanging="240"/>
    </w:pPr>
    <w:rPr>
      <w:sz w:val="21"/>
    </w:rPr>
  </w:style>
  <w:style w:type="paragraph" w:styleId="Index5">
    <w:name w:val="index 5"/>
    <w:basedOn w:val="Normal"/>
    <w:semiHidden/>
    <w:rsid w:val="00AE1DEA"/>
    <w:pPr>
      <w:ind w:left="840"/>
    </w:pPr>
    <w:rPr>
      <w:sz w:val="21"/>
    </w:rPr>
  </w:style>
  <w:style w:type="paragraph" w:styleId="IndexHeading">
    <w:name w:val="index heading"/>
    <w:basedOn w:val="Normal"/>
    <w:next w:val="Index1"/>
    <w:semiHidden/>
    <w:rsid w:val="00AE1DEA"/>
    <w:pPr>
      <w:spacing w:line="480" w:lineRule="atLeast"/>
    </w:pPr>
    <w:rPr>
      <w:spacing w:val="-5"/>
      <w:sz w:val="28"/>
    </w:rPr>
  </w:style>
  <w:style w:type="character" w:customStyle="1" w:styleId="Lead-inEmphasis">
    <w:name w:val="Lead-in Emphasis"/>
    <w:rsid w:val="00AE1DEA"/>
    <w:rPr>
      <w:caps/>
      <w:sz w:val="18"/>
    </w:rPr>
  </w:style>
  <w:style w:type="paragraph" w:styleId="ListBullet">
    <w:name w:val="List Bullet"/>
    <w:basedOn w:val="Normal"/>
    <w:rsid w:val="00AE1DEA"/>
    <w:pPr>
      <w:numPr>
        <w:numId w:val="1"/>
      </w:numPr>
      <w:spacing w:after="240" w:line="240" w:lineRule="atLeast"/>
      <w:ind w:right="720"/>
      <w:jc w:val="both"/>
    </w:pPr>
  </w:style>
  <w:style w:type="paragraph" w:styleId="MacroText">
    <w:name w:val="macro"/>
    <w:basedOn w:val="BodyText"/>
    <w:semiHidden/>
    <w:rsid w:val="00AE1DEA"/>
    <w:pPr>
      <w:spacing w:line="240" w:lineRule="auto"/>
    </w:pPr>
    <w:rPr>
      <w:rFonts w:ascii="Courier New" w:hAnsi="Courier New"/>
    </w:rPr>
  </w:style>
  <w:style w:type="character" w:styleId="PageNumber">
    <w:name w:val="page number"/>
    <w:rsid w:val="00AE1DEA"/>
    <w:rPr>
      <w:sz w:val="24"/>
    </w:rPr>
  </w:style>
  <w:style w:type="paragraph" w:customStyle="1" w:styleId="SubtitleCover">
    <w:name w:val="Subtitle Cover"/>
    <w:basedOn w:val="TitleCover"/>
    <w:next w:val="BodyText"/>
    <w:rsid w:val="00AE1DE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6369CD"/>
    <w:pPr>
      <w:keepNext/>
      <w:keepLines/>
      <w:pBdr>
        <w:bottom w:val="dotted" w:sz="4" w:space="1" w:color="auto"/>
      </w:pBdr>
      <w:spacing w:after="240" w:line="720" w:lineRule="atLeast"/>
      <w:jc w:val="center"/>
    </w:pPr>
    <w:rPr>
      <w:caps/>
      <w:spacing w:val="65"/>
      <w:kern w:val="20"/>
      <w:sz w:val="64"/>
    </w:rPr>
  </w:style>
  <w:style w:type="paragraph" w:styleId="TableofFigures">
    <w:name w:val="table of figures"/>
    <w:basedOn w:val="Normal"/>
    <w:semiHidden/>
    <w:rsid w:val="00AE1DEA"/>
  </w:style>
  <w:style w:type="paragraph" w:styleId="TOC1">
    <w:name w:val="toc 1"/>
    <w:basedOn w:val="Normal"/>
    <w:uiPriority w:val="39"/>
    <w:rsid w:val="00AE1DEA"/>
    <w:pPr>
      <w:spacing w:before="120"/>
    </w:pPr>
    <w:rPr>
      <w:rFonts w:asciiTheme="majorHAnsi" w:hAnsiTheme="majorHAnsi"/>
      <w:b/>
      <w:color w:val="548DD4"/>
      <w:sz w:val="24"/>
    </w:rPr>
  </w:style>
  <w:style w:type="paragraph" w:styleId="TOC2">
    <w:name w:val="toc 2"/>
    <w:basedOn w:val="Normal"/>
    <w:uiPriority w:val="39"/>
    <w:rsid w:val="00AE1DEA"/>
    <w:rPr>
      <w:rFonts w:asciiTheme="minorHAnsi" w:hAnsiTheme="minorHAnsi"/>
      <w:szCs w:val="22"/>
    </w:rPr>
  </w:style>
  <w:style w:type="paragraph" w:styleId="TOC3">
    <w:name w:val="toc 3"/>
    <w:basedOn w:val="Normal"/>
    <w:uiPriority w:val="39"/>
    <w:semiHidden/>
    <w:rsid w:val="00AE1DEA"/>
    <w:pPr>
      <w:ind w:left="220"/>
    </w:pPr>
    <w:rPr>
      <w:rFonts w:asciiTheme="minorHAnsi" w:hAnsiTheme="minorHAnsi"/>
      <w:i/>
      <w:szCs w:val="22"/>
    </w:rPr>
  </w:style>
  <w:style w:type="paragraph" w:styleId="TOC4">
    <w:name w:val="toc 4"/>
    <w:basedOn w:val="Normal"/>
    <w:uiPriority w:val="39"/>
    <w:semiHidden/>
    <w:rsid w:val="00AE1DEA"/>
    <w:pPr>
      <w:pBdr>
        <w:between w:val="double" w:sz="6" w:space="0" w:color="auto"/>
      </w:pBdr>
      <w:ind w:left="440"/>
    </w:pPr>
    <w:rPr>
      <w:rFonts w:asciiTheme="minorHAnsi" w:hAnsiTheme="minorHAnsi"/>
      <w:sz w:val="20"/>
      <w:szCs w:val="20"/>
    </w:rPr>
  </w:style>
  <w:style w:type="paragraph" w:styleId="TOC5">
    <w:name w:val="toc 5"/>
    <w:basedOn w:val="Normal"/>
    <w:uiPriority w:val="39"/>
    <w:semiHidden/>
    <w:rsid w:val="00AE1DEA"/>
    <w:pPr>
      <w:pBdr>
        <w:between w:val="double" w:sz="6" w:space="0" w:color="auto"/>
      </w:pBdr>
      <w:ind w:left="660"/>
    </w:pPr>
    <w:rPr>
      <w:rFonts w:asciiTheme="minorHAnsi" w:hAnsiTheme="minorHAnsi"/>
      <w:sz w:val="20"/>
      <w:szCs w:val="20"/>
    </w:rPr>
  </w:style>
  <w:style w:type="paragraph" w:styleId="Subtitle">
    <w:name w:val="Subtitle"/>
    <w:basedOn w:val="Title"/>
    <w:next w:val="BodyText"/>
    <w:qFormat/>
    <w:rsid w:val="00AE1DEA"/>
    <w:pPr>
      <w:spacing w:after="420"/>
    </w:pPr>
    <w:rPr>
      <w:spacing w:val="20"/>
      <w:sz w:val="22"/>
    </w:rPr>
  </w:style>
  <w:style w:type="paragraph" w:styleId="Title">
    <w:name w:val="Title"/>
    <w:basedOn w:val="Normal"/>
    <w:next w:val="Subtitle"/>
    <w:qFormat/>
    <w:rsid w:val="00AE1DEA"/>
    <w:pPr>
      <w:keepNext/>
      <w:keepLines/>
      <w:spacing w:before="140"/>
      <w:jc w:val="center"/>
    </w:pPr>
    <w:rPr>
      <w:caps/>
      <w:spacing w:val="60"/>
      <w:kern w:val="20"/>
      <w:sz w:val="44"/>
    </w:rPr>
  </w:style>
  <w:style w:type="paragraph" w:customStyle="1" w:styleId="Columnheadings">
    <w:name w:val="Column headings"/>
    <w:basedOn w:val="Normal"/>
    <w:rsid w:val="00AE1DEA"/>
    <w:pPr>
      <w:keepNext/>
      <w:spacing w:before="80"/>
      <w:jc w:val="center"/>
    </w:pPr>
    <w:rPr>
      <w:caps/>
      <w:sz w:val="14"/>
    </w:rPr>
  </w:style>
  <w:style w:type="character" w:styleId="CommentReference">
    <w:name w:val="annotation reference"/>
    <w:semiHidden/>
    <w:rsid w:val="00AE1DEA"/>
    <w:rPr>
      <w:sz w:val="16"/>
    </w:rPr>
  </w:style>
  <w:style w:type="paragraph" w:styleId="CommentText">
    <w:name w:val="annotation text"/>
    <w:basedOn w:val="Normal"/>
    <w:semiHidden/>
    <w:rsid w:val="00AE1DEA"/>
  </w:style>
  <w:style w:type="paragraph" w:customStyle="1" w:styleId="CompanyName">
    <w:name w:val="Company Name"/>
    <w:basedOn w:val="BodyText"/>
    <w:rsid w:val="00AE1DEA"/>
    <w:pPr>
      <w:keepLines/>
      <w:framePr w:w="8640" w:h="1440" w:wrap="notBeside" w:vAnchor="page" w:hAnchor="margin" w:xAlign="center" w:y="889"/>
      <w:spacing w:after="40"/>
      <w:jc w:val="center"/>
    </w:pPr>
    <w:rPr>
      <w:caps/>
      <w:spacing w:val="75"/>
      <w:kern w:val="18"/>
    </w:rPr>
  </w:style>
  <w:style w:type="paragraph" w:styleId="TableofAuthorities">
    <w:name w:val="table of authorities"/>
    <w:basedOn w:val="Normal"/>
    <w:semiHidden/>
    <w:rsid w:val="00AE1DEA"/>
    <w:pPr>
      <w:tabs>
        <w:tab w:val="right" w:leader="dot" w:pos="7560"/>
      </w:tabs>
    </w:pPr>
  </w:style>
  <w:style w:type="paragraph" w:styleId="TOAHeading">
    <w:name w:val="toa heading"/>
    <w:basedOn w:val="Normal"/>
    <w:next w:val="TableofAuthorities"/>
    <w:semiHidden/>
    <w:rsid w:val="00AE1DEA"/>
    <w:pPr>
      <w:keepNext/>
      <w:spacing w:line="720" w:lineRule="atLeast"/>
    </w:pPr>
    <w:rPr>
      <w:caps/>
      <w:spacing w:val="-10"/>
      <w:kern w:val="28"/>
    </w:rPr>
  </w:style>
  <w:style w:type="paragraph" w:customStyle="1" w:styleId="Rowlabels">
    <w:name w:val="Row labels"/>
    <w:basedOn w:val="Normal"/>
    <w:rsid w:val="00AE1DEA"/>
    <w:pPr>
      <w:keepNext/>
      <w:spacing w:before="40"/>
    </w:pPr>
    <w:rPr>
      <w:sz w:val="18"/>
    </w:rPr>
  </w:style>
  <w:style w:type="paragraph" w:customStyle="1" w:styleId="Percentage">
    <w:name w:val="Percentage"/>
    <w:basedOn w:val="Normal"/>
    <w:rsid w:val="00AE1DEA"/>
    <w:pPr>
      <w:spacing w:before="40"/>
      <w:jc w:val="center"/>
    </w:pPr>
    <w:rPr>
      <w:sz w:val="18"/>
    </w:rPr>
  </w:style>
  <w:style w:type="paragraph" w:customStyle="1" w:styleId="NumberedList">
    <w:name w:val="Numbered List"/>
    <w:basedOn w:val="Normal"/>
    <w:rsid w:val="00AE1DEA"/>
    <w:pPr>
      <w:numPr>
        <w:numId w:val="2"/>
      </w:numPr>
      <w:spacing w:after="240" w:line="312" w:lineRule="auto"/>
      <w:contextualSpacing/>
    </w:pPr>
  </w:style>
  <w:style w:type="character" w:customStyle="1" w:styleId="NumberedListChar">
    <w:name w:val="Numbered List Char"/>
    <w:basedOn w:val="DefaultParagraphFont"/>
    <w:rsid w:val="00AE1DEA"/>
    <w:rPr>
      <w:rFonts w:ascii="Garamond" w:hAnsi="Garamond"/>
      <w:noProof w:val="0"/>
      <w:sz w:val="22"/>
      <w:lang w:val="en-US" w:eastAsia="en-US" w:bidi="ar-SA"/>
    </w:rPr>
  </w:style>
  <w:style w:type="paragraph" w:customStyle="1" w:styleId="NumberedListBold">
    <w:name w:val="Numbered List Bold"/>
    <w:basedOn w:val="NumberedList"/>
    <w:rsid w:val="00AE1DEA"/>
    <w:rPr>
      <w:b/>
      <w:bCs/>
    </w:rPr>
  </w:style>
  <w:style w:type="character" w:customStyle="1" w:styleId="NumberedListBoldChar">
    <w:name w:val="Numbered List Bold Char"/>
    <w:basedOn w:val="NumberedListChar"/>
    <w:rsid w:val="00AE1DEA"/>
    <w:rPr>
      <w:b/>
      <w:bCs/>
    </w:rPr>
  </w:style>
  <w:style w:type="paragraph" w:customStyle="1" w:styleId="LineSpace">
    <w:name w:val="Line Space"/>
    <w:basedOn w:val="Normal"/>
    <w:rsid w:val="00AE1DEA"/>
    <w:rPr>
      <w:rFonts w:ascii="Verdana" w:hAnsi="Verdana"/>
      <w:sz w:val="12"/>
    </w:rPr>
  </w:style>
  <w:style w:type="character" w:styleId="Hyperlink">
    <w:name w:val="Hyperlink"/>
    <w:basedOn w:val="DefaultParagraphFont"/>
    <w:uiPriority w:val="99"/>
    <w:rsid w:val="00AE1DEA"/>
    <w:rPr>
      <w:color w:val="0000FF"/>
      <w:u w:val="single"/>
    </w:rPr>
  </w:style>
  <w:style w:type="paragraph" w:styleId="Header">
    <w:name w:val="header"/>
    <w:basedOn w:val="Normal"/>
    <w:link w:val="HeaderChar"/>
    <w:rsid w:val="00AE1DEA"/>
    <w:pPr>
      <w:widowControl w:val="0"/>
      <w:tabs>
        <w:tab w:val="center" w:pos="4320"/>
        <w:tab w:val="right" w:pos="8640"/>
      </w:tabs>
      <w:suppressAutoHyphens/>
    </w:pPr>
    <w:rPr>
      <w:rFonts w:ascii="Times New Roman" w:hAnsi="Times New Roman" w:cs="Wingdings"/>
      <w:sz w:val="20"/>
      <w:lang w:eastAsia="ar-SA"/>
    </w:rPr>
  </w:style>
  <w:style w:type="character" w:styleId="Strong">
    <w:name w:val="Strong"/>
    <w:basedOn w:val="DefaultParagraphFont"/>
    <w:qFormat/>
    <w:rsid w:val="00AE1DEA"/>
    <w:rPr>
      <w:b/>
      <w:bCs/>
    </w:rPr>
  </w:style>
  <w:style w:type="paragraph" w:styleId="BodyTextIndent2">
    <w:name w:val="Body Text Indent 2"/>
    <w:basedOn w:val="Normal"/>
    <w:rsid w:val="00D54BD8"/>
    <w:pPr>
      <w:spacing w:after="120" w:line="480" w:lineRule="auto"/>
      <w:ind w:left="360"/>
    </w:pPr>
  </w:style>
  <w:style w:type="paragraph" w:styleId="Footer">
    <w:name w:val="footer"/>
    <w:basedOn w:val="Normal"/>
    <w:rsid w:val="00B95BA5"/>
    <w:pPr>
      <w:tabs>
        <w:tab w:val="center" w:pos="4320"/>
        <w:tab w:val="right" w:pos="8640"/>
      </w:tabs>
    </w:pPr>
  </w:style>
  <w:style w:type="paragraph" w:styleId="CommentSubject">
    <w:name w:val="annotation subject"/>
    <w:basedOn w:val="CommentText"/>
    <w:next w:val="CommentText"/>
    <w:semiHidden/>
    <w:rsid w:val="007F54C0"/>
    <w:rPr>
      <w:b/>
      <w:bCs/>
      <w:sz w:val="20"/>
    </w:rPr>
  </w:style>
  <w:style w:type="paragraph" w:styleId="BalloonText">
    <w:name w:val="Balloon Text"/>
    <w:basedOn w:val="Normal"/>
    <w:semiHidden/>
    <w:rsid w:val="007F54C0"/>
    <w:rPr>
      <w:rFonts w:ascii="Tahoma" w:hAnsi="Tahoma" w:cs="Tahoma"/>
      <w:sz w:val="16"/>
      <w:szCs w:val="16"/>
    </w:rPr>
  </w:style>
  <w:style w:type="paragraph" w:customStyle="1" w:styleId="Italic">
    <w:name w:val="Italic"/>
    <w:basedOn w:val="Normal"/>
    <w:link w:val="ItalicCharChar"/>
    <w:rsid w:val="00E86C02"/>
    <w:pPr>
      <w:spacing w:line="312" w:lineRule="auto"/>
    </w:pPr>
    <w:rPr>
      <w:i/>
      <w:iCs/>
      <w:sz w:val="18"/>
    </w:rPr>
  </w:style>
  <w:style w:type="character" w:customStyle="1" w:styleId="ItalicCharChar">
    <w:name w:val="Italic Char Char"/>
    <w:basedOn w:val="DefaultParagraphFont"/>
    <w:link w:val="Italic"/>
    <w:rsid w:val="00E86C02"/>
    <w:rPr>
      <w:rFonts w:ascii="Garamond" w:hAnsi="Garamond"/>
      <w:i/>
      <w:iCs/>
      <w:sz w:val="18"/>
      <w:lang w:val="en-US" w:eastAsia="en-US" w:bidi="ar-SA"/>
    </w:rPr>
  </w:style>
  <w:style w:type="paragraph" w:styleId="TOC6">
    <w:name w:val="toc 6"/>
    <w:basedOn w:val="Normal"/>
    <w:next w:val="Normal"/>
    <w:autoRedefine/>
    <w:uiPriority w:val="39"/>
    <w:semiHidden/>
    <w:rsid w:val="00042524"/>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rsid w:val="00042524"/>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rsid w:val="00042524"/>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rsid w:val="00042524"/>
    <w:pPr>
      <w:pBdr>
        <w:between w:val="double" w:sz="6" w:space="0" w:color="auto"/>
      </w:pBdr>
      <w:ind w:left="1540"/>
    </w:pPr>
    <w:rPr>
      <w:rFonts w:asciiTheme="minorHAnsi" w:hAnsiTheme="minorHAnsi"/>
      <w:sz w:val="20"/>
      <w:szCs w:val="20"/>
    </w:rPr>
  </w:style>
  <w:style w:type="character" w:customStyle="1" w:styleId="Heading1Char">
    <w:name w:val="Heading 1 Char"/>
    <w:basedOn w:val="DefaultParagraphFont"/>
    <w:link w:val="Heading1"/>
    <w:rsid w:val="00021588"/>
    <w:rPr>
      <w:rFonts w:ascii="Garamond" w:hAnsi="Garamond"/>
      <w:b/>
      <w:caps/>
      <w:spacing w:val="20"/>
      <w:kern w:val="16"/>
      <w:sz w:val="18"/>
      <w:lang w:val="en-US" w:eastAsia="en-US" w:bidi="ar-SA"/>
    </w:rPr>
  </w:style>
  <w:style w:type="character" w:customStyle="1" w:styleId="Heading2Char">
    <w:name w:val="Heading 2 Char"/>
    <w:basedOn w:val="DefaultParagraphFont"/>
    <w:link w:val="Heading2"/>
    <w:rsid w:val="00021588"/>
    <w:rPr>
      <w:rFonts w:ascii="Garamond" w:hAnsi="Garamond"/>
      <w:b/>
      <w:caps/>
      <w:spacing w:val="10"/>
      <w:kern w:val="20"/>
      <w:sz w:val="18"/>
      <w:lang w:val="en-US" w:eastAsia="en-US" w:bidi="ar-SA"/>
    </w:rPr>
  </w:style>
  <w:style w:type="character" w:customStyle="1" w:styleId="HeaderChar">
    <w:name w:val="Header Char"/>
    <w:basedOn w:val="DefaultParagraphFont"/>
    <w:link w:val="Header"/>
    <w:rsid w:val="00021588"/>
    <w:rPr>
      <w:rFonts w:cs="Wingdings"/>
      <w:lang w:val="en-US" w:eastAsia="ar-SA" w:bidi="ar-SA"/>
    </w:rPr>
  </w:style>
  <w:style w:type="table" w:styleId="TableGrid">
    <w:name w:val="Table Grid"/>
    <w:basedOn w:val="TableNormal"/>
    <w:rsid w:val="009B52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B6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FollowedHyperlink">
    <w:name w:val="FollowedHyperlink"/>
    <w:basedOn w:val="DefaultParagraphFont"/>
    <w:rsid w:val="00F8798D"/>
    <w:rPr>
      <w:color w:val="800080"/>
      <w:u w:val="single"/>
    </w:rPr>
  </w:style>
  <w:style w:type="paragraph" w:styleId="NormalWeb">
    <w:name w:val="Normal (Web)"/>
    <w:basedOn w:val="Normal"/>
    <w:uiPriority w:val="99"/>
    <w:semiHidden/>
    <w:unhideWhenUsed/>
    <w:rsid w:val="0079620E"/>
    <w:rPr>
      <w:rFonts w:ascii="Times New Roman" w:hAnsi="Times New Roman"/>
      <w:sz w:val="24"/>
    </w:rPr>
  </w:style>
  <w:style w:type="paragraph" w:styleId="ListParagraph">
    <w:name w:val="List Paragraph"/>
    <w:basedOn w:val="Normal"/>
    <w:uiPriority w:val="34"/>
    <w:qFormat/>
    <w:rsid w:val="00630200"/>
    <w:pPr>
      <w:ind w:left="720"/>
      <w:contextualSpacing/>
    </w:pPr>
    <w:rPr>
      <w:rFonts w:asciiTheme="minorHAnsi" w:eastAsiaTheme="minorHAnsi" w:hAnsiTheme="minorHAnsi" w:cstheme="minorBidi"/>
      <w:sz w:val="24"/>
    </w:rPr>
  </w:style>
  <w:style w:type="paragraph" w:styleId="TOCHeading">
    <w:name w:val="TOC Heading"/>
    <w:basedOn w:val="Heading1"/>
    <w:next w:val="Normal"/>
    <w:uiPriority w:val="39"/>
    <w:unhideWhenUsed/>
    <w:qFormat/>
    <w:rsid w:val="00D8331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Emphasis">
    <w:name w:val="Emphasis"/>
    <w:basedOn w:val="DefaultParagraphFont"/>
    <w:uiPriority w:val="20"/>
    <w:rsid w:val="00DA3E5B"/>
    <w:rPr>
      <w:i/>
    </w:rPr>
  </w:style>
</w:styles>
</file>

<file path=word/webSettings.xml><?xml version="1.0" encoding="utf-8"?>
<w:webSettings xmlns:r="http://schemas.openxmlformats.org/officeDocument/2006/relationships" xmlns:w="http://schemas.openxmlformats.org/wordprocessingml/2006/main">
  <w:divs>
    <w:div w:id="16397821">
      <w:bodyDiv w:val="1"/>
      <w:marLeft w:val="0"/>
      <w:marRight w:val="0"/>
      <w:marTop w:val="0"/>
      <w:marBottom w:val="0"/>
      <w:divBdr>
        <w:top w:val="none" w:sz="0" w:space="0" w:color="auto"/>
        <w:left w:val="none" w:sz="0" w:space="0" w:color="auto"/>
        <w:bottom w:val="none" w:sz="0" w:space="0" w:color="auto"/>
        <w:right w:val="none" w:sz="0" w:space="0" w:color="auto"/>
      </w:divBdr>
    </w:div>
    <w:div w:id="596254660">
      <w:bodyDiv w:val="1"/>
      <w:marLeft w:val="0"/>
      <w:marRight w:val="0"/>
      <w:marTop w:val="0"/>
      <w:marBottom w:val="0"/>
      <w:divBdr>
        <w:top w:val="none" w:sz="0" w:space="0" w:color="auto"/>
        <w:left w:val="none" w:sz="0" w:space="0" w:color="auto"/>
        <w:bottom w:val="none" w:sz="0" w:space="0" w:color="auto"/>
        <w:right w:val="none" w:sz="0" w:space="0" w:color="auto"/>
      </w:divBdr>
    </w:div>
    <w:div w:id="827671910">
      <w:bodyDiv w:val="1"/>
      <w:marLeft w:val="0"/>
      <w:marRight w:val="0"/>
      <w:marTop w:val="0"/>
      <w:marBottom w:val="0"/>
      <w:divBdr>
        <w:top w:val="none" w:sz="0" w:space="0" w:color="auto"/>
        <w:left w:val="none" w:sz="0" w:space="0" w:color="auto"/>
        <w:bottom w:val="none" w:sz="0" w:space="0" w:color="auto"/>
        <w:right w:val="none" w:sz="0" w:space="0" w:color="auto"/>
      </w:divBdr>
    </w:div>
    <w:div w:id="1125392909">
      <w:bodyDiv w:val="1"/>
      <w:marLeft w:val="0"/>
      <w:marRight w:val="0"/>
      <w:marTop w:val="0"/>
      <w:marBottom w:val="0"/>
      <w:divBdr>
        <w:top w:val="none" w:sz="0" w:space="0" w:color="auto"/>
        <w:left w:val="none" w:sz="0" w:space="0" w:color="auto"/>
        <w:bottom w:val="none" w:sz="0" w:space="0" w:color="auto"/>
        <w:right w:val="none" w:sz="0" w:space="0" w:color="auto"/>
      </w:divBdr>
    </w:div>
    <w:div w:id="1205680301">
      <w:bodyDiv w:val="1"/>
      <w:marLeft w:val="0"/>
      <w:marRight w:val="0"/>
      <w:marTop w:val="0"/>
      <w:marBottom w:val="0"/>
      <w:divBdr>
        <w:top w:val="none" w:sz="0" w:space="0" w:color="auto"/>
        <w:left w:val="none" w:sz="0" w:space="0" w:color="auto"/>
        <w:bottom w:val="none" w:sz="0" w:space="0" w:color="auto"/>
        <w:right w:val="none" w:sz="0" w:space="0" w:color="auto"/>
      </w:divBdr>
    </w:div>
    <w:div w:id="1328022802">
      <w:bodyDiv w:val="1"/>
      <w:marLeft w:val="0"/>
      <w:marRight w:val="0"/>
      <w:marTop w:val="0"/>
      <w:marBottom w:val="0"/>
      <w:divBdr>
        <w:top w:val="none" w:sz="0" w:space="0" w:color="auto"/>
        <w:left w:val="none" w:sz="0" w:space="0" w:color="auto"/>
        <w:bottom w:val="none" w:sz="0" w:space="0" w:color="auto"/>
        <w:right w:val="none" w:sz="0" w:space="0" w:color="auto"/>
      </w:divBdr>
    </w:div>
    <w:div w:id="1434400256">
      <w:bodyDiv w:val="1"/>
      <w:marLeft w:val="0"/>
      <w:marRight w:val="0"/>
      <w:marTop w:val="0"/>
      <w:marBottom w:val="0"/>
      <w:divBdr>
        <w:top w:val="none" w:sz="0" w:space="0" w:color="auto"/>
        <w:left w:val="none" w:sz="0" w:space="0" w:color="auto"/>
        <w:bottom w:val="none" w:sz="0" w:space="0" w:color="auto"/>
        <w:right w:val="none" w:sz="0" w:space="0" w:color="auto"/>
      </w:divBdr>
    </w:div>
    <w:div w:id="1483960720">
      <w:bodyDiv w:val="1"/>
      <w:marLeft w:val="0"/>
      <w:marRight w:val="0"/>
      <w:marTop w:val="0"/>
      <w:marBottom w:val="0"/>
      <w:divBdr>
        <w:top w:val="none" w:sz="0" w:space="0" w:color="auto"/>
        <w:left w:val="none" w:sz="0" w:space="0" w:color="auto"/>
        <w:bottom w:val="none" w:sz="0" w:space="0" w:color="auto"/>
        <w:right w:val="none" w:sz="0" w:space="0" w:color="auto"/>
      </w:divBdr>
    </w:div>
    <w:div w:id="1624774098">
      <w:bodyDiv w:val="1"/>
      <w:marLeft w:val="0"/>
      <w:marRight w:val="0"/>
      <w:marTop w:val="0"/>
      <w:marBottom w:val="0"/>
      <w:divBdr>
        <w:top w:val="none" w:sz="0" w:space="0" w:color="auto"/>
        <w:left w:val="none" w:sz="0" w:space="0" w:color="auto"/>
        <w:bottom w:val="none" w:sz="0" w:space="0" w:color="auto"/>
        <w:right w:val="none" w:sz="0" w:space="0" w:color="auto"/>
      </w:divBdr>
      <w:divsChild>
        <w:div w:id="297152940">
          <w:marLeft w:val="0"/>
          <w:marRight w:val="0"/>
          <w:marTop w:val="0"/>
          <w:marBottom w:val="0"/>
          <w:divBdr>
            <w:top w:val="none" w:sz="0" w:space="0" w:color="auto"/>
            <w:left w:val="none" w:sz="0" w:space="0" w:color="auto"/>
            <w:bottom w:val="none" w:sz="0" w:space="0" w:color="auto"/>
            <w:right w:val="none" w:sz="0" w:space="0" w:color="auto"/>
          </w:divBdr>
          <w:divsChild>
            <w:div w:id="726687007">
              <w:marLeft w:val="0"/>
              <w:marRight w:val="0"/>
              <w:marTop w:val="0"/>
              <w:marBottom w:val="0"/>
              <w:divBdr>
                <w:top w:val="none" w:sz="0" w:space="0" w:color="auto"/>
                <w:left w:val="none" w:sz="0" w:space="0" w:color="auto"/>
                <w:bottom w:val="none" w:sz="0" w:space="0" w:color="auto"/>
                <w:right w:val="none" w:sz="0" w:space="0" w:color="auto"/>
              </w:divBdr>
            </w:div>
          </w:divsChild>
        </w:div>
        <w:div w:id="700666138">
          <w:marLeft w:val="0"/>
          <w:marRight w:val="0"/>
          <w:marTop w:val="0"/>
          <w:marBottom w:val="0"/>
          <w:divBdr>
            <w:top w:val="none" w:sz="0" w:space="0" w:color="auto"/>
            <w:left w:val="none" w:sz="0" w:space="0" w:color="auto"/>
            <w:bottom w:val="none" w:sz="0" w:space="0" w:color="auto"/>
            <w:right w:val="none" w:sz="0" w:space="0" w:color="auto"/>
          </w:divBdr>
        </w:div>
        <w:div w:id="1105224934">
          <w:marLeft w:val="0"/>
          <w:marRight w:val="0"/>
          <w:marTop w:val="0"/>
          <w:marBottom w:val="0"/>
          <w:divBdr>
            <w:top w:val="none" w:sz="0" w:space="0" w:color="auto"/>
            <w:left w:val="none" w:sz="0" w:space="0" w:color="auto"/>
            <w:bottom w:val="none" w:sz="0" w:space="0" w:color="auto"/>
            <w:right w:val="none" w:sz="0" w:space="0" w:color="auto"/>
          </w:divBdr>
        </w:div>
      </w:divsChild>
    </w:div>
    <w:div w:id="1626160016">
      <w:bodyDiv w:val="1"/>
      <w:marLeft w:val="0"/>
      <w:marRight w:val="0"/>
      <w:marTop w:val="0"/>
      <w:marBottom w:val="0"/>
      <w:divBdr>
        <w:top w:val="none" w:sz="0" w:space="0" w:color="auto"/>
        <w:left w:val="none" w:sz="0" w:space="0" w:color="auto"/>
        <w:bottom w:val="none" w:sz="0" w:space="0" w:color="auto"/>
        <w:right w:val="none" w:sz="0" w:space="0" w:color="auto"/>
      </w:divBdr>
    </w:div>
    <w:div w:id="1757315016">
      <w:bodyDiv w:val="1"/>
      <w:marLeft w:val="0"/>
      <w:marRight w:val="0"/>
      <w:marTop w:val="0"/>
      <w:marBottom w:val="0"/>
      <w:divBdr>
        <w:top w:val="none" w:sz="0" w:space="0" w:color="auto"/>
        <w:left w:val="none" w:sz="0" w:space="0" w:color="auto"/>
        <w:bottom w:val="none" w:sz="0" w:space="0" w:color="auto"/>
        <w:right w:val="none" w:sz="0" w:space="0" w:color="auto"/>
      </w:divBdr>
    </w:div>
    <w:div w:id="2089692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ermalinks" TargetMode="External"/><Relationship Id="rId20" Type="http://schemas.openxmlformats.org/officeDocument/2006/relationships/hyperlink" Target="http://support.corephp.com/" TargetMode="External"/><Relationship Id="rId21" Type="http://schemas.openxmlformats.org/officeDocument/2006/relationships/hyperlink" Target="https://www.corephp.com/members/clientarea.php?action=products" TargetMode="External"/><Relationship Id="rId22" Type="http://schemas.openxmlformats.org/officeDocument/2006/relationships/hyperlink" Target="http://vimeo.com/14947046" TargetMode="External"/><Relationship Id="rId23" Type="http://schemas.openxmlformats.org/officeDocument/2006/relationships/hyperlink" Target="http://vimeo.com/14946427" TargetMode="External"/><Relationship Id="rId24" Type="http://schemas.openxmlformats.org/officeDocument/2006/relationships/hyperlink" Target="https://www.corephp.com/members/clientarea.php?action=products" TargetMode="External"/><Relationship Id="rId25" Type="http://schemas.openxmlformats.org/officeDocument/2006/relationships/hyperlink" Target="http://www.example.com/?option=com_wordpress" TargetMode="External"/><Relationship Id="rId26" Type="http://schemas.openxmlformats.org/officeDocument/2006/relationships/hyperlink" Target="http://www.example.com/blog" TargetMode="External"/><Relationship Id="rId27" Type="http://schemas.openxmlformats.org/officeDocument/2006/relationships/hyperlink" Target="http://www.corephp.com/forum/index.php/board,43.0.html" TargetMode="External"/><Relationship Id="rId28" Type="http://schemas.openxmlformats.org/officeDocument/2006/relationships/hyperlink" Target="https://www.corephp.com/members/supporttickets.php"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wordpress.org" TargetMode="External"/><Relationship Id="rId11" Type="http://schemas.openxmlformats.org/officeDocument/2006/relationships/hyperlink" Target="http://vimeo.com/14948657" TargetMode="External"/><Relationship Id="rId12" Type="http://schemas.openxmlformats.org/officeDocument/2006/relationships/hyperlink" Target="http://vimeo.com/14947046" TargetMode="External"/><Relationship Id="rId13" Type="http://schemas.openxmlformats.org/officeDocument/2006/relationships/hyperlink" Target="http://vimeo.com/14946427" TargetMode="External"/><Relationship Id="rId14" Type="http://schemas.openxmlformats.org/officeDocument/2006/relationships/hyperlink" Target="http://www.corephp.com/" TargetMode="External"/><Relationship Id="rId15" Type="http://schemas.openxmlformats.org/officeDocument/2006/relationships/hyperlink" Target="http://vimeo.com/14948387" TargetMode="External"/><Relationship Id="rId16" Type="http://schemas.openxmlformats.org/officeDocument/2006/relationships/hyperlink" Target="http://www.corephp.com/wordpress-twentyten-template-fixes.html" TargetMode="External"/><Relationship Id="rId17" Type="http://schemas.openxmlformats.org/officeDocument/2006/relationships/hyperlink" Target="http://vimeo.com/14947961" TargetMode="External"/><Relationship Id="rId18" Type="http://schemas.openxmlformats.org/officeDocument/2006/relationships/hyperlink" Target="http://vimeo.com/14947328" TargetMode="External"/><Relationship Id="rId19" Type="http://schemas.openxmlformats.org/officeDocument/2006/relationships/hyperlink" Target="http://vimeo.com/1494825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WordPress" TargetMode="External"/><Relationship Id="rId8" Type="http://schemas.openxmlformats.org/officeDocument/2006/relationships/hyperlink" Target="http://en.wikipedia.org/wiki/Joomla%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PIGNA~1\LOCALS~1\Temp\Rar$DI00.344\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\DOCUME~1\SPIGNA~1\LOCALS~1\Temp\Rar$DI00.344\01017817.dot</Template>
  <TotalTime>198</TotalTime>
  <Pages>20</Pages>
  <Words>4846</Words>
  <Characters>27627</Characters>
  <Application>Microsoft Macintosh Word</Application>
  <DocSecurity>0</DocSecurity>
  <Lines>230</Lines>
  <Paragraphs>55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‘corePHP’</vt:lpstr>
      <vt:lpstr/>
      <vt:lpstr>TABLE OF CONTENTs</vt:lpstr>
      <vt:lpstr>Introduction</vt:lpstr>
      <vt:lpstr>    Requirements</vt:lpstr>
      <vt:lpstr>Installation and Upgrade Guide</vt:lpstr>
      <vt:lpstr>    Intro</vt:lpstr>
      <vt:lpstr>    Step 1: Back Up the Database</vt:lpstr>
      <vt:lpstr>    Step 2: Installation of Package</vt:lpstr>
      <vt:lpstr>GOOGLE MAPS FUNCTIONALITY</vt:lpstr>
      <vt:lpstr>    Parameters</vt:lpstr>
      <vt:lpstr>GLOBAL Configuration</vt:lpstr>
      <vt:lpstr>    Parameters</vt:lpstr>
      <vt:lpstr>    Formats</vt:lpstr>
      <vt:lpstr>General Settings</vt:lpstr>
      <vt:lpstr>    Language Settings</vt:lpstr>
      <vt:lpstr>    Settings</vt:lpstr>
      <vt:lpstr>    </vt:lpstr>
      <vt:lpstr>    Activate Alert Function</vt:lpstr>
      <vt:lpstr>Calendar Tools</vt:lpstr>
      <vt:lpstr>    </vt:lpstr>
      <vt:lpstr>    Date Viewing Options</vt:lpstr>
      <vt:lpstr>    Calendar Navigation</vt:lpstr>
      <vt:lpstr>    Toolbars</vt:lpstr>
      <vt:lpstr>    Showing / Hiding, Editing and Managing Calendars</vt:lpstr>
      <vt:lpstr>    Creating, Editing and Managing Calendar Events</vt:lpstr>
      <vt:lpstr>    Adding Event Descriptions, Details and Maps</vt:lpstr>
      <vt:lpstr>    Additional Event Tools and the Repeat Events Feature</vt:lpstr>
      <vt:lpstr>Front End Tools</vt:lpstr>
      <vt:lpstr>    Navigation Notes:</vt:lpstr>
      <vt:lpstr>    Viewing Notes:</vt:lpstr>
    </vt:vector>
  </TitlesOfParts>
  <Company>Microsoft Corporation</Company>
  <LinksUpToDate>false</LinksUpToDate>
  <CharactersWithSpaces>33927</CharactersWithSpaces>
  <SharedDoc>false</SharedDoc>
  <HLinks>
    <vt:vector size="510" baseType="variant">
      <vt:variant>
        <vt:i4>2818160</vt:i4>
      </vt:variant>
      <vt:variant>
        <vt:i4>102</vt:i4>
      </vt:variant>
      <vt:variant>
        <vt:i4>0</vt:i4>
      </vt:variant>
      <vt:variant>
        <vt:i4>5</vt:i4>
      </vt:variant>
      <vt:variant>
        <vt:lpwstr>http://php.net/manual/en/function.date.php</vt:lpwstr>
      </vt:variant>
      <vt:variant>
        <vt:lpwstr/>
      </vt:variant>
      <vt:variant>
        <vt:i4>2818160</vt:i4>
      </vt:variant>
      <vt:variant>
        <vt:i4>99</vt:i4>
      </vt:variant>
      <vt:variant>
        <vt:i4>0</vt:i4>
      </vt:variant>
      <vt:variant>
        <vt:i4>5</vt:i4>
      </vt:variant>
      <vt:variant>
        <vt:lpwstr>http://php.net/manual/en/function.date.php</vt:lpwstr>
      </vt:variant>
      <vt:variant>
        <vt:lpwstr/>
      </vt:variant>
      <vt:variant>
        <vt:i4>2818160</vt:i4>
      </vt:variant>
      <vt:variant>
        <vt:i4>96</vt:i4>
      </vt:variant>
      <vt:variant>
        <vt:i4>0</vt:i4>
      </vt:variant>
      <vt:variant>
        <vt:i4>5</vt:i4>
      </vt:variant>
      <vt:variant>
        <vt:lpwstr>http://php.net/manual/en/function.date.php</vt:lpwstr>
      </vt:variant>
      <vt:variant>
        <vt:lpwstr/>
      </vt:variant>
      <vt:variant>
        <vt:i4>2818160</vt:i4>
      </vt:variant>
      <vt:variant>
        <vt:i4>93</vt:i4>
      </vt:variant>
      <vt:variant>
        <vt:i4>0</vt:i4>
      </vt:variant>
      <vt:variant>
        <vt:i4>5</vt:i4>
      </vt:variant>
      <vt:variant>
        <vt:lpwstr>http://php.net/manual/en/function.date.php</vt:lpwstr>
      </vt:variant>
      <vt:variant>
        <vt:lpwstr/>
      </vt:variant>
      <vt:variant>
        <vt:i4>2818160</vt:i4>
      </vt:variant>
      <vt:variant>
        <vt:i4>90</vt:i4>
      </vt:variant>
      <vt:variant>
        <vt:i4>0</vt:i4>
      </vt:variant>
      <vt:variant>
        <vt:i4>5</vt:i4>
      </vt:variant>
      <vt:variant>
        <vt:lpwstr>http://php.net/manual/en/function.date.php</vt:lpwstr>
      </vt:variant>
      <vt:variant>
        <vt:lpwstr/>
      </vt:variant>
      <vt:variant>
        <vt:i4>2490433</vt:i4>
      </vt:variant>
      <vt:variant>
        <vt:i4>87</vt:i4>
      </vt:variant>
      <vt:variant>
        <vt:i4>0</vt:i4>
      </vt:variant>
      <vt:variant>
        <vt:i4>5</vt:i4>
      </vt:variant>
      <vt:variant>
        <vt:lpwstr>http://www.joomlacontenteditor.net/</vt:lpwstr>
      </vt:variant>
      <vt:variant>
        <vt:lpwstr/>
      </vt:variant>
      <vt:variant>
        <vt:i4>196682</vt:i4>
      </vt:variant>
      <vt:variant>
        <vt:i4>84</vt:i4>
      </vt:variant>
      <vt:variant>
        <vt:i4>0</vt:i4>
      </vt:variant>
      <vt:variant>
        <vt:i4>5</vt:i4>
      </vt:variant>
      <vt:variant>
        <vt:lpwstr>http://code.google.com/apis/maps/signup.html</vt:lpwstr>
      </vt:variant>
      <vt:variant>
        <vt:lpwstr/>
      </vt:variant>
      <vt:variant>
        <vt:i4>5177398</vt:i4>
      </vt:variant>
      <vt:variant>
        <vt:i4>6961</vt:i4>
      </vt:variant>
      <vt:variant>
        <vt:i4>1026</vt:i4>
      </vt:variant>
      <vt:variant>
        <vt:i4>1</vt:i4>
      </vt:variant>
      <vt:variant>
        <vt:lpwstr>Picture 5</vt:lpwstr>
      </vt:variant>
      <vt:variant>
        <vt:lpwstr/>
      </vt:variant>
      <vt:variant>
        <vt:i4>5177394</vt:i4>
      </vt:variant>
      <vt:variant>
        <vt:i4>7180</vt:i4>
      </vt:variant>
      <vt:variant>
        <vt:i4>1027</vt:i4>
      </vt:variant>
      <vt:variant>
        <vt:i4>1</vt:i4>
      </vt:variant>
      <vt:variant>
        <vt:lpwstr>Picture 1</vt:lpwstr>
      </vt:variant>
      <vt:variant>
        <vt:lpwstr/>
      </vt:variant>
      <vt:variant>
        <vt:i4>5177394</vt:i4>
      </vt:variant>
      <vt:variant>
        <vt:i4>7990</vt:i4>
      </vt:variant>
      <vt:variant>
        <vt:i4>1028</vt:i4>
      </vt:variant>
      <vt:variant>
        <vt:i4>1</vt:i4>
      </vt:variant>
      <vt:variant>
        <vt:lpwstr>Picture 1</vt:lpwstr>
      </vt:variant>
      <vt:variant>
        <vt:lpwstr/>
      </vt:variant>
      <vt:variant>
        <vt:i4>5177394</vt:i4>
      </vt:variant>
      <vt:variant>
        <vt:i4>8597</vt:i4>
      </vt:variant>
      <vt:variant>
        <vt:i4>1029</vt:i4>
      </vt:variant>
      <vt:variant>
        <vt:i4>1</vt:i4>
      </vt:variant>
      <vt:variant>
        <vt:lpwstr>Picture 1</vt:lpwstr>
      </vt:variant>
      <vt:variant>
        <vt:lpwstr/>
      </vt:variant>
      <vt:variant>
        <vt:i4>5177403</vt:i4>
      </vt:variant>
      <vt:variant>
        <vt:i4>8683</vt:i4>
      </vt:variant>
      <vt:variant>
        <vt:i4>1030</vt:i4>
      </vt:variant>
      <vt:variant>
        <vt:i4>1</vt:i4>
      </vt:variant>
      <vt:variant>
        <vt:lpwstr>Picture 8</vt:lpwstr>
      </vt:variant>
      <vt:variant>
        <vt:lpwstr/>
      </vt:variant>
      <vt:variant>
        <vt:i4>8323121</vt:i4>
      </vt:variant>
      <vt:variant>
        <vt:i4>13214</vt:i4>
      </vt:variant>
      <vt:variant>
        <vt:i4>1036</vt:i4>
      </vt:variant>
      <vt:variant>
        <vt:i4>1</vt:i4>
      </vt:variant>
      <vt:variant>
        <vt:lpwstr>Picture 20</vt:lpwstr>
      </vt:variant>
      <vt:variant>
        <vt:lpwstr/>
      </vt:variant>
      <vt:variant>
        <vt:i4>8257585</vt:i4>
      </vt:variant>
      <vt:variant>
        <vt:i4>13265</vt:i4>
      </vt:variant>
      <vt:variant>
        <vt:i4>1037</vt:i4>
      </vt:variant>
      <vt:variant>
        <vt:i4>1</vt:i4>
      </vt:variant>
      <vt:variant>
        <vt:lpwstr>Picture 21</vt:lpwstr>
      </vt:variant>
      <vt:variant>
        <vt:lpwstr/>
      </vt:variant>
      <vt:variant>
        <vt:i4>8126513</vt:i4>
      </vt:variant>
      <vt:variant>
        <vt:i4>13313</vt:i4>
      </vt:variant>
      <vt:variant>
        <vt:i4>1038</vt:i4>
      </vt:variant>
      <vt:variant>
        <vt:i4>1</vt:i4>
      </vt:variant>
      <vt:variant>
        <vt:lpwstr>Picture 23</vt:lpwstr>
      </vt:variant>
      <vt:variant>
        <vt:lpwstr/>
      </vt:variant>
      <vt:variant>
        <vt:i4>8060977</vt:i4>
      </vt:variant>
      <vt:variant>
        <vt:i4>13468</vt:i4>
      </vt:variant>
      <vt:variant>
        <vt:i4>1039</vt:i4>
      </vt:variant>
      <vt:variant>
        <vt:i4>1</vt:i4>
      </vt:variant>
      <vt:variant>
        <vt:lpwstr>Picture 24</vt:lpwstr>
      </vt:variant>
      <vt:variant>
        <vt:lpwstr/>
      </vt:variant>
      <vt:variant>
        <vt:i4>7995441</vt:i4>
      </vt:variant>
      <vt:variant>
        <vt:i4>13499</vt:i4>
      </vt:variant>
      <vt:variant>
        <vt:i4>1040</vt:i4>
      </vt:variant>
      <vt:variant>
        <vt:i4>1</vt:i4>
      </vt:variant>
      <vt:variant>
        <vt:lpwstr>Picture 25</vt:lpwstr>
      </vt:variant>
      <vt:variant>
        <vt:lpwstr/>
      </vt:variant>
      <vt:variant>
        <vt:i4>7929905</vt:i4>
      </vt:variant>
      <vt:variant>
        <vt:i4>13654</vt:i4>
      </vt:variant>
      <vt:variant>
        <vt:i4>1041</vt:i4>
      </vt:variant>
      <vt:variant>
        <vt:i4>1</vt:i4>
      </vt:variant>
      <vt:variant>
        <vt:lpwstr>Picture 26</vt:lpwstr>
      </vt:variant>
      <vt:variant>
        <vt:lpwstr/>
      </vt:variant>
      <vt:variant>
        <vt:i4>5177397</vt:i4>
      </vt:variant>
      <vt:variant>
        <vt:i4>13829</vt:i4>
      </vt:variant>
      <vt:variant>
        <vt:i4>1042</vt:i4>
      </vt:variant>
      <vt:variant>
        <vt:i4>1</vt:i4>
      </vt:variant>
      <vt:variant>
        <vt:lpwstr>Picture 6</vt:lpwstr>
      </vt:variant>
      <vt:variant>
        <vt:lpwstr/>
      </vt:variant>
      <vt:variant>
        <vt:i4>8257585</vt:i4>
      </vt:variant>
      <vt:variant>
        <vt:i4>14080</vt:i4>
      </vt:variant>
      <vt:variant>
        <vt:i4>1043</vt:i4>
      </vt:variant>
      <vt:variant>
        <vt:i4>1</vt:i4>
      </vt:variant>
      <vt:variant>
        <vt:lpwstr>Picture 21</vt:lpwstr>
      </vt:variant>
      <vt:variant>
        <vt:lpwstr/>
      </vt:variant>
      <vt:variant>
        <vt:i4>5177394</vt:i4>
      </vt:variant>
      <vt:variant>
        <vt:i4>14309</vt:i4>
      </vt:variant>
      <vt:variant>
        <vt:i4>1044</vt:i4>
      </vt:variant>
      <vt:variant>
        <vt:i4>1</vt:i4>
      </vt:variant>
      <vt:variant>
        <vt:lpwstr>Picture 1</vt:lpwstr>
      </vt:variant>
      <vt:variant>
        <vt:lpwstr/>
      </vt:variant>
      <vt:variant>
        <vt:i4>8192049</vt:i4>
      </vt:variant>
      <vt:variant>
        <vt:i4>14360</vt:i4>
      </vt:variant>
      <vt:variant>
        <vt:i4>1045</vt:i4>
      </vt:variant>
      <vt:variant>
        <vt:i4>1</vt:i4>
      </vt:variant>
      <vt:variant>
        <vt:lpwstr>Picture 22</vt:lpwstr>
      </vt:variant>
      <vt:variant>
        <vt:lpwstr/>
      </vt:variant>
      <vt:variant>
        <vt:i4>5177394</vt:i4>
      </vt:variant>
      <vt:variant>
        <vt:i4>14502</vt:i4>
      </vt:variant>
      <vt:variant>
        <vt:i4>1046</vt:i4>
      </vt:variant>
      <vt:variant>
        <vt:i4>1</vt:i4>
      </vt:variant>
      <vt:variant>
        <vt:lpwstr>Picture 1</vt:lpwstr>
      </vt:variant>
      <vt:variant>
        <vt:lpwstr/>
      </vt:variant>
      <vt:variant>
        <vt:i4>5177393</vt:i4>
      </vt:variant>
      <vt:variant>
        <vt:i4>14621</vt:i4>
      </vt:variant>
      <vt:variant>
        <vt:i4>1047</vt:i4>
      </vt:variant>
      <vt:variant>
        <vt:i4>1</vt:i4>
      </vt:variant>
      <vt:variant>
        <vt:lpwstr>Picture 2</vt:lpwstr>
      </vt:variant>
      <vt:variant>
        <vt:lpwstr/>
      </vt:variant>
      <vt:variant>
        <vt:i4>5177392</vt:i4>
      </vt:variant>
      <vt:variant>
        <vt:i4>14749</vt:i4>
      </vt:variant>
      <vt:variant>
        <vt:i4>1048</vt:i4>
      </vt:variant>
      <vt:variant>
        <vt:i4>1</vt:i4>
      </vt:variant>
      <vt:variant>
        <vt:lpwstr>Picture 3</vt:lpwstr>
      </vt:variant>
      <vt:variant>
        <vt:lpwstr/>
      </vt:variant>
      <vt:variant>
        <vt:i4>7864354</vt:i4>
      </vt:variant>
      <vt:variant>
        <vt:i4>14909</vt:i4>
      </vt:variant>
      <vt:variant>
        <vt:i4>1049</vt:i4>
      </vt:variant>
      <vt:variant>
        <vt:i4>1</vt:i4>
      </vt:variant>
      <vt:variant>
        <vt:lpwstr>JCalendar Arrow with Arrow</vt:lpwstr>
      </vt:variant>
      <vt:variant>
        <vt:lpwstr/>
      </vt:variant>
      <vt:variant>
        <vt:i4>5177399</vt:i4>
      </vt:variant>
      <vt:variant>
        <vt:i4>14938</vt:i4>
      </vt:variant>
      <vt:variant>
        <vt:i4>1050</vt:i4>
      </vt:variant>
      <vt:variant>
        <vt:i4>1</vt:i4>
      </vt:variant>
      <vt:variant>
        <vt:lpwstr>Picture 4</vt:lpwstr>
      </vt:variant>
      <vt:variant>
        <vt:lpwstr/>
      </vt:variant>
      <vt:variant>
        <vt:i4>7864370</vt:i4>
      </vt:variant>
      <vt:variant>
        <vt:i4>15259</vt:i4>
      </vt:variant>
      <vt:variant>
        <vt:i4>1051</vt:i4>
      </vt:variant>
      <vt:variant>
        <vt:i4>1</vt:i4>
      </vt:variant>
      <vt:variant>
        <vt:lpwstr>Picture 17</vt:lpwstr>
      </vt:variant>
      <vt:variant>
        <vt:lpwstr/>
      </vt:variant>
      <vt:variant>
        <vt:i4>5177398</vt:i4>
      </vt:variant>
      <vt:variant>
        <vt:i4>15457</vt:i4>
      </vt:variant>
      <vt:variant>
        <vt:i4>1052</vt:i4>
      </vt:variant>
      <vt:variant>
        <vt:i4>1</vt:i4>
      </vt:variant>
      <vt:variant>
        <vt:lpwstr>Picture 5</vt:lpwstr>
      </vt:variant>
      <vt:variant>
        <vt:lpwstr/>
      </vt:variant>
      <vt:variant>
        <vt:i4>7798834</vt:i4>
      </vt:variant>
      <vt:variant>
        <vt:i4>15617</vt:i4>
      </vt:variant>
      <vt:variant>
        <vt:i4>1053</vt:i4>
      </vt:variant>
      <vt:variant>
        <vt:i4>1</vt:i4>
      </vt:variant>
      <vt:variant>
        <vt:lpwstr>Picture 18</vt:lpwstr>
      </vt:variant>
      <vt:variant>
        <vt:lpwstr/>
      </vt:variant>
      <vt:variant>
        <vt:i4>8257586</vt:i4>
      </vt:variant>
      <vt:variant>
        <vt:i4>15684</vt:i4>
      </vt:variant>
      <vt:variant>
        <vt:i4>1054</vt:i4>
      </vt:variant>
      <vt:variant>
        <vt:i4>1</vt:i4>
      </vt:variant>
      <vt:variant>
        <vt:lpwstr>Picture 11</vt:lpwstr>
      </vt:variant>
      <vt:variant>
        <vt:lpwstr/>
      </vt:variant>
      <vt:variant>
        <vt:i4>8192050</vt:i4>
      </vt:variant>
      <vt:variant>
        <vt:i4>15754</vt:i4>
      </vt:variant>
      <vt:variant>
        <vt:i4>1055</vt:i4>
      </vt:variant>
      <vt:variant>
        <vt:i4>1</vt:i4>
      </vt:variant>
      <vt:variant>
        <vt:lpwstr>Picture 12</vt:lpwstr>
      </vt:variant>
      <vt:variant>
        <vt:lpwstr/>
      </vt:variant>
      <vt:variant>
        <vt:i4>7733298</vt:i4>
      </vt:variant>
      <vt:variant>
        <vt:i4>15872</vt:i4>
      </vt:variant>
      <vt:variant>
        <vt:i4>1056</vt:i4>
      </vt:variant>
      <vt:variant>
        <vt:i4>1</vt:i4>
      </vt:variant>
      <vt:variant>
        <vt:lpwstr>Picture 19</vt:lpwstr>
      </vt:variant>
      <vt:variant>
        <vt:lpwstr/>
      </vt:variant>
      <vt:variant>
        <vt:i4>8126514</vt:i4>
      </vt:variant>
      <vt:variant>
        <vt:i4>15941</vt:i4>
      </vt:variant>
      <vt:variant>
        <vt:i4>1057</vt:i4>
      </vt:variant>
      <vt:variant>
        <vt:i4>1</vt:i4>
      </vt:variant>
      <vt:variant>
        <vt:lpwstr>Picture 13</vt:lpwstr>
      </vt:variant>
      <vt:variant>
        <vt:lpwstr/>
      </vt:variant>
      <vt:variant>
        <vt:i4>7995442</vt:i4>
      </vt:variant>
      <vt:variant>
        <vt:i4>16177</vt:i4>
      </vt:variant>
      <vt:variant>
        <vt:i4>1058</vt:i4>
      </vt:variant>
      <vt:variant>
        <vt:i4>1</vt:i4>
      </vt:variant>
      <vt:variant>
        <vt:lpwstr>Picture 15</vt:lpwstr>
      </vt:variant>
      <vt:variant>
        <vt:lpwstr/>
      </vt:variant>
      <vt:variant>
        <vt:i4>8192049</vt:i4>
      </vt:variant>
      <vt:variant>
        <vt:i4>16455</vt:i4>
      </vt:variant>
      <vt:variant>
        <vt:i4>1059</vt:i4>
      </vt:variant>
      <vt:variant>
        <vt:i4>1</vt:i4>
      </vt:variant>
      <vt:variant>
        <vt:lpwstr>Picture 22</vt:lpwstr>
      </vt:variant>
      <vt:variant>
        <vt:lpwstr/>
      </vt:variant>
      <vt:variant>
        <vt:i4>5177393</vt:i4>
      </vt:variant>
      <vt:variant>
        <vt:i4>16607</vt:i4>
      </vt:variant>
      <vt:variant>
        <vt:i4>1060</vt:i4>
      </vt:variant>
      <vt:variant>
        <vt:i4>1</vt:i4>
      </vt:variant>
      <vt:variant>
        <vt:lpwstr>Picture 2</vt:lpwstr>
      </vt:variant>
      <vt:variant>
        <vt:lpwstr/>
      </vt:variant>
      <vt:variant>
        <vt:i4>5177392</vt:i4>
      </vt:variant>
      <vt:variant>
        <vt:i4>16692</vt:i4>
      </vt:variant>
      <vt:variant>
        <vt:i4>1061</vt:i4>
      </vt:variant>
      <vt:variant>
        <vt:i4>1</vt:i4>
      </vt:variant>
      <vt:variant>
        <vt:lpwstr>Picture 3</vt:lpwstr>
      </vt:variant>
      <vt:variant>
        <vt:lpwstr/>
      </vt:variant>
      <vt:variant>
        <vt:i4>7864369</vt:i4>
      </vt:variant>
      <vt:variant>
        <vt:i4>17059</vt:i4>
      </vt:variant>
      <vt:variant>
        <vt:i4>1062</vt:i4>
      </vt:variant>
      <vt:variant>
        <vt:i4>1</vt:i4>
      </vt:variant>
      <vt:variant>
        <vt:lpwstr>Picture 27</vt:lpwstr>
      </vt:variant>
      <vt:variant>
        <vt:lpwstr/>
      </vt:variant>
      <vt:variant>
        <vt:i4>8192050</vt:i4>
      </vt:variant>
      <vt:variant>
        <vt:i4>17287</vt:i4>
      </vt:variant>
      <vt:variant>
        <vt:i4>1063</vt:i4>
      </vt:variant>
      <vt:variant>
        <vt:i4>1</vt:i4>
      </vt:variant>
      <vt:variant>
        <vt:lpwstr>Picture 12</vt:lpwstr>
      </vt:variant>
      <vt:variant>
        <vt:lpwstr/>
      </vt:variant>
      <vt:variant>
        <vt:i4>5177403</vt:i4>
      </vt:variant>
      <vt:variant>
        <vt:i4>17964</vt:i4>
      </vt:variant>
      <vt:variant>
        <vt:i4>1065</vt:i4>
      </vt:variant>
      <vt:variant>
        <vt:i4>1</vt:i4>
      </vt:variant>
      <vt:variant>
        <vt:lpwstr>Picture 8</vt:lpwstr>
      </vt:variant>
      <vt:variant>
        <vt:lpwstr/>
      </vt:variant>
      <vt:variant>
        <vt:i4>8126514</vt:i4>
      </vt:variant>
      <vt:variant>
        <vt:i4>19788</vt:i4>
      </vt:variant>
      <vt:variant>
        <vt:i4>1067</vt:i4>
      </vt:variant>
      <vt:variant>
        <vt:i4>1</vt:i4>
      </vt:variant>
      <vt:variant>
        <vt:lpwstr>Picture 13</vt:lpwstr>
      </vt:variant>
      <vt:variant>
        <vt:lpwstr/>
      </vt:variant>
      <vt:variant>
        <vt:i4>8060978</vt:i4>
      </vt:variant>
      <vt:variant>
        <vt:i4>20156</vt:i4>
      </vt:variant>
      <vt:variant>
        <vt:i4>1068</vt:i4>
      </vt:variant>
      <vt:variant>
        <vt:i4>1</vt:i4>
      </vt:variant>
      <vt:variant>
        <vt:lpwstr>Picture 14</vt:lpwstr>
      </vt:variant>
      <vt:variant>
        <vt:lpwstr/>
      </vt:variant>
      <vt:variant>
        <vt:i4>5177396</vt:i4>
      </vt:variant>
      <vt:variant>
        <vt:i4>20192</vt:i4>
      </vt:variant>
      <vt:variant>
        <vt:i4>1069</vt:i4>
      </vt:variant>
      <vt:variant>
        <vt:i4>1</vt:i4>
      </vt:variant>
      <vt:variant>
        <vt:lpwstr>Picture 7</vt:lpwstr>
      </vt:variant>
      <vt:variant>
        <vt:lpwstr/>
      </vt:variant>
      <vt:variant>
        <vt:i4>5177398</vt:i4>
      </vt:variant>
      <vt:variant>
        <vt:i4>20249</vt:i4>
      </vt:variant>
      <vt:variant>
        <vt:i4>1070</vt:i4>
      </vt:variant>
      <vt:variant>
        <vt:i4>1</vt:i4>
      </vt:variant>
      <vt:variant>
        <vt:lpwstr>Picture 5</vt:lpwstr>
      </vt:variant>
      <vt:variant>
        <vt:lpwstr/>
      </vt:variant>
      <vt:variant>
        <vt:i4>5177399</vt:i4>
      </vt:variant>
      <vt:variant>
        <vt:i4>20313</vt:i4>
      </vt:variant>
      <vt:variant>
        <vt:i4>1071</vt:i4>
      </vt:variant>
      <vt:variant>
        <vt:i4>1</vt:i4>
      </vt:variant>
      <vt:variant>
        <vt:lpwstr>Picture 4</vt:lpwstr>
      </vt:variant>
      <vt:variant>
        <vt:lpwstr/>
      </vt:variant>
      <vt:variant>
        <vt:i4>7798834</vt:i4>
      </vt:variant>
      <vt:variant>
        <vt:i4>21006</vt:i4>
      </vt:variant>
      <vt:variant>
        <vt:i4>1072</vt:i4>
      </vt:variant>
      <vt:variant>
        <vt:i4>1</vt:i4>
      </vt:variant>
      <vt:variant>
        <vt:lpwstr>Picture 18</vt:lpwstr>
      </vt:variant>
      <vt:variant>
        <vt:lpwstr/>
      </vt:variant>
      <vt:variant>
        <vt:i4>8060978</vt:i4>
      </vt:variant>
      <vt:variant>
        <vt:i4>21444</vt:i4>
      </vt:variant>
      <vt:variant>
        <vt:i4>1074</vt:i4>
      </vt:variant>
      <vt:variant>
        <vt:i4>1</vt:i4>
      </vt:variant>
      <vt:variant>
        <vt:lpwstr>Picture 14</vt:lpwstr>
      </vt:variant>
      <vt:variant>
        <vt:lpwstr/>
      </vt:variant>
      <vt:variant>
        <vt:i4>8257586</vt:i4>
      </vt:variant>
      <vt:variant>
        <vt:i4>21594</vt:i4>
      </vt:variant>
      <vt:variant>
        <vt:i4>1075</vt:i4>
      </vt:variant>
      <vt:variant>
        <vt:i4>1</vt:i4>
      </vt:variant>
      <vt:variant>
        <vt:lpwstr>Picture 11</vt:lpwstr>
      </vt:variant>
      <vt:variant>
        <vt:lpwstr/>
      </vt:variant>
      <vt:variant>
        <vt:i4>7864370</vt:i4>
      </vt:variant>
      <vt:variant>
        <vt:i4>21687</vt:i4>
      </vt:variant>
      <vt:variant>
        <vt:i4>1076</vt:i4>
      </vt:variant>
      <vt:variant>
        <vt:i4>1</vt:i4>
      </vt:variant>
      <vt:variant>
        <vt:lpwstr>Picture 17</vt:lpwstr>
      </vt:variant>
      <vt:variant>
        <vt:lpwstr/>
      </vt:variant>
      <vt:variant>
        <vt:i4>7798834</vt:i4>
      </vt:variant>
      <vt:variant>
        <vt:i4>21705</vt:i4>
      </vt:variant>
      <vt:variant>
        <vt:i4>1077</vt:i4>
      </vt:variant>
      <vt:variant>
        <vt:i4>1</vt:i4>
      </vt:variant>
      <vt:variant>
        <vt:lpwstr>Picture 18</vt:lpwstr>
      </vt:variant>
      <vt:variant>
        <vt:lpwstr/>
      </vt:variant>
      <vt:variant>
        <vt:i4>7733298</vt:i4>
      </vt:variant>
      <vt:variant>
        <vt:i4>21808</vt:i4>
      </vt:variant>
      <vt:variant>
        <vt:i4>1078</vt:i4>
      </vt:variant>
      <vt:variant>
        <vt:i4>1</vt:i4>
      </vt:variant>
      <vt:variant>
        <vt:lpwstr>Picture 19</vt:lpwstr>
      </vt:variant>
      <vt:variant>
        <vt:lpwstr/>
      </vt:variant>
      <vt:variant>
        <vt:i4>8192049</vt:i4>
      </vt:variant>
      <vt:variant>
        <vt:i4>21907</vt:i4>
      </vt:variant>
      <vt:variant>
        <vt:i4>1079</vt:i4>
      </vt:variant>
      <vt:variant>
        <vt:i4>1</vt:i4>
      </vt:variant>
      <vt:variant>
        <vt:lpwstr>Picture 22</vt:lpwstr>
      </vt:variant>
      <vt:variant>
        <vt:lpwstr/>
      </vt:variant>
      <vt:variant>
        <vt:i4>8126513</vt:i4>
      </vt:variant>
      <vt:variant>
        <vt:i4>21950</vt:i4>
      </vt:variant>
      <vt:variant>
        <vt:i4>1080</vt:i4>
      </vt:variant>
      <vt:variant>
        <vt:i4>1</vt:i4>
      </vt:variant>
      <vt:variant>
        <vt:lpwstr>Picture 23</vt:lpwstr>
      </vt:variant>
      <vt:variant>
        <vt:lpwstr/>
      </vt:variant>
      <vt:variant>
        <vt:i4>8060977</vt:i4>
      </vt:variant>
      <vt:variant>
        <vt:i4>21992</vt:i4>
      </vt:variant>
      <vt:variant>
        <vt:i4>1081</vt:i4>
      </vt:variant>
      <vt:variant>
        <vt:i4>1</vt:i4>
      </vt:variant>
      <vt:variant>
        <vt:lpwstr>Picture 24</vt:lpwstr>
      </vt:variant>
      <vt:variant>
        <vt:lpwstr/>
      </vt:variant>
      <vt:variant>
        <vt:i4>8257584</vt:i4>
      </vt:variant>
      <vt:variant>
        <vt:i4>22080</vt:i4>
      </vt:variant>
      <vt:variant>
        <vt:i4>1082</vt:i4>
      </vt:variant>
      <vt:variant>
        <vt:i4>1</vt:i4>
      </vt:variant>
      <vt:variant>
        <vt:lpwstr>Picture 31</vt:lpwstr>
      </vt:variant>
      <vt:variant>
        <vt:lpwstr/>
      </vt:variant>
      <vt:variant>
        <vt:i4>7798833</vt:i4>
      </vt:variant>
      <vt:variant>
        <vt:i4>22139</vt:i4>
      </vt:variant>
      <vt:variant>
        <vt:i4>1083</vt:i4>
      </vt:variant>
      <vt:variant>
        <vt:i4>1</vt:i4>
      </vt:variant>
      <vt:variant>
        <vt:lpwstr>Picture 28</vt:lpwstr>
      </vt:variant>
      <vt:variant>
        <vt:lpwstr/>
      </vt:variant>
      <vt:variant>
        <vt:i4>7733297</vt:i4>
      </vt:variant>
      <vt:variant>
        <vt:i4>22199</vt:i4>
      </vt:variant>
      <vt:variant>
        <vt:i4>1084</vt:i4>
      </vt:variant>
      <vt:variant>
        <vt:i4>1</vt:i4>
      </vt:variant>
      <vt:variant>
        <vt:lpwstr>Picture 29</vt:lpwstr>
      </vt:variant>
      <vt:variant>
        <vt:lpwstr/>
      </vt:variant>
      <vt:variant>
        <vt:i4>7733298</vt:i4>
      </vt:variant>
      <vt:variant>
        <vt:i4>22260</vt:i4>
      </vt:variant>
      <vt:variant>
        <vt:i4>1085</vt:i4>
      </vt:variant>
      <vt:variant>
        <vt:i4>1</vt:i4>
      </vt:variant>
      <vt:variant>
        <vt:lpwstr>Picture 19</vt:lpwstr>
      </vt:variant>
      <vt:variant>
        <vt:lpwstr/>
      </vt:variant>
      <vt:variant>
        <vt:i4>8192049</vt:i4>
      </vt:variant>
      <vt:variant>
        <vt:i4>22358</vt:i4>
      </vt:variant>
      <vt:variant>
        <vt:i4>1086</vt:i4>
      </vt:variant>
      <vt:variant>
        <vt:i4>1</vt:i4>
      </vt:variant>
      <vt:variant>
        <vt:lpwstr>Picture 22</vt:lpwstr>
      </vt:variant>
      <vt:variant>
        <vt:lpwstr/>
      </vt:variant>
      <vt:variant>
        <vt:i4>8126513</vt:i4>
      </vt:variant>
      <vt:variant>
        <vt:i4>22400</vt:i4>
      </vt:variant>
      <vt:variant>
        <vt:i4>1087</vt:i4>
      </vt:variant>
      <vt:variant>
        <vt:i4>1</vt:i4>
      </vt:variant>
      <vt:variant>
        <vt:lpwstr>Picture 23</vt:lpwstr>
      </vt:variant>
      <vt:variant>
        <vt:lpwstr/>
      </vt:variant>
      <vt:variant>
        <vt:i4>8060977</vt:i4>
      </vt:variant>
      <vt:variant>
        <vt:i4>22442</vt:i4>
      </vt:variant>
      <vt:variant>
        <vt:i4>1088</vt:i4>
      </vt:variant>
      <vt:variant>
        <vt:i4>1</vt:i4>
      </vt:variant>
      <vt:variant>
        <vt:lpwstr>Picture 24</vt:lpwstr>
      </vt:variant>
      <vt:variant>
        <vt:lpwstr/>
      </vt:variant>
      <vt:variant>
        <vt:i4>8192048</vt:i4>
      </vt:variant>
      <vt:variant>
        <vt:i4>22532</vt:i4>
      </vt:variant>
      <vt:variant>
        <vt:i4>1089</vt:i4>
      </vt:variant>
      <vt:variant>
        <vt:i4>1</vt:i4>
      </vt:variant>
      <vt:variant>
        <vt:lpwstr>Picture 32</vt:lpwstr>
      </vt:variant>
      <vt:variant>
        <vt:lpwstr/>
      </vt:variant>
      <vt:variant>
        <vt:i4>8126512</vt:i4>
      </vt:variant>
      <vt:variant>
        <vt:i4>22589</vt:i4>
      </vt:variant>
      <vt:variant>
        <vt:i4>1090</vt:i4>
      </vt:variant>
      <vt:variant>
        <vt:i4>1</vt:i4>
      </vt:variant>
      <vt:variant>
        <vt:lpwstr>Picture 33</vt:lpwstr>
      </vt:variant>
      <vt:variant>
        <vt:lpwstr/>
      </vt:variant>
      <vt:variant>
        <vt:i4>8060976</vt:i4>
      </vt:variant>
      <vt:variant>
        <vt:i4>23005</vt:i4>
      </vt:variant>
      <vt:variant>
        <vt:i4>1091</vt:i4>
      </vt:variant>
      <vt:variant>
        <vt:i4>1</vt:i4>
      </vt:variant>
      <vt:variant>
        <vt:lpwstr>Picture 34</vt:lpwstr>
      </vt:variant>
      <vt:variant>
        <vt:lpwstr/>
      </vt:variant>
      <vt:variant>
        <vt:i4>7733298</vt:i4>
      </vt:variant>
      <vt:variant>
        <vt:i4>23066</vt:i4>
      </vt:variant>
      <vt:variant>
        <vt:i4>1092</vt:i4>
      </vt:variant>
      <vt:variant>
        <vt:i4>1</vt:i4>
      </vt:variant>
      <vt:variant>
        <vt:lpwstr>Picture 19</vt:lpwstr>
      </vt:variant>
      <vt:variant>
        <vt:lpwstr/>
      </vt:variant>
      <vt:variant>
        <vt:i4>8192049</vt:i4>
      </vt:variant>
      <vt:variant>
        <vt:i4>23164</vt:i4>
      </vt:variant>
      <vt:variant>
        <vt:i4>1093</vt:i4>
      </vt:variant>
      <vt:variant>
        <vt:i4>1</vt:i4>
      </vt:variant>
      <vt:variant>
        <vt:lpwstr>Picture 22</vt:lpwstr>
      </vt:variant>
      <vt:variant>
        <vt:lpwstr/>
      </vt:variant>
      <vt:variant>
        <vt:i4>8126513</vt:i4>
      </vt:variant>
      <vt:variant>
        <vt:i4>23207</vt:i4>
      </vt:variant>
      <vt:variant>
        <vt:i4>1094</vt:i4>
      </vt:variant>
      <vt:variant>
        <vt:i4>1</vt:i4>
      </vt:variant>
      <vt:variant>
        <vt:lpwstr>Picture 23</vt:lpwstr>
      </vt:variant>
      <vt:variant>
        <vt:lpwstr/>
      </vt:variant>
      <vt:variant>
        <vt:i4>8060977</vt:i4>
      </vt:variant>
      <vt:variant>
        <vt:i4>23249</vt:i4>
      </vt:variant>
      <vt:variant>
        <vt:i4>1095</vt:i4>
      </vt:variant>
      <vt:variant>
        <vt:i4>1</vt:i4>
      </vt:variant>
      <vt:variant>
        <vt:lpwstr>Picture 24</vt:lpwstr>
      </vt:variant>
      <vt:variant>
        <vt:lpwstr/>
      </vt:variant>
      <vt:variant>
        <vt:i4>7864368</vt:i4>
      </vt:variant>
      <vt:variant>
        <vt:i4>23338</vt:i4>
      </vt:variant>
      <vt:variant>
        <vt:i4>1096</vt:i4>
      </vt:variant>
      <vt:variant>
        <vt:i4>1</vt:i4>
      </vt:variant>
      <vt:variant>
        <vt:lpwstr>Picture 37</vt:lpwstr>
      </vt:variant>
      <vt:variant>
        <vt:lpwstr/>
      </vt:variant>
      <vt:variant>
        <vt:i4>7995440</vt:i4>
      </vt:variant>
      <vt:variant>
        <vt:i4>23398</vt:i4>
      </vt:variant>
      <vt:variant>
        <vt:i4>1097</vt:i4>
      </vt:variant>
      <vt:variant>
        <vt:i4>1</vt:i4>
      </vt:variant>
      <vt:variant>
        <vt:lpwstr>Picture 35</vt:lpwstr>
      </vt:variant>
      <vt:variant>
        <vt:lpwstr/>
      </vt:variant>
      <vt:variant>
        <vt:i4>7733298</vt:i4>
      </vt:variant>
      <vt:variant>
        <vt:i4>23459</vt:i4>
      </vt:variant>
      <vt:variant>
        <vt:i4>1098</vt:i4>
      </vt:variant>
      <vt:variant>
        <vt:i4>1</vt:i4>
      </vt:variant>
      <vt:variant>
        <vt:lpwstr>Picture 19</vt:lpwstr>
      </vt:variant>
      <vt:variant>
        <vt:lpwstr/>
      </vt:variant>
      <vt:variant>
        <vt:i4>8192049</vt:i4>
      </vt:variant>
      <vt:variant>
        <vt:i4>23557</vt:i4>
      </vt:variant>
      <vt:variant>
        <vt:i4>1099</vt:i4>
      </vt:variant>
      <vt:variant>
        <vt:i4>1</vt:i4>
      </vt:variant>
      <vt:variant>
        <vt:lpwstr>Picture 22</vt:lpwstr>
      </vt:variant>
      <vt:variant>
        <vt:lpwstr/>
      </vt:variant>
      <vt:variant>
        <vt:i4>8126513</vt:i4>
      </vt:variant>
      <vt:variant>
        <vt:i4>23599</vt:i4>
      </vt:variant>
      <vt:variant>
        <vt:i4>1100</vt:i4>
      </vt:variant>
      <vt:variant>
        <vt:i4>1</vt:i4>
      </vt:variant>
      <vt:variant>
        <vt:lpwstr>Picture 23</vt:lpwstr>
      </vt:variant>
      <vt:variant>
        <vt:lpwstr/>
      </vt:variant>
      <vt:variant>
        <vt:i4>7929904</vt:i4>
      </vt:variant>
      <vt:variant>
        <vt:i4>23641</vt:i4>
      </vt:variant>
      <vt:variant>
        <vt:i4>1101</vt:i4>
      </vt:variant>
      <vt:variant>
        <vt:i4>1</vt:i4>
      </vt:variant>
      <vt:variant>
        <vt:lpwstr>Picture 36</vt:lpwstr>
      </vt:variant>
      <vt:variant>
        <vt:lpwstr/>
      </vt:variant>
      <vt:variant>
        <vt:i4>7864369</vt:i4>
      </vt:variant>
      <vt:variant>
        <vt:i4>23662</vt:i4>
      </vt:variant>
      <vt:variant>
        <vt:i4>1102</vt:i4>
      </vt:variant>
      <vt:variant>
        <vt:i4>1</vt:i4>
      </vt:variant>
      <vt:variant>
        <vt:lpwstr>Picture 27</vt:lpwstr>
      </vt:variant>
      <vt:variant>
        <vt:lpwstr/>
      </vt:variant>
      <vt:variant>
        <vt:i4>5177398</vt:i4>
      </vt:variant>
      <vt:variant>
        <vt:i4>23907</vt:i4>
      </vt:variant>
      <vt:variant>
        <vt:i4>1103</vt:i4>
      </vt:variant>
      <vt:variant>
        <vt:i4>1</vt:i4>
      </vt:variant>
      <vt:variant>
        <vt:lpwstr>Picture 5</vt:lpwstr>
      </vt:variant>
      <vt:variant>
        <vt:lpwstr/>
      </vt:variant>
      <vt:variant>
        <vt:i4>8192050</vt:i4>
      </vt:variant>
      <vt:variant>
        <vt:i4>23948</vt:i4>
      </vt:variant>
      <vt:variant>
        <vt:i4>1104</vt:i4>
      </vt:variant>
      <vt:variant>
        <vt:i4>1</vt:i4>
      </vt:variant>
      <vt:variant>
        <vt:lpwstr>Picture 12</vt:lpwstr>
      </vt:variant>
      <vt:variant>
        <vt:lpwstr/>
      </vt:variant>
      <vt:variant>
        <vt:i4>8257586</vt:i4>
      </vt:variant>
      <vt:variant>
        <vt:i4>24065</vt:i4>
      </vt:variant>
      <vt:variant>
        <vt:i4>1105</vt:i4>
      </vt:variant>
      <vt:variant>
        <vt:i4>1</vt:i4>
      </vt:variant>
      <vt:variant>
        <vt:lpwstr>Picture 11</vt:lpwstr>
      </vt:variant>
      <vt:variant>
        <vt:lpwstr/>
      </vt:variant>
      <vt:variant>
        <vt:i4>8323122</vt:i4>
      </vt:variant>
      <vt:variant>
        <vt:i4>24103</vt:i4>
      </vt:variant>
      <vt:variant>
        <vt:i4>1106</vt:i4>
      </vt:variant>
      <vt:variant>
        <vt:i4>1</vt:i4>
      </vt:variant>
      <vt:variant>
        <vt:lpwstr>Picture 10</vt:lpwstr>
      </vt:variant>
      <vt:variant>
        <vt:lpwstr/>
      </vt:variant>
      <vt:variant>
        <vt:i4>5177398</vt:i4>
      </vt:variant>
      <vt:variant>
        <vt:i4>24201</vt:i4>
      </vt:variant>
      <vt:variant>
        <vt:i4>1107</vt:i4>
      </vt:variant>
      <vt:variant>
        <vt:i4>1</vt:i4>
      </vt:variant>
      <vt:variant>
        <vt:lpwstr>Picture 5</vt:lpwstr>
      </vt:variant>
      <vt:variant>
        <vt:lpwstr/>
      </vt:variant>
      <vt:variant>
        <vt:i4>5177403</vt:i4>
      </vt:variant>
      <vt:variant>
        <vt:i4>24283</vt:i4>
      </vt:variant>
      <vt:variant>
        <vt:i4>1108</vt:i4>
      </vt:variant>
      <vt:variant>
        <vt:i4>1</vt:i4>
      </vt:variant>
      <vt:variant>
        <vt:lpwstr>Picture 8</vt:lpwstr>
      </vt:variant>
      <vt:variant>
        <vt:lpwstr/>
      </vt:variant>
      <vt:variant>
        <vt:i4>5177396</vt:i4>
      </vt:variant>
      <vt:variant>
        <vt:i4>24296</vt:i4>
      </vt:variant>
      <vt:variant>
        <vt:i4>1109</vt:i4>
      </vt:variant>
      <vt:variant>
        <vt:i4>1</vt:i4>
      </vt:variant>
      <vt:variant>
        <vt:lpwstr>Picture 7</vt:lpwstr>
      </vt:variant>
      <vt:variant>
        <vt:lpwstr/>
      </vt:variant>
      <vt:variant>
        <vt:i4>5177397</vt:i4>
      </vt:variant>
      <vt:variant>
        <vt:i4>24310</vt:i4>
      </vt:variant>
      <vt:variant>
        <vt:i4>1110</vt:i4>
      </vt:variant>
      <vt:variant>
        <vt:i4>1</vt:i4>
      </vt:variant>
      <vt:variant>
        <vt:lpwstr>Picture 6</vt:lpwstr>
      </vt:variant>
      <vt:variant>
        <vt:lpwstr/>
      </vt:variant>
      <vt:variant>
        <vt:i4>5177402</vt:i4>
      </vt:variant>
      <vt:variant>
        <vt:i4>24326</vt:i4>
      </vt:variant>
      <vt:variant>
        <vt:i4>1111</vt:i4>
      </vt:variant>
      <vt:variant>
        <vt:i4>1</vt:i4>
      </vt:variant>
      <vt:variant>
        <vt:lpwstr>Picture 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‘corePHP’</dc:title>
  <dc:subject/>
  <dc:creator>Home Comp</dc:creator>
  <cp:keywords/>
  <cp:lastModifiedBy>Andy Poorman</cp:lastModifiedBy>
  <cp:revision>132</cp:revision>
  <cp:lastPrinted>2011-09-27T17:26:00Z</cp:lastPrinted>
  <dcterms:created xsi:type="dcterms:W3CDTF">2010-09-22T17:49:00Z</dcterms:created>
  <dcterms:modified xsi:type="dcterms:W3CDTF">2011-09-27T17:26:00Z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y fmtid="{D5CDD505-2E9C-101B-9397-08002B2CF9AE}" pid="3" name="_ReviewCycleID">
    <vt:i4>2064866549</vt:i4>
  </property>
  <property fmtid="{D5CDD505-2E9C-101B-9397-08002B2CF9AE}" pid="4" name="_ReviewingToolsShownOnce">
    <vt:lpwstr/>
  </property>
</Properties>
</file>